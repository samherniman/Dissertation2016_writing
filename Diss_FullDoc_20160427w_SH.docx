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F27FB" w14:textId="0235F0EF" w:rsidR="00465B4D" w:rsidRPr="00E40A99" w:rsidRDefault="00807C14" w:rsidP="00E40A99">
      <w:pPr>
        <w:pStyle w:val="Title"/>
        <w:jc w:val="left"/>
        <w:rPr>
          <w:rFonts w:ascii="Courier New" w:hAnsi="Courier New"/>
          <w:sz w:val="56"/>
        </w:rPr>
      </w:pPr>
      <w:r w:rsidRPr="00E40A99">
        <w:rPr>
          <w:rFonts w:ascii="Courier New" w:hAnsi="Courier New"/>
          <w:sz w:val="56"/>
        </w:rPr>
        <w:t xml:space="preserve">The </w:t>
      </w:r>
      <w:r w:rsidR="00465B4D" w:rsidRPr="00E40A99">
        <w:rPr>
          <w:rFonts w:ascii="Courier New" w:hAnsi="Courier New"/>
          <w:sz w:val="56"/>
        </w:rPr>
        <w:t xml:space="preserve">anthropogenic influences on the </w:t>
      </w:r>
      <w:commentRangeStart w:id="0"/>
      <w:r w:rsidR="00465B4D" w:rsidRPr="00E40A99">
        <w:rPr>
          <w:rFonts w:ascii="Courier New" w:hAnsi="Courier New"/>
          <w:sz w:val="56"/>
        </w:rPr>
        <w:t>distribution</w:t>
      </w:r>
      <w:commentRangeEnd w:id="0"/>
      <w:r w:rsidR="003C329E">
        <w:rPr>
          <w:rStyle w:val="CommentReference"/>
          <w:rFonts w:asciiTheme="minorHAnsi" w:hAnsiTheme="minorHAnsi" w:cstheme="minorBidi"/>
          <w:lang w:val="en-GB"/>
        </w:rPr>
        <w:commentReference w:id="0"/>
      </w:r>
      <w:r w:rsidR="00465B4D" w:rsidRPr="00E40A99">
        <w:rPr>
          <w:rFonts w:ascii="Courier New" w:hAnsi="Courier New"/>
          <w:sz w:val="56"/>
        </w:rPr>
        <w:t xml:space="preserve"> of two orchid species in Xishuangbanna, China</w:t>
      </w:r>
    </w:p>
    <w:p w14:paraId="3BA6BCD6" w14:textId="77777777" w:rsidR="00465B4D" w:rsidRPr="00E40A99" w:rsidRDefault="00465B4D" w:rsidP="004218C1">
      <w:pPr>
        <w:pStyle w:val="Title"/>
        <w:rPr>
          <w:sz w:val="32"/>
        </w:rPr>
      </w:pPr>
      <w:proofErr w:type="spellStart"/>
      <w:r w:rsidRPr="00E40A99">
        <w:rPr>
          <w:rFonts w:ascii="MS Gothic" w:eastAsia="MS Gothic" w:hAnsi="MS Gothic" w:cs="MS Gothic" w:hint="eastAsia"/>
          <w:b/>
          <w:sz w:val="32"/>
        </w:rPr>
        <w:t>西双版</w:t>
      </w:r>
      <w:r w:rsidRPr="00E40A99">
        <w:rPr>
          <w:rFonts w:ascii="Microsoft JhengHei" w:eastAsia="Microsoft JhengHei" w:hAnsi="Microsoft JhengHei" w:cs="Microsoft JhengHei" w:hint="eastAsia"/>
          <w:b/>
          <w:sz w:val="32"/>
        </w:rPr>
        <w:t>纳</w:t>
      </w:r>
      <w:r w:rsidRPr="00E40A99">
        <w:rPr>
          <w:rFonts w:ascii="MS Gothic" w:eastAsia="MS Gothic" w:hAnsi="MS Gothic" w:cs="MS Gothic" w:hint="eastAsia"/>
          <w:sz w:val="32"/>
        </w:rPr>
        <w:t>傣族自治州</w:t>
      </w:r>
      <w:proofErr w:type="spellEnd"/>
    </w:p>
    <w:p w14:paraId="5B2CD9B7" w14:textId="06A73F4D" w:rsidR="005A4AC5" w:rsidRPr="00E40A99" w:rsidRDefault="00465B4D" w:rsidP="004218C1">
      <w:pPr>
        <w:pStyle w:val="Title"/>
        <w:rPr>
          <w:sz w:val="32"/>
        </w:rPr>
      </w:pPr>
      <w:r w:rsidRPr="00E40A99">
        <w:rPr>
          <w:rFonts w:ascii="Microsoft JhengHei" w:hAnsi="Microsoft JhengHei" w:cs="Microsoft JhengHei" w:hint="eastAsia"/>
          <w:sz w:val="32"/>
        </w:rPr>
        <w:t xml:space="preserve"> </w:t>
      </w:r>
      <w:r w:rsidRPr="00E40A99">
        <w:rPr>
          <w:rFonts w:ascii="Microsoft New Tai Lue" w:hAnsi="Microsoft New Tai Lue" w:cs="Microsoft New Tai Lue"/>
          <w:sz w:val="32"/>
        </w:rPr>
        <w:t>ᦈᦹᧈᦈᦹᧈᦋᦵᦲᧁᦘᦱᦉᦱᦑᦺ᧑᧒ᦗᧃᦓᦱ</w:t>
      </w:r>
    </w:p>
    <w:p w14:paraId="1066C150" w14:textId="77777777" w:rsidR="00465B4D" w:rsidRPr="00465B4D" w:rsidRDefault="00465B4D" w:rsidP="004218C1"/>
    <w:p w14:paraId="62A925E2" w14:textId="77777777" w:rsidR="00FA6E03" w:rsidRPr="001C7B7D" w:rsidRDefault="00FA6E03" w:rsidP="004218C1">
      <w:pPr>
        <w:pStyle w:val="Title"/>
      </w:pPr>
      <w:r w:rsidRPr="001C7B7D">
        <w:t>Samuel John Herniman</w:t>
      </w:r>
    </w:p>
    <w:p w14:paraId="43DFF74A" w14:textId="5A16E6F2" w:rsidR="00FA6E03" w:rsidRPr="001C7B7D" w:rsidRDefault="00465B4D" w:rsidP="004218C1">
      <w:pPr>
        <w:pStyle w:val="Title"/>
      </w:pPr>
      <w:commentRangeStart w:id="1"/>
      <w:r>
        <w:t>B</w:t>
      </w:r>
      <w:r w:rsidR="00FA6E03" w:rsidRPr="001C7B7D">
        <w:t>eing</w:t>
      </w:r>
      <w:commentRangeEnd w:id="1"/>
      <w:r w:rsidR="00F1700C">
        <w:rPr>
          <w:rStyle w:val="CommentReference"/>
          <w:rFonts w:asciiTheme="minorHAnsi" w:hAnsiTheme="minorHAnsi" w:cstheme="minorBidi"/>
          <w:lang w:val="en-GB"/>
        </w:rPr>
        <w:commentReference w:id="1"/>
      </w:r>
      <w:r w:rsidR="00FA6E03" w:rsidRPr="001C7B7D">
        <w:t xml:space="preserve"> an</w:t>
      </w:r>
      <w:r w:rsidR="00C70E18">
        <w:t xml:space="preserve"> </w:t>
      </w:r>
      <w:proofErr w:type="spellStart"/>
      <w:r w:rsidR="00C70E18">
        <w:t>h</w:t>
      </w:r>
      <w:r w:rsidR="00FA6E03" w:rsidRPr="001C7B7D">
        <w:t>onours</w:t>
      </w:r>
      <w:proofErr w:type="spellEnd"/>
      <w:r w:rsidR="00FA6E03" w:rsidRPr="001C7B7D">
        <w:t xml:space="preserve"> project</w:t>
      </w:r>
      <w:r w:rsidR="00C70E18">
        <w:t xml:space="preserve"> </w:t>
      </w:r>
      <w:r w:rsidR="00FA6E03" w:rsidRPr="001C7B7D">
        <w:t>submitted to</w:t>
      </w:r>
      <w:r w:rsidR="00C70E18">
        <w:t xml:space="preserve"> </w:t>
      </w:r>
      <w:r w:rsidR="00FA6E03" w:rsidRPr="001C7B7D">
        <w:t>Bangor University</w:t>
      </w:r>
      <w:r w:rsidR="00C70E18">
        <w:t xml:space="preserve"> </w:t>
      </w:r>
      <w:r w:rsidR="00FA6E03" w:rsidRPr="001C7B7D">
        <w:t>in</w:t>
      </w:r>
      <w:r w:rsidR="00C70E18">
        <w:t xml:space="preserve"> </w:t>
      </w:r>
      <w:r w:rsidR="00FA6E03" w:rsidRPr="001C7B7D">
        <w:t>partial fulfilment of an</w:t>
      </w:r>
      <w:r w:rsidR="00C70E18">
        <w:t xml:space="preserve"> </w:t>
      </w:r>
      <w:proofErr w:type="spellStart"/>
      <w:r w:rsidR="00C70E18">
        <w:t>h</w:t>
      </w:r>
      <w:r w:rsidR="00FA6E03" w:rsidRPr="001C7B7D">
        <w:t>onour</w:t>
      </w:r>
      <w:r w:rsidR="00C70E18">
        <w:t>s</w:t>
      </w:r>
      <w:proofErr w:type="spellEnd"/>
      <w:r w:rsidR="00C70E18">
        <w:t xml:space="preserve"> degree in Applied Terrestrial </w:t>
      </w:r>
      <w:r w:rsidR="00FA6E03" w:rsidRPr="001C7B7D">
        <w:t>and Marine Ecology</w:t>
      </w:r>
    </w:p>
    <w:p w14:paraId="021EB47E" w14:textId="77777777" w:rsidR="00FA6E03" w:rsidRPr="001C7B7D" w:rsidRDefault="00FA6E03" w:rsidP="004218C1">
      <w:pPr>
        <w:pStyle w:val="Title"/>
      </w:pPr>
    </w:p>
    <w:p w14:paraId="6EFEFABF" w14:textId="77777777" w:rsidR="00FA6E03" w:rsidRPr="001C7B7D" w:rsidRDefault="00FA6E03" w:rsidP="004218C1">
      <w:pPr>
        <w:pStyle w:val="Title"/>
      </w:pPr>
      <w:r w:rsidRPr="001C7B7D">
        <w:t>May 2016</w:t>
      </w:r>
      <w:r w:rsidRPr="001C7B7D">
        <w:tab/>
      </w:r>
      <w:r w:rsidRPr="001C7B7D">
        <w:tab/>
      </w:r>
      <w:r w:rsidRPr="001C7B7D">
        <w:tab/>
      </w:r>
      <w:r w:rsidRPr="001C7B7D">
        <w:tab/>
      </w:r>
      <w:r w:rsidRPr="001C7B7D">
        <w:tab/>
      </w:r>
      <w:r w:rsidRPr="001C7B7D">
        <w:tab/>
      </w:r>
      <w:r w:rsidRPr="001C7B7D">
        <w:tab/>
      </w:r>
      <w:r w:rsidRPr="001C7B7D">
        <w:tab/>
      </w:r>
      <w:r w:rsidRPr="001C7B7D">
        <w:tab/>
        <w:t>500315403</w:t>
      </w:r>
    </w:p>
    <w:p w14:paraId="46E65B56" w14:textId="77777777" w:rsidR="00FA6E03" w:rsidRDefault="00FA6E03" w:rsidP="004218C1">
      <w:r>
        <w:br w:type="page"/>
      </w:r>
    </w:p>
    <w:p w14:paraId="0E4ADD05" w14:textId="77777777" w:rsidR="00FA6E03" w:rsidRPr="00FA6E03" w:rsidRDefault="00B04D44" w:rsidP="004218C1">
      <w:pPr>
        <w:pStyle w:val="Heading1"/>
      </w:pPr>
      <w:bookmarkStart w:id="2" w:name="_Toc449534494"/>
      <w:r>
        <w:lastRenderedPageBreak/>
        <w:t>Declaration</w:t>
      </w:r>
      <w:bookmarkEnd w:id="2"/>
    </w:p>
    <w:p w14:paraId="690DB612" w14:textId="77777777" w:rsidR="00FA6E03" w:rsidRDefault="00FA6E03" w:rsidP="004218C1"/>
    <w:p w14:paraId="4E0EC5A7" w14:textId="77777777" w:rsidR="00FA6E03" w:rsidRDefault="00FA6E03" w:rsidP="004218C1">
      <w:r>
        <w:t>I declare that this is the result of my own investigation and that it has not been submitted or accepted in whole or part for any degree, nor is it being submitted for any other degree.</w:t>
      </w:r>
    </w:p>
    <w:p w14:paraId="27C16DD6" w14:textId="77777777" w:rsidR="00FA6E03" w:rsidRDefault="00FA6E03" w:rsidP="004218C1"/>
    <w:p w14:paraId="429F803C" w14:textId="77777777" w:rsidR="00FA6E03" w:rsidRDefault="00FA6E03" w:rsidP="004218C1"/>
    <w:p w14:paraId="7C07614C" w14:textId="77777777" w:rsidR="00FA6E03" w:rsidRDefault="00FA6E03" w:rsidP="004218C1">
      <w:r>
        <w:t>Candidate: Samuel J Herniman</w:t>
      </w:r>
    </w:p>
    <w:p w14:paraId="422CA934" w14:textId="77777777" w:rsidR="00FA6E03" w:rsidRDefault="00FA6E03" w:rsidP="004218C1"/>
    <w:p w14:paraId="46640ED3" w14:textId="77777777" w:rsidR="00FA6E03" w:rsidRDefault="00FA6E03" w:rsidP="004218C1"/>
    <w:p w14:paraId="079993D1" w14:textId="77777777" w:rsidR="00FA6E03" w:rsidRDefault="00FA6E03" w:rsidP="004218C1">
      <w:r>
        <w:t>Signature: ……………………………….</w:t>
      </w:r>
    </w:p>
    <w:p w14:paraId="29C86044" w14:textId="77777777" w:rsidR="00FA6E03" w:rsidRDefault="00FA6E03" w:rsidP="004218C1">
      <w:r>
        <w:br w:type="page"/>
      </w:r>
    </w:p>
    <w:p w14:paraId="0721D20B" w14:textId="77777777" w:rsidR="00FA6E03" w:rsidRDefault="00FA6E03" w:rsidP="004218C1">
      <w:pPr>
        <w:pStyle w:val="Heading1"/>
      </w:pPr>
      <w:bookmarkStart w:id="3" w:name="_Toc449534495"/>
      <w:r>
        <w:lastRenderedPageBreak/>
        <w:t>Acknowledgements</w:t>
      </w:r>
      <w:bookmarkEnd w:id="3"/>
    </w:p>
    <w:p w14:paraId="526210C3" w14:textId="77777777" w:rsidR="00FA6E03" w:rsidRDefault="00FA6E03" w:rsidP="004218C1"/>
    <w:p w14:paraId="1729F603" w14:textId="77777777" w:rsidR="00FA6E03" w:rsidRDefault="00FA6E03" w:rsidP="004218C1">
      <w:r>
        <w:br w:type="page"/>
      </w:r>
    </w:p>
    <w:p w14:paraId="3FCF9D84" w14:textId="77777777" w:rsidR="00FA6E03" w:rsidRDefault="00FA6E03" w:rsidP="004218C1">
      <w:pPr>
        <w:pStyle w:val="Heading1"/>
      </w:pPr>
      <w:bookmarkStart w:id="4" w:name="_Toc449534496"/>
      <w:r>
        <w:lastRenderedPageBreak/>
        <w:t>Abstract</w:t>
      </w:r>
      <w:bookmarkEnd w:id="4"/>
    </w:p>
    <w:p w14:paraId="031DEFBC" w14:textId="77777777" w:rsidR="00F40BB9" w:rsidRDefault="00F40BB9" w:rsidP="00F40BB9">
      <w:r>
        <w:t>Abstract</w:t>
      </w:r>
    </w:p>
    <w:p w14:paraId="2E82ACA1" w14:textId="77777777" w:rsidR="00F40BB9" w:rsidRDefault="00F40BB9" w:rsidP="00F40BB9">
      <w:r>
        <w:t xml:space="preserve">The tropical forests of Xishuangbanna are one of the most biodiverse regions of China. Within the last 20 years, 22% of the land has been converted to rubber plantation and tea resulting in large scale fragmentation and habitat loss. In addition, </w:t>
      </w:r>
      <w:proofErr w:type="spellStart"/>
      <w:r>
        <w:t>Xishuangbanna’s</w:t>
      </w:r>
      <w:proofErr w:type="spellEnd"/>
      <w:r>
        <w:t xml:space="preserve"> close proximity to Myanmar, Laos, and Vietnam means that it is a hub for wildlife trade, threatening many species in the region.</w:t>
      </w:r>
    </w:p>
    <w:p w14:paraId="66257235" w14:textId="77777777" w:rsidR="00F40BB9" w:rsidRDefault="00F40BB9" w:rsidP="00F40BB9">
      <w:r>
        <w:t>With over 400 orchid species of 115 genera, Xishuangbanna holds 31% of all Chinese orchids. Orchids are habitat specialists due to their specific pollinators and mycorrhizal associations, and are often vulnerable to many anthropogenic activities. Of these 400, 3 have been classified as possibly extinct in the wild, 15 Critically Endangered, 82 as Endangered and 124 as Vulnerable, regionally.</w:t>
      </w:r>
    </w:p>
    <w:p w14:paraId="459B444E" w14:textId="6070CA61" w:rsidR="00F40BB9" w:rsidRDefault="00F40BB9" w:rsidP="00F40BB9">
      <w:r>
        <w:t xml:space="preserve">In this study we examine the distribution of two species that are thought to be threatened by both habitat loss and trade for horticultural use: </w:t>
      </w:r>
      <w:r w:rsidRPr="005B0C17">
        <w:rPr>
          <w:i/>
        </w:rPr>
        <w:t>Luisia magniflora</w:t>
      </w:r>
      <w:r>
        <w:t xml:space="preserve"> and </w:t>
      </w:r>
      <w:r w:rsidRPr="005B0C17">
        <w:rPr>
          <w:i/>
        </w:rPr>
        <w:t>Dendrobium thyrsiflorum</w:t>
      </w:r>
      <w:r>
        <w:t xml:space="preserve">. Both species are classified as endangered in a regional red listing assessment yet little is known about their habitat requirements or distribution. Using existing presence data from surveys in Xishuangbanna and environmental variables, we produced habitat suitability models of these species using MAXENT. </w:t>
      </w:r>
    </w:p>
    <w:p w14:paraId="48EE05F4" w14:textId="73FB9E3A" w:rsidR="00965FC6" w:rsidRPr="006D75B5" w:rsidRDefault="00F40BB9" w:rsidP="00F40BB9">
      <w:r>
        <w:t>Our results show suitable habitats for each of the species and highlight the influence of humans on the distribution of the orchids. We make recommendations regarding future measures in conserving these species and discuss the validity of our models.</w:t>
      </w:r>
    </w:p>
    <w:p w14:paraId="6E673316" w14:textId="77777777" w:rsidR="00FA6E03" w:rsidRDefault="00FA6E03" w:rsidP="004218C1">
      <w:r>
        <w:br w:type="page"/>
      </w:r>
    </w:p>
    <w:p w14:paraId="081FBDD8" w14:textId="77777777" w:rsidR="00FA6E03" w:rsidRDefault="00FA6E03" w:rsidP="004218C1">
      <w:pPr>
        <w:pStyle w:val="Heading1"/>
      </w:pPr>
      <w:bookmarkStart w:id="5" w:name="_Toc449534497"/>
      <w:r>
        <w:lastRenderedPageBreak/>
        <w:t>Contents</w:t>
      </w:r>
      <w:bookmarkEnd w:id="5"/>
    </w:p>
    <w:sdt>
      <w:sdtPr>
        <w:rPr>
          <w:rFonts w:ascii="Constantia" w:eastAsiaTheme="minorHAnsi" w:hAnsi="Constantia" w:cs="Courier New"/>
          <w:color w:val="auto"/>
          <w:sz w:val="24"/>
          <w:szCs w:val="22"/>
        </w:rPr>
        <w:id w:val="386615926"/>
        <w:docPartObj>
          <w:docPartGallery w:val="Table of Contents"/>
          <w:docPartUnique/>
        </w:docPartObj>
      </w:sdtPr>
      <w:sdtEndPr>
        <w:rPr>
          <w:b/>
          <w:bCs/>
          <w:noProof/>
        </w:rPr>
      </w:sdtEndPr>
      <w:sdtContent>
        <w:p w14:paraId="44C2BBD8" w14:textId="77777777" w:rsidR="00034A02" w:rsidRPr="00034A02" w:rsidRDefault="00034A02" w:rsidP="00D1013C">
          <w:pPr>
            <w:pStyle w:val="TOCHeading"/>
            <w:spacing w:line="360" w:lineRule="auto"/>
            <w:rPr>
              <w:rStyle w:val="Heading1Char"/>
              <w:color w:val="000000" w:themeColor="text1"/>
              <w:sz w:val="22"/>
              <w:szCs w:val="22"/>
            </w:rPr>
          </w:pPr>
        </w:p>
        <w:p w14:paraId="5F951F3A" w14:textId="77777777" w:rsidR="00EE1B6D" w:rsidRDefault="00034A02">
          <w:pPr>
            <w:pStyle w:val="TOC1"/>
            <w:tabs>
              <w:tab w:val="right" w:leader="dot" w:pos="9016"/>
            </w:tabs>
            <w:rPr>
              <w:rFonts w:asciiTheme="minorHAnsi" w:eastAsiaTheme="minorEastAsia" w:hAnsiTheme="minorHAnsi" w:cstheme="minorBidi"/>
              <w:noProof/>
              <w:sz w:val="22"/>
              <w:lang w:val="en-GB" w:eastAsia="en-GB"/>
            </w:rPr>
          </w:pPr>
          <w:r>
            <w:fldChar w:fldCharType="begin"/>
          </w:r>
          <w:r>
            <w:instrText xml:space="preserve"> TOC \o "1-3" \h \z \u </w:instrText>
          </w:r>
          <w:r>
            <w:fldChar w:fldCharType="separate"/>
          </w:r>
          <w:hyperlink w:anchor="_Toc449534494" w:history="1">
            <w:r w:rsidR="00EE1B6D" w:rsidRPr="00FD5ED2">
              <w:rPr>
                <w:rStyle w:val="Hyperlink"/>
                <w:noProof/>
              </w:rPr>
              <w:t>Declaration</w:t>
            </w:r>
            <w:r w:rsidR="00EE1B6D">
              <w:rPr>
                <w:noProof/>
                <w:webHidden/>
              </w:rPr>
              <w:tab/>
            </w:r>
            <w:r w:rsidR="00EE1B6D">
              <w:rPr>
                <w:noProof/>
                <w:webHidden/>
              </w:rPr>
              <w:fldChar w:fldCharType="begin"/>
            </w:r>
            <w:r w:rsidR="00EE1B6D">
              <w:rPr>
                <w:noProof/>
                <w:webHidden/>
              </w:rPr>
              <w:instrText xml:space="preserve"> PAGEREF _Toc449534494 \h </w:instrText>
            </w:r>
            <w:r w:rsidR="00EE1B6D">
              <w:rPr>
                <w:noProof/>
                <w:webHidden/>
              </w:rPr>
            </w:r>
            <w:r w:rsidR="00EE1B6D">
              <w:rPr>
                <w:noProof/>
                <w:webHidden/>
              </w:rPr>
              <w:fldChar w:fldCharType="separate"/>
            </w:r>
            <w:r w:rsidR="00EE1B6D">
              <w:rPr>
                <w:noProof/>
                <w:webHidden/>
              </w:rPr>
              <w:t>1</w:t>
            </w:r>
            <w:r w:rsidR="00EE1B6D">
              <w:rPr>
                <w:noProof/>
                <w:webHidden/>
              </w:rPr>
              <w:fldChar w:fldCharType="end"/>
            </w:r>
          </w:hyperlink>
        </w:p>
        <w:p w14:paraId="76DBE12A"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495" w:history="1">
            <w:r w:rsidRPr="00FD5ED2">
              <w:rPr>
                <w:rStyle w:val="Hyperlink"/>
                <w:noProof/>
              </w:rPr>
              <w:t>Acknowledgements</w:t>
            </w:r>
            <w:r>
              <w:rPr>
                <w:noProof/>
                <w:webHidden/>
              </w:rPr>
              <w:tab/>
            </w:r>
            <w:r>
              <w:rPr>
                <w:noProof/>
                <w:webHidden/>
              </w:rPr>
              <w:fldChar w:fldCharType="begin"/>
            </w:r>
            <w:r>
              <w:rPr>
                <w:noProof/>
                <w:webHidden/>
              </w:rPr>
              <w:instrText xml:space="preserve"> PAGEREF _Toc449534495 \h </w:instrText>
            </w:r>
            <w:r>
              <w:rPr>
                <w:noProof/>
                <w:webHidden/>
              </w:rPr>
            </w:r>
            <w:r>
              <w:rPr>
                <w:noProof/>
                <w:webHidden/>
              </w:rPr>
              <w:fldChar w:fldCharType="separate"/>
            </w:r>
            <w:r>
              <w:rPr>
                <w:noProof/>
                <w:webHidden/>
              </w:rPr>
              <w:t>2</w:t>
            </w:r>
            <w:r>
              <w:rPr>
                <w:noProof/>
                <w:webHidden/>
              </w:rPr>
              <w:fldChar w:fldCharType="end"/>
            </w:r>
          </w:hyperlink>
        </w:p>
        <w:p w14:paraId="6C59F414"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496" w:history="1">
            <w:r w:rsidRPr="00FD5ED2">
              <w:rPr>
                <w:rStyle w:val="Hyperlink"/>
                <w:noProof/>
              </w:rPr>
              <w:t>Abstract</w:t>
            </w:r>
            <w:r>
              <w:rPr>
                <w:noProof/>
                <w:webHidden/>
              </w:rPr>
              <w:tab/>
            </w:r>
            <w:r>
              <w:rPr>
                <w:noProof/>
                <w:webHidden/>
              </w:rPr>
              <w:fldChar w:fldCharType="begin"/>
            </w:r>
            <w:r>
              <w:rPr>
                <w:noProof/>
                <w:webHidden/>
              </w:rPr>
              <w:instrText xml:space="preserve"> PAGEREF _Toc449534496 \h </w:instrText>
            </w:r>
            <w:r>
              <w:rPr>
                <w:noProof/>
                <w:webHidden/>
              </w:rPr>
            </w:r>
            <w:r>
              <w:rPr>
                <w:noProof/>
                <w:webHidden/>
              </w:rPr>
              <w:fldChar w:fldCharType="separate"/>
            </w:r>
            <w:r>
              <w:rPr>
                <w:noProof/>
                <w:webHidden/>
              </w:rPr>
              <w:t>3</w:t>
            </w:r>
            <w:r>
              <w:rPr>
                <w:noProof/>
                <w:webHidden/>
              </w:rPr>
              <w:fldChar w:fldCharType="end"/>
            </w:r>
          </w:hyperlink>
        </w:p>
        <w:p w14:paraId="51F58BCA"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497" w:history="1">
            <w:r w:rsidRPr="00FD5ED2">
              <w:rPr>
                <w:rStyle w:val="Hyperlink"/>
                <w:noProof/>
              </w:rPr>
              <w:t>Contents</w:t>
            </w:r>
            <w:r>
              <w:rPr>
                <w:noProof/>
                <w:webHidden/>
              </w:rPr>
              <w:tab/>
            </w:r>
            <w:r>
              <w:rPr>
                <w:noProof/>
                <w:webHidden/>
              </w:rPr>
              <w:fldChar w:fldCharType="begin"/>
            </w:r>
            <w:r>
              <w:rPr>
                <w:noProof/>
                <w:webHidden/>
              </w:rPr>
              <w:instrText xml:space="preserve"> PAGEREF _Toc449534497 \h </w:instrText>
            </w:r>
            <w:r>
              <w:rPr>
                <w:noProof/>
                <w:webHidden/>
              </w:rPr>
            </w:r>
            <w:r>
              <w:rPr>
                <w:noProof/>
                <w:webHidden/>
              </w:rPr>
              <w:fldChar w:fldCharType="separate"/>
            </w:r>
            <w:r>
              <w:rPr>
                <w:noProof/>
                <w:webHidden/>
              </w:rPr>
              <w:t>4</w:t>
            </w:r>
            <w:r>
              <w:rPr>
                <w:noProof/>
                <w:webHidden/>
              </w:rPr>
              <w:fldChar w:fldCharType="end"/>
            </w:r>
          </w:hyperlink>
        </w:p>
        <w:p w14:paraId="5400AD35"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498" w:history="1">
            <w:r w:rsidRPr="00FD5ED2">
              <w:rPr>
                <w:rStyle w:val="Hyperlink"/>
                <w:noProof/>
              </w:rPr>
              <w:t>Tables</w:t>
            </w:r>
            <w:r>
              <w:rPr>
                <w:noProof/>
                <w:webHidden/>
              </w:rPr>
              <w:tab/>
            </w:r>
            <w:r>
              <w:rPr>
                <w:noProof/>
                <w:webHidden/>
              </w:rPr>
              <w:fldChar w:fldCharType="begin"/>
            </w:r>
            <w:r>
              <w:rPr>
                <w:noProof/>
                <w:webHidden/>
              </w:rPr>
              <w:instrText xml:space="preserve"> PAGEREF _Toc449534498 \h </w:instrText>
            </w:r>
            <w:r>
              <w:rPr>
                <w:noProof/>
                <w:webHidden/>
              </w:rPr>
            </w:r>
            <w:r>
              <w:rPr>
                <w:noProof/>
                <w:webHidden/>
              </w:rPr>
              <w:fldChar w:fldCharType="separate"/>
            </w:r>
            <w:r>
              <w:rPr>
                <w:noProof/>
                <w:webHidden/>
              </w:rPr>
              <w:t>7</w:t>
            </w:r>
            <w:r>
              <w:rPr>
                <w:noProof/>
                <w:webHidden/>
              </w:rPr>
              <w:fldChar w:fldCharType="end"/>
            </w:r>
          </w:hyperlink>
        </w:p>
        <w:p w14:paraId="3901A884"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499" w:history="1">
            <w:r w:rsidRPr="00FD5ED2">
              <w:rPr>
                <w:rStyle w:val="Hyperlink"/>
                <w:noProof/>
              </w:rPr>
              <w:t>Figures</w:t>
            </w:r>
            <w:r>
              <w:rPr>
                <w:noProof/>
                <w:webHidden/>
              </w:rPr>
              <w:tab/>
            </w:r>
            <w:r>
              <w:rPr>
                <w:noProof/>
                <w:webHidden/>
              </w:rPr>
              <w:fldChar w:fldCharType="begin"/>
            </w:r>
            <w:r>
              <w:rPr>
                <w:noProof/>
                <w:webHidden/>
              </w:rPr>
              <w:instrText xml:space="preserve"> PAGEREF _Toc449534499 \h </w:instrText>
            </w:r>
            <w:r>
              <w:rPr>
                <w:noProof/>
                <w:webHidden/>
              </w:rPr>
            </w:r>
            <w:r>
              <w:rPr>
                <w:noProof/>
                <w:webHidden/>
              </w:rPr>
              <w:fldChar w:fldCharType="separate"/>
            </w:r>
            <w:r>
              <w:rPr>
                <w:noProof/>
                <w:webHidden/>
              </w:rPr>
              <w:t>9</w:t>
            </w:r>
            <w:r>
              <w:rPr>
                <w:noProof/>
                <w:webHidden/>
              </w:rPr>
              <w:fldChar w:fldCharType="end"/>
            </w:r>
          </w:hyperlink>
        </w:p>
        <w:p w14:paraId="0FAA96C3"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00" w:history="1">
            <w:r w:rsidRPr="00FD5ED2">
              <w:rPr>
                <w:rStyle w:val="Hyperlink"/>
                <w:noProof/>
              </w:rPr>
              <w:t>Introduction</w:t>
            </w:r>
            <w:r>
              <w:rPr>
                <w:noProof/>
                <w:webHidden/>
              </w:rPr>
              <w:tab/>
            </w:r>
            <w:r>
              <w:rPr>
                <w:noProof/>
                <w:webHidden/>
              </w:rPr>
              <w:fldChar w:fldCharType="begin"/>
            </w:r>
            <w:r>
              <w:rPr>
                <w:noProof/>
                <w:webHidden/>
              </w:rPr>
              <w:instrText xml:space="preserve"> PAGEREF _Toc449534500 \h </w:instrText>
            </w:r>
            <w:r>
              <w:rPr>
                <w:noProof/>
                <w:webHidden/>
              </w:rPr>
            </w:r>
            <w:r>
              <w:rPr>
                <w:noProof/>
                <w:webHidden/>
              </w:rPr>
              <w:fldChar w:fldCharType="separate"/>
            </w:r>
            <w:r>
              <w:rPr>
                <w:noProof/>
                <w:webHidden/>
              </w:rPr>
              <w:t>11</w:t>
            </w:r>
            <w:r>
              <w:rPr>
                <w:noProof/>
                <w:webHidden/>
              </w:rPr>
              <w:fldChar w:fldCharType="end"/>
            </w:r>
          </w:hyperlink>
        </w:p>
        <w:p w14:paraId="1E668345"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01" w:history="1">
            <w:r w:rsidRPr="00FD5ED2">
              <w:rPr>
                <w:rStyle w:val="Hyperlink"/>
                <w:noProof/>
              </w:rPr>
              <w:t>Orchidaceae</w:t>
            </w:r>
            <w:r>
              <w:rPr>
                <w:noProof/>
                <w:webHidden/>
              </w:rPr>
              <w:tab/>
            </w:r>
            <w:r>
              <w:rPr>
                <w:noProof/>
                <w:webHidden/>
              </w:rPr>
              <w:fldChar w:fldCharType="begin"/>
            </w:r>
            <w:r>
              <w:rPr>
                <w:noProof/>
                <w:webHidden/>
              </w:rPr>
              <w:instrText xml:space="preserve"> PAGEREF _Toc449534501 \h </w:instrText>
            </w:r>
            <w:r>
              <w:rPr>
                <w:noProof/>
                <w:webHidden/>
              </w:rPr>
            </w:r>
            <w:r>
              <w:rPr>
                <w:noProof/>
                <w:webHidden/>
              </w:rPr>
              <w:fldChar w:fldCharType="separate"/>
            </w:r>
            <w:r>
              <w:rPr>
                <w:noProof/>
                <w:webHidden/>
              </w:rPr>
              <w:t>11</w:t>
            </w:r>
            <w:r>
              <w:rPr>
                <w:noProof/>
                <w:webHidden/>
              </w:rPr>
              <w:fldChar w:fldCharType="end"/>
            </w:r>
          </w:hyperlink>
        </w:p>
        <w:p w14:paraId="5DC6AC08"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2" w:history="1">
            <w:r w:rsidRPr="00FD5ED2">
              <w:rPr>
                <w:rStyle w:val="Hyperlink"/>
                <w:b/>
                <w:noProof/>
              </w:rPr>
              <w:t>Diversity</w:t>
            </w:r>
            <w:r w:rsidRPr="00FD5ED2">
              <w:rPr>
                <w:rStyle w:val="Hyperlink"/>
                <w:noProof/>
              </w:rPr>
              <w:t xml:space="preserve"> of Orchids</w:t>
            </w:r>
            <w:r>
              <w:rPr>
                <w:noProof/>
                <w:webHidden/>
              </w:rPr>
              <w:tab/>
            </w:r>
            <w:r>
              <w:rPr>
                <w:noProof/>
                <w:webHidden/>
              </w:rPr>
              <w:fldChar w:fldCharType="begin"/>
            </w:r>
            <w:r>
              <w:rPr>
                <w:noProof/>
                <w:webHidden/>
              </w:rPr>
              <w:instrText xml:space="preserve"> PAGEREF _Toc449534502 \h </w:instrText>
            </w:r>
            <w:r>
              <w:rPr>
                <w:noProof/>
                <w:webHidden/>
              </w:rPr>
            </w:r>
            <w:r>
              <w:rPr>
                <w:noProof/>
                <w:webHidden/>
              </w:rPr>
              <w:fldChar w:fldCharType="separate"/>
            </w:r>
            <w:r>
              <w:rPr>
                <w:noProof/>
                <w:webHidden/>
              </w:rPr>
              <w:t>11</w:t>
            </w:r>
            <w:r>
              <w:rPr>
                <w:noProof/>
                <w:webHidden/>
              </w:rPr>
              <w:fldChar w:fldCharType="end"/>
            </w:r>
          </w:hyperlink>
        </w:p>
        <w:p w14:paraId="29C2911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3" w:history="1">
            <w:r w:rsidRPr="00FD5ED2">
              <w:rPr>
                <w:rStyle w:val="Hyperlink"/>
                <w:noProof/>
              </w:rPr>
              <w:t>Use of orchids globally</w:t>
            </w:r>
            <w:r>
              <w:rPr>
                <w:noProof/>
                <w:webHidden/>
              </w:rPr>
              <w:tab/>
            </w:r>
            <w:r>
              <w:rPr>
                <w:noProof/>
                <w:webHidden/>
              </w:rPr>
              <w:fldChar w:fldCharType="begin"/>
            </w:r>
            <w:r>
              <w:rPr>
                <w:noProof/>
                <w:webHidden/>
              </w:rPr>
              <w:instrText xml:space="preserve"> PAGEREF _Toc449534503 \h </w:instrText>
            </w:r>
            <w:r>
              <w:rPr>
                <w:noProof/>
                <w:webHidden/>
              </w:rPr>
            </w:r>
            <w:r>
              <w:rPr>
                <w:noProof/>
                <w:webHidden/>
              </w:rPr>
              <w:fldChar w:fldCharType="separate"/>
            </w:r>
            <w:r>
              <w:rPr>
                <w:noProof/>
                <w:webHidden/>
              </w:rPr>
              <w:t>11</w:t>
            </w:r>
            <w:r>
              <w:rPr>
                <w:noProof/>
                <w:webHidden/>
              </w:rPr>
              <w:fldChar w:fldCharType="end"/>
            </w:r>
          </w:hyperlink>
        </w:p>
        <w:p w14:paraId="2843EAB5"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04" w:history="1">
            <w:r w:rsidRPr="00FD5ED2">
              <w:rPr>
                <w:rStyle w:val="Hyperlink"/>
                <w:noProof/>
              </w:rPr>
              <w:t>Orchids in Trade</w:t>
            </w:r>
            <w:r>
              <w:rPr>
                <w:noProof/>
                <w:webHidden/>
              </w:rPr>
              <w:tab/>
            </w:r>
            <w:r>
              <w:rPr>
                <w:noProof/>
                <w:webHidden/>
              </w:rPr>
              <w:fldChar w:fldCharType="begin"/>
            </w:r>
            <w:r>
              <w:rPr>
                <w:noProof/>
                <w:webHidden/>
              </w:rPr>
              <w:instrText xml:space="preserve"> PAGEREF _Toc449534504 \h </w:instrText>
            </w:r>
            <w:r>
              <w:rPr>
                <w:noProof/>
                <w:webHidden/>
              </w:rPr>
            </w:r>
            <w:r>
              <w:rPr>
                <w:noProof/>
                <w:webHidden/>
              </w:rPr>
              <w:fldChar w:fldCharType="separate"/>
            </w:r>
            <w:r>
              <w:rPr>
                <w:noProof/>
                <w:webHidden/>
              </w:rPr>
              <w:t>12</w:t>
            </w:r>
            <w:r>
              <w:rPr>
                <w:noProof/>
                <w:webHidden/>
              </w:rPr>
              <w:fldChar w:fldCharType="end"/>
            </w:r>
          </w:hyperlink>
        </w:p>
        <w:p w14:paraId="508FD7B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5" w:history="1">
            <w:r w:rsidRPr="00FD5ED2">
              <w:rPr>
                <w:rStyle w:val="Hyperlink"/>
                <w:noProof/>
              </w:rPr>
              <w:t>Sources of orchids</w:t>
            </w:r>
            <w:r>
              <w:rPr>
                <w:noProof/>
                <w:webHidden/>
              </w:rPr>
              <w:tab/>
            </w:r>
            <w:r>
              <w:rPr>
                <w:noProof/>
                <w:webHidden/>
              </w:rPr>
              <w:fldChar w:fldCharType="begin"/>
            </w:r>
            <w:r>
              <w:rPr>
                <w:noProof/>
                <w:webHidden/>
              </w:rPr>
              <w:instrText xml:space="preserve"> PAGEREF _Toc449534505 \h </w:instrText>
            </w:r>
            <w:r>
              <w:rPr>
                <w:noProof/>
                <w:webHidden/>
              </w:rPr>
            </w:r>
            <w:r>
              <w:rPr>
                <w:noProof/>
                <w:webHidden/>
              </w:rPr>
              <w:fldChar w:fldCharType="separate"/>
            </w:r>
            <w:r>
              <w:rPr>
                <w:noProof/>
                <w:webHidden/>
              </w:rPr>
              <w:t>12</w:t>
            </w:r>
            <w:r>
              <w:rPr>
                <w:noProof/>
                <w:webHidden/>
              </w:rPr>
              <w:fldChar w:fldCharType="end"/>
            </w:r>
          </w:hyperlink>
        </w:p>
        <w:p w14:paraId="3952E5D7"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6" w:history="1">
            <w:r w:rsidRPr="00FD5ED2">
              <w:rPr>
                <w:rStyle w:val="Hyperlink"/>
                <w:noProof/>
              </w:rPr>
              <w:t>Demand for orchids</w:t>
            </w:r>
            <w:r>
              <w:rPr>
                <w:noProof/>
                <w:webHidden/>
              </w:rPr>
              <w:tab/>
            </w:r>
            <w:r>
              <w:rPr>
                <w:noProof/>
                <w:webHidden/>
              </w:rPr>
              <w:fldChar w:fldCharType="begin"/>
            </w:r>
            <w:r>
              <w:rPr>
                <w:noProof/>
                <w:webHidden/>
              </w:rPr>
              <w:instrText xml:space="preserve"> PAGEREF _Toc449534506 \h </w:instrText>
            </w:r>
            <w:r>
              <w:rPr>
                <w:noProof/>
                <w:webHidden/>
              </w:rPr>
            </w:r>
            <w:r>
              <w:rPr>
                <w:noProof/>
                <w:webHidden/>
              </w:rPr>
              <w:fldChar w:fldCharType="separate"/>
            </w:r>
            <w:r>
              <w:rPr>
                <w:noProof/>
                <w:webHidden/>
              </w:rPr>
              <w:t>12</w:t>
            </w:r>
            <w:r>
              <w:rPr>
                <w:noProof/>
                <w:webHidden/>
              </w:rPr>
              <w:fldChar w:fldCharType="end"/>
            </w:r>
          </w:hyperlink>
        </w:p>
        <w:p w14:paraId="3C482D97"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7" w:history="1">
            <w:r w:rsidRPr="00FD5ED2">
              <w:rPr>
                <w:rStyle w:val="Hyperlink"/>
                <w:noProof/>
              </w:rPr>
              <w:t>Horticulture or medicine?</w:t>
            </w:r>
            <w:r>
              <w:rPr>
                <w:noProof/>
                <w:webHidden/>
              </w:rPr>
              <w:tab/>
            </w:r>
            <w:r>
              <w:rPr>
                <w:noProof/>
                <w:webHidden/>
              </w:rPr>
              <w:fldChar w:fldCharType="begin"/>
            </w:r>
            <w:r>
              <w:rPr>
                <w:noProof/>
                <w:webHidden/>
              </w:rPr>
              <w:instrText xml:space="preserve"> PAGEREF _Toc449534507 \h </w:instrText>
            </w:r>
            <w:r>
              <w:rPr>
                <w:noProof/>
                <w:webHidden/>
              </w:rPr>
            </w:r>
            <w:r>
              <w:rPr>
                <w:noProof/>
                <w:webHidden/>
              </w:rPr>
              <w:fldChar w:fldCharType="separate"/>
            </w:r>
            <w:r>
              <w:rPr>
                <w:noProof/>
                <w:webHidden/>
              </w:rPr>
              <w:t>12</w:t>
            </w:r>
            <w:r>
              <w:rPr>
                <w:noProof/>
                <w:webHidden/>
              </w:rPr>
              <w:fldChar w:fldCharType="end"/>
            </w:r>
          </w:hyperlink>
        </w:p>
        <w:p w14:paraId="3809D472"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08" w:history="1">
            <w:r w:rsidRPr="00FD5ED2">
              <w:rPr>
                <w:rStyle w:val="Hyperlink"/>
                <w:noProof/>
              </w:rPr>
              <w:t>CITES</w:t>
            </w:r>
            <w:r>
              <w:rPr>
                <w:noProof/>
                <w:webHidden/>
              </w:rPr>
              <w:tab/>
            </w:r>
            <w:r>
              <w:rPr>
                <w:noProof/>
                <w:webHidden/>
              </w:rPr>
              <w:fldChar w:fldCharType="begin"/>
            </w:r>
            <w:r>
              <w:rPr>
                <w:noProof/>
                <w:webHidden/>
              </w:rPr>
              <w:instrText xml:space="preserve"> PAGEREF _Toc449534508 \h </w:instrText>
            </w:r>
            <w:r>
              <w:rPr>
                <w:noProof/>
                <w:webHidden/>
              </w:rPr>
            </w:r>
            <w:r>
              <w:rPr>
                <w:noProof/>
                <w:webHidden/>
              </w:rPr>
              <w:fldChar w:fldCharType="separate"/>
            </w:r>
            <w:r>
              <w:rPr>
                <w:noProof/>
                <w:webHidden/>
              </w:rPr>
              <w:t>12</w:t>
            </w:r>
            <w:r>
              <w:rPr>
                <w:noProof/>
                <w:webHidden/>
              </w:rPr>
              <w:fldChar w:fldCharType="end"/>
            </w:r>
          </w:hyperlink>
        </w:p>
        <w:p w14:paraId="6C27E40A"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09" w:history="1">
            <w:r w:rsidRPr="00FD5ED2">
              <w:rPr>
                <w:rStyle w:val="Hyperlink"/>
                <w:noProof/>
              </w:rPr>
              <w:t>Orchids in China</w:t>
            </w:r>
            <w:r>
              <w:rPr>
                <w:noProof/>
                <w:webHidden/>
              </w:rPr>
              <w:tab/>
            </w:r>
            <w:r>
              <w:rPr>
                <w:noProof/>
                <w:webHidden/>
              </w:rPr>
              <w:fldChar w:fldCharType="begin"/>
            </w:r>
            <w:r>
              <w:rPr>
                <w:noProof/>
                <w:webHidden/>
              </w:rPr>
              <w:instrText xml:space="preserve"> PAGEREF _Toc449534509 \h </w:instrText>
            </w:r>
            <w:r>
              <w:rPr>
                <w:noProof/>
                <w:webHidden/>
              </w:rPr>
            </w:r>
            <w:r>
              <w:rPr>
                <w:noProof/>
                <w:webHidden/>
              </w:rPr>
              <w:fldChar w:fldCharType="separate"/>
            </w:r>
            <w:r>
              <w:rPr>
                <w:noProof/>
                <w:webHidden/>
              </w:rPr>
              <w:t>13</w:t>
            </w:r>
            <w:r>
              <w:rPr>
                <w:noProof/>
                <w:webHidden/>
              </w:rPr>
              <w:fldChar w:fldCharType="end"/>
            </w:r>
          </w:hyperlink>
        </w:p>
        <w:p w14:paraId="5164508A"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0" w:history="1">
            <w:r w:rsidRPr="00FD5ED2">
              <w:rPr>
                <w:rStyle w:val="Hyperlink"/>
                <w:noProof/>
              </w:rPr>
              <w:t>Diversity</w:t>
            </w:r>
            <w:r>
              <w:rPr>
                <w:noProof/>
                <w:webHidden/>
              </w:rPr>
              <w:tab/>
            </w:r>
            <w:r>
              <w:rPr>
                <w:noProof/>
                <w:webHidden/>
              </w:rPr>
              <w:fldChar w:fldCharType="begin"/>
            </w:r>
            <w:r>
              <w:rPr>
                <w:noProof/>
                <w:webHidden/>
              </w:rPr>
              <w:instrText xml:space="preserve"> PAGEREF _Toc449534510 \h </w:instrText>
            </w:r>
            <w:r>
              <w:rPr>
                <w:noProof/>
                <w:webHidden/>
              </w:rPr>
            </w:r>
            <w:r>
              <w:rPr>
                <w:noProof/>
                <w:webHidden/>
              </w:rPr>
              <w:fldChar w:fldCharType="separate"/>
            </w:r>
            <w:r>
              <w:rPr>
                <w:noProof/>
                <w:webHidden/>
              </w:rPr>
              <w:t>13</w:t>
            </w:r>
            <w:r>
              <w:rPr>
                <w:noProof/>
                <w:webHidden/>
              </w:rPr>
              <w:fldChar w:fldCharType="end"/>
            </w:r>
          </w:hyperlink>
        </w:p>
        <w:p w14:paraId="1072902F"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1" w:history="1">
            <w:r w:rsidRPr="00FD5ED2">
              <w:rPr>
                <w:rStyle w:val="Hyperlink"/>
                <w:noProof/>
              </w:rPr>
              <w:t>Cultural significance</w:t>
            </w:r>
            <w:r>
              <w:rPr>
                <w:noProof/>
                <w:webHidden/>
              </w:rPr>
              <w:tab/>
            </w:r>
            <w:r>
              <w:rPr>
                <w:noProof/>
                <w:webHidden/>
              </w:rPr>
              <w:fldChar w:fldCharType="begin"/>
            </w:r>
            <w:r>
              <w:rPr>
                <w:noProof/>
                <w:webHidden/>
              </w:rPr>
              <w:instrText xml:space="preserve"> PAGEREF _Toc449534511 \h </w:instrText>
            </w:r>
            <w:r>
              <w:rPr>
                <w:noProof/>
                <w:webHidden/>
              </w:rPr>
            </w:r>
            <w:r>
              <w:rPr>
                <w:noProof/>
                <w:webHidden/>
              </w:rPr>
              <w:fldChar w:fldCharType="separate"/>
            </w:r>
            <w:r>
              <w:rPr>
                <w:noProof/>
                <w:webHidden/>
              </w:rPr>
              <w:t>13</w:t>
            </w:r>
            <w:r>
              <w:rPr>
                <w:noProof/>
                <w:webHidden/>
              </w:rPr>
              <w:fldChar w:fldCharType="end"/>
            </w:r>
          </w:hyperlink>
        </w:p>
        <w:p w14:paraId="16120A95"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2" w:history="1">
            <w:r w:rsidRPr="00FD5ED2">
              <w:rPr>
                <w:rStyle w:val="Hyperlink"/>
                <w:noProof/>
              </w:rPr>
              <w:t>Use in China</w:t>
            </w:r>
            <w:r>
              <w:rPr>
                <w:noProof/>
                <w:webHidden/>
              </w:rPr>
              <w:tab/>
            </w:r>
            <w:r>
              <w:rPr>
                <w:noProof/>
                <w:webHidden/>
              </w:rPr>
              <w:fldChar w:fldCharType="begin"/>
            </w:r>
            <w:r>
              <w:rPr>
                <w:noProof/>
                <w:webHidden/>
              </w:rPr>
              <w:instrText xml:space="preserve"> PAGEREF _Toc449534512 \h </w:instrText>
            </w:r>
            <w:r>
              <w:rPr>
                <w:noProof/>
                <w:webHidden/>
              </w:rPr>
            </w:r>
            <w:r>
              <w:rPr>
                <w:noProof/>
                <w:webHidden/>
              </w:rPr>
              <w:fldChar w:fldCharType="separate"/>
            </w:r>
            <w:r>
              <w:rPr>
                <w:noProof/>
                <w:webHidden/>
              </w:rPr>
              <w:t>13</w:t>
            </w:r>
            <w:r>
              <w:rPr>
                <w:noProof/>
                <w:webHidden/>
              </w:rPr>
              <w:fldChar w:fldCharType="end"/>
            </w:r>
          </w:hyperlink>
        </w:p>
        <w:p w14:paraId="4D2CAFC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3" w:history="1">
            <w:r w:rsidRPr="00FD5ED2">
              <w:rPr>
                <w:rStyle w:val="Hyperlink"/>
                <w:noProof/>
              </w:rPr>
              <w:t>Horticulture</w:t>
            </w:r>
            <w:r>
              <w:rPr>
                <w:noProof/>
                <w:webHidden/>
              </w:rPr>
              <w:tab/>
            </w:r>
            <w:r>
              <w:rPr>
                <w:noProof/>
                <w:webHidden/>
              </w:rPr>
              <w:fldChar w:fldCharType="begin"/>
            </w:r>
            <w:r>
              <w:rPr>
                <w:noProof/>
                <w:webHidden/>
              </w:rPr>
              <w:instrText xml:space="preserve"> PAGEREF _Toc449534513 \h </w:instrText>
            </w:r>
            <w:r>
              <w:rPr>
                <w:noProof/>
                <w:webHidden/>
              </w:rPr>
            </w:r>
            <w:r>
              <w:rPr>
                <w:noProof/>
                <w:webHidden/>
              </w:rPr>
              <w:fldChar w:fldCharType="separate"/>
            </w:r>
            <w:r>
              <w:rPr>
                <w:noProof/>
                <w:webHidden/>
              </w:rPr>
              <w:t>14</w:t>
            </w:r>
            <w:r>
              <w:rPr>
                <w:noProof/>
                <w:webHidden/>
              </w:rPr>
              <w:fldChar w:fldCharType="end"/>
            </w:r>
          </w:hyperlink>
        </w:p>
        <w:p w14:paraId="465F266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4" w:history="1">
            <w:r w:rsidRPr="00FD5ED2">
              <w:rPr>
                <w:rStyle w:val="Hyperlink"/>
                <w:noProof/>
              </w:rPr>
              <w:t>Food</w:t>
            </w:r>
            <w:r>
              <w:rPr>
                <w:noProof/>
                <w:webHidden/>
              </w:rPr>
              <w:tab/>
            </w:r>
            <w:r>
              <w:rPr>
                <w:noProof/>
                <w:webHidden/>
              </w:rPr>
              <w:fldChar w:fldCharType="begin"/>
            </w:r>
            <w:r>
              <w:rPr>
                <w:noProof/>
                <w:webHidden/>
              </w:rPr>
              <w:instrText xml:space="preserve"> PAGEREF _Toc449534514 \h </w:instrText>
            </w:r>
            <w:r>
              <w:rPr>
                <w:noProof/>
                <w:webHidden/>
              </w:rPr>
            </w:r>
            <w:r>
              <w:rPr>
                <w:noProof/>
                <w:webHidden/>
              </w:rPr>
              <w:fldChar w:fldCharType="separate"/>
            </w:r>
            <w:r>
              <w:rPr>
                <w:noProof/>
                <w:webHidden/>
              </w:rPr>
              <w:t>14</w:t>
            </w:r>
            <w:r>
              <w:rPr>
                <w:noProof/>
                <w:webHidden/>
              </w:rPr>
              <w:fldChar w:fldCharType="end"/>
            </w:r>
          </w:hyperlink>
        </w:p>
        <w:p w14:paraId="4B50119B"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5" w:history="1">
            <w:r w:rsidRPr="00FD5ED2">
              <w:rPr>
                <w:rStyle w:val="Hyperlink"/>
                <w:noProof/>
              </w:rPr>
              <w:t>Medicine</w:t>
            </w:r>
            <w:r>
              <w:rPr>
                <w:noProof/>
                <w:webHidden/>
              </w:rPr>
              <w:tab/>
            </w:r>
            <w:r>
              <w:rPr>
                <w:noProof/>
                <w:webHidden/>
              </w:rPr>
              <w:fldChar w:fldCharType="begin"/>
            </w:r>
            <w:r>
              <w:rPr>
                <w:noProof/>
                <w:webHidden/>
              </w:rPr>
              <w:instrText xml:space="preserve"> PAGEREF _Toc449534515 \h </w:instrText>
            </w:r>
            <w:r>
              <w:rPr>
                <w:noProof/>
                <w:webHidden/>
              </w:rPr>
            </w:r>
            <w:r>
              <w:rPr>
                <w:noProof/>
                <w:webHidden/>
              </w:rPr>
              <w:fldChar w:fldCharType="separate"/>
            </w:r>
            <w:r>
              <w:rPr>
                <w:noProof/>
                <w:webHidden/>
              </w:rPr>
              <w:t>14</w:t>
            </w:r>
            <w:r>
              <w:rPr>
                <w:noProof/>
                <w:webHidden/>
              </w:rPr>
              <w:fldChar w:fldCharType="end"/>
            </w:r>
          </w:hyperlink>
        </w:p>
        <w:p w14:paraId="59C05441"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16" w:history="1">
            <w:r w:rsidRPr="00FD5ED2">
              <w:rPr>
                <w:rStyle w:val="Hyperlink"/>
                <w:noProof/>
              </w:rPr>
              <w:t>Threats to orchids in China</w:t>
            </w:r>
            <w:r>
              <w:rPr>
                <w:noProof/>
                <w:webHidden/>
              </w:rPr>
              <w:tab/>
            </w:r>
            <w:r>
              <w:rPr>
                <w:noProof/>
                <w:webHidden/>
              </w:rPr>
              <w:fldChar w:fldCharType="begin"/>
            </w:r>
            <w:r>
              <w:rPr>
                <w:noProof/>
                <w:webHidden/>
              </w:rPr>
              <w:instrText xml:space="preserve"> PAGEREF _Toc449534516 \h </w:instrText>
            </w:r>
            <w:r>
              <w:rPr>
                <w:noProof/>
                <w:webHidden/>
              </w:rPr>
            </w:r>
            <w:r>
              <w:rPr>
                <w:noProof/>
                <w:webHidden/>
              </w:rPr>
              <w:fldChar w:fldCharType="separate"/>
            </w:r>
            <w:r>
              <w:rPr>
                <w:noProof/>
                <w:webHidden/>
              </w:rPr>
              <w:t>14</w:t>
            </w:r>
            <w:r>
              <w:rPr>
                <w:noProof/>
                <w:webHidden/>
              </w:rPr>
              <w:fldChar w:fldCharType="end"/>
            </w:r>
          </w:hyperlink>
        </w:p>
        <w:p w14:paraId="426D1F8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7" w:history="1">
            <w:r w:rsidRPr="00FD5ED2">
              <w:rPr>
                <w:rStyle w:val="Hyperlink"/>
                <w:noProof/>
              </w:rPr>
              <w:t>Wild harvesting</w:t>
            </w:r>
            <w:r>
              <w:rPr>
                <w:noProof/>
                <w:webHidden/>
              </w:rPr>
              <w:tab/>
            </w:r>
            <w:r>
              <w:rPr>
                <w:noProof/>
                <w:webHidden/>
              </w:rPr>
              <w:fldChar w:fldCharType="begin"/>
            </w:r>
            <w:r>
              <w:rPr>
                <w:noProof/>
                <w:webHidden/>
              </w:rPr>
              <w:instrText xml:space="preserve"> PAGEREF _Toc449534517 \h </w:instrText>
            </w:r>
            <w:r>
              <w:rPr>
                <w:noProof/>
                <w:webHidden/>
              </w:rPr>
            </w:r>
            <w:r>
              <w:rPr>
                <w:noProof/>
                <w:webHidden/>
              </w:rPr>
              <w:fldChar w:fldCharType="separate"/>
            </w:r>
            <w:r>
              <w:rPr>
                <w:noProof/>
                <w:webHidden/>
              </w:rPr>
              <w:t>14</w:t>
            </w:r>
            <w:r>
              <w:rPr>
                <w:noProof/>
                <w:webHidden/>
              </w:rPr>
              <w:fldChar w:fldCharType="end"/>
            </w:r>
          </w:hyperlink>
        </w:p>
        <w:p w14:paraId="6F5E3BD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8" w:history="1">
            <w:r w:rsidRPr="00FD5ED2">
              <w:rPr>
                <w:rStyle w:val="Hyperlink"/>
                <w:noProof/>
              </w:rPr>
              <w:t>Deforestation</w:t>
            </w:r>
            <w:r>
              <w:rPr>
                <w:noProof/>
                <w:webHidden/>
              </w:rPr>
              <w:tab/>
            </w:r>
            <w:r>
              <w:rPr>
                <w:noProof/>
                <w:webHidden/>
              </w:rPr>
              <w:fldChar w:fldCharType="begin"/>
            </w:r>
            <w:r>
              <w:rPr>
                <w:noProof/>
                <w:webHidden/>
              </w:rPr>
              <w:instrText xml:space="preserve"> PAGEREF _Toc449534518 \h </w:instrText>
            </w:r>
            <w:r>
              <w:rPr>
                <w:noProof/>
                <w:webHidden/>
              </w:rPr>
            </w:r>
            <w:r>
              <w:rPr>
                <w:noProof/>
                <w:webHidden/>
              </w:rPr>
              <w:fldChar w:fldCharType="separate"/>
            </w:r>
            <w:r>
              <w:rPr>
                <w:noProof/>
                <w:webHidden/>
              </w:rPr>
              <w:t>15</w:t>
            </w:r>
            <w:r>
              <w:rPr>
                <w:noProof/>
                <w:webHidden/>
              </w:rPr>
              <w:fldChar w:fldCharType="end"/>
            </w:r>
          </w:hyperlink>
        </w:p>
        <w:p w14:paraId="0D2A150D"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19" w:history="1">
            <w:r w:rsidRPr="00FD5ED2">
              <w:rPr>
                <w:rStyle w:val="Hyperlink"/>
                <w:noProof/>
              </w:rPr>
              <w:t>Urbanization</w:t>
            </w:r>
            <w:r>
              <w:rPr>
                <w:noProof/>
                <w:webHidden/>
              </w:rPr>
              <w:tab/>
            </w:r>
            <w:r>
              <w:rPr>
                <w:noProof/>
                <w:webHidden/>
              </w:rPr>
              <w:fldChar w:fldCharType="begin"/>
            </w:r>
            <w:r>
              <w:rPr>
                <w:noProof/>
                <w:webHidden/>
              </w:rPr>
              <w:instrText xml:space="preserve"> PAGEREF _Toc449534519 \h </w:instrText>
            </w:r>
            <w:r>
              <w:rPr>
                <w:noProof/>
                <w:webHidden/>
              </w:rPr>
            </w:r>
            <w:r>
              <w:rPr>
                <w:noProof/>
                <w:webHidden/>
              </w:rPr>
              <w:fldChar w:fldCharType="separate"/>
            </w:r>
            <w:r>
              <w:rPr>
                <w:noProof/>
                <w:webHidden/>
              </w:rPr>
              <w:t>15</w:t>
            </w:r>
            <w:r>
              <w:rPr>
                <w:noProof/>
                <w:webHidden/>
              </w:rPr>
              <w:fldChar w:fldCharType="end"/>
            </w:r>
          </w:hyperlink>
        </w:p>
        <w:p w14:paraId="22764FE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0" w:history="1">
            <w:r w:rsidRPr="00FD5ED2">
              <w:rPr>
                <w:rStyle w:val="Hyperlink"/>
                <w:noProof/>
              </w:rPr>
              <w:t>Cultivation</w:t>
            </w:r>
            <w:r>
              <w:rPr>
                <w:noProof/>
                <w:webHidden/>
              </w:rPr>
              <w:tab/>
            </w:r>
            <w:r>
              <w:rPr>
                <w:noProof/>
                <w:webHidden/>
              </w:rPr>
              <w:fldChar w:fldCharType="begin"/>
            </w:r>
            <w:r>
              <w:rPr>
                <w:noProof/>
                <w:webHidden/>
              </w:rPr>
              <w:instrText xml:space="preserve"> PAGEREF _Toc449534520 \h </w:instrText>
            </w:r>
            <w:r>
              <w:rPr>
                <w:noProof/>
                <w:webHidden/>
              </w:rPr>
            </w:r>
            <w:r>
              <w:rPr>
                <w:noProof/>
                <w:webHidden/>
              </w:rPr>
              <w:fldChar w:fldCharType="separate"/>
            </w:r>
            <w:r>
              <w:rPr>
                <w:noProof/>
                <w:webHidden/>
              </w:rPr>
              <w:t>15</w:t>
            </w:r>
            <w:r>
              <w:rPr>
                <w:noProof/>
                <w:webHidden/>
              </w:rPr>
              <w:fldChar w:fldCharType="end"/>
            </w:r>
          </w:hyperlink>
        </w:p>
        <w:p w14:paraId="2FE3B233"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1" w:history="1">
            <w:r w:rsidRPr="00FD5ED2">
              <w:rPr>
                <w:rStyle w:val="Hyperlink"/>
                <w:noProof/>
              </w:rPr>
              <w:t>Protected areas</w:t>
            </w:r>
            <w:r>
              <w:rPr>
                <w:noProof/>
                <w:webHidden/>
              </w:rPr>
              <w:tab/>
            </w:r>
            <w:r>
              <w:rPr>
                <w:noProof/>
                <w:webHidden/>
              </w:rPr>
              <w:fldChar w:fldCharType="begin"/>
            </w:r>
            <w:r>
              <w:rPr>
                <w:noProof/>
                <w:webHidden/>
              </w:rPr>
              <w:instrText xml:space="preserve"> PAGEREF _Toc449534521 \h </w:instrText>
            </w:r>
            <w:r>
              <w:rPr>
                <w:noProof/>
                <w:webHidden/>
              </w:rPr>
            </w:r>
            <w:r>
              <w:rPr>
                <w:noProof/>
                <w:webHidden/>
              </w:rPr>
              <w:fldChar w:fldCharType="separate"/>
            </w:r>
            <w:r>
              <w:rPr>
                <w:noProof/>
                <w:webHidden/>
              </w:rPr>
              <w:t>16</w:t>
            </w:r>
            <w:r>
              <w:rPr>
                <w:noProof/>
                <w:webHidden/>
              </w:rPr>
              <w:fldChar w:fldCharType="end"/>
            </w:r>
          </w:hyperlink>
        </w:p>
        <w:p w14:paraId="4D38163C"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22" w:history="1">
            <w:r w:rsidRPr="00FD5ED2">
              <w:rPr>
                <w:rStyle w:val="Hyperlink"/>
                <w:noProof/>
              </w:rPr>
              <w:t>MAXENT</w:t>
            </w:r>
            <w:r>
              <w:rPr>
                <w:noProof/>
                <w:webHidden/>
              </w:rPr>
              <w:tab/>
            </w:r>
            <w:r>
              <w:rPr>
                <w:noProof/>
                <w:webHidden/>
              </w:rPr>
              <w:fldChar w:fldCharType="begin"/>
            </w:r>
            <w:r>
              <w:rPr>
                <w:noProof/>
                <w:webHidden/>
              </w:rPr>
              <w:instrText xml:space="preserve"> PAGEREF _Toc449534522 \h </w:instrText>
            </w:r>
            <w:r>
              <w:rPr>
                <w:noProof/>
                <w:webHidden/>
              </w:rPr>
            </w:r>
            <w:r>
              <w:rPr>
                <w:noProof/>
                <w:webHidden/>
              </w:rPr>
              <w:fldChar w:fldCharType="separate"/>
            </w:r>
            <w:r>
              <w:rPr>
                <w:noProof/>
                <w:webHidden/>
              </w:rPr>
              <w:t>16</w:t>
            </w:r>
            <w:r>
              <w:rPr>
                <w:noProof/>
                <w:webHidden/>
              </w:rPr>
              <w:fldChar w:fldCharType="end"/>
            </w:r>
          </w:hyperlink>
        </w:p>
        <w:p w14:paraId="7BB9CF1D"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3" w:history="1">
            <w:r w:rsidRPr="00FD5ED2">
              <w:rPr>
                <w:rStyle w:val="Hyperlink"/>
                <w:noProof/>
              </w:rPr>
              <w:t>Maximum Entropy</w:t>
            </w:r>
            <w:r>
              <w:rPr>
                <w:noProof/>
                <w:webHidden/>
              </w:rPr>
              <w:tab/>
            </w:r>
            <w:r>
              <w:rPr>
                <w:noProof/>
                <w:webHidden/>
              </w:rPr>
              <w:fldChar w:fldCharType="begin"/>
            </w:r>
            <w:r>
              <w:rPr>
                <w:noProof/>
                <w:webHidden/>
              </w:rPr>
              <w:instrText xml:space="preserve"> PAGEREF _Toc449534523 \h </w:instrText>
            </w:r>
            <w:r>
              <w:rPr>
                <w:noProof/>
                <w:webHidden/>
              </w:rPr>
            </w:r>
            <w:r>
              <w:rPr>
                <w:noProof/>
                <w:webHidden/>
              </w:rPr>
              <w:fldChar w:fldCharType="separate"/>
            </w:r>
            <w:r>
              <w:rPr>
                <w:noProof/>
                <w:webHidden/>
              </w:rPr>
              <w:t>17</w:t>
            </w:r>
            <w:r>
              <w:rPr>
                <w:noProof/>
                <w:webHidden/>
              </w:rPr>
              <w:fldChar w:fldCharType="end"/>
            </w:r>
          </w:hyperlink>
        </w:p>
        <w:p w14:paraId="224B8B2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4" w:history="1">
            <w:r w:rsidRPr="00FD5ED2">
              <w:rPr>
                <w:rStyle w:val="Hyperlink"/>
                <w:noProof/>
              </w:rPr>
              <w:t>MAXENT</w:t>
            </w:r>
            <w:r>
              <w:rPr>
                <w:noProof/>
                <w:webHidden/>
              </w:rPr>
              <w:tab/>
            </w:r>
            <w:r>
              <w:rPr>
                <w:noProof/>
                <w:webHidden/>
              </w:rPr>
              <w:fldChar w:fldCharType="begin"/>
            </w:r>
            <w:r>
              <w:rPr>
                <w:noProof/>
                <w:webHidden/>
              </w:rPr>
              <w:instrText xml:space="preserve"> PAGEREF _Toc449534524 \h </w:instrText>
            </w:r>
            <w:r>
              <w:rPr>
                <w:noProof/>
                <w:webHidden/>
              </w:rPr>
            </w:r>
            <w:r>
              <w:rPr>
                <w:noProof/>
                <w:webHidden/>
              </w:rPr>
              <w:fldChar w:fldCharType="separate"/>
            </w:r>
            <w:r>
              <w:rPr>
                <w:noProof/>
                <w:webHidden/>
              </w:rPr>
              <w:t>18</w:t>
            </w:r>
            <w:r>
              <w:rPr>
                <w:noProof/>
                <w:webHidden/>
              </w:rPr>
              <w:fldChar w:fldCharType="end"/>
            </w:r>
          </w:hyperlink>
        </w:p>
        <w:p w14:paraId="4725A471"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5" w:history="1">
            <w:r w:rsidRPr="00FD5ED2">
              <w:rPr>
                <w:rStyle w:val="Hyperlink"/>
                <w:noProof/>
              </w:rPr>
              <w:t>What can it be used for?</w:t>
            </w:r>
            <w:r>
              <w:rPr>
                <w:noProof/>
                <w:webHidden/>
              </w:rPr>
              <w:tab/>
            </w:r>
            <w:r>
              <w:rPr>
                <w:noProof/>
                <w:webHidden/>
              </w:rPr>
              <w:fldChar w:fldCharType="begin"/>
            </w:r>
            <w:r>
              <w:rPr>
                <w:noProof/>
                <w:webHidden/>
              </w:rPr>
              <w:instrText xml:space="preserve"> PAGEREF _Toc449534525 \h </w:instrText>
            </w:r>
            <w:r>
              <w:rPr>
                <w:noProof/>
                <w:webHidden/>
              </w:rPr>
            </w:r>
            <w:r>
              <w:rPr>
                <w:noProof/>
                <w:webHidden/>
              </w:rPr>
              <w:fldChar w:fldCharType="separate"/>
            </w:r>
            <w:r>
              <w:rPr>
                <w:noProof/>
                <w:webHidden/>
              </w:rPr>
              <w:t>21</w:t>
            </w:r>
            <w:r>
              <w:rPr>
                <w:noProof/>
                <w:webHidden/>
              </w:rPr>
              <w:fldChar w:fldCharType="end"/>
            </w:r>
          </w:hyperlink>
        </w:p>
        <w:p w14:paraId="0A225E0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6" w:history="1">
            <w:r w:rsidRPr="00FD5ED2">
              <w:rPr>
                <w:rStyle w:val="Hyperlink"/>
                <w:noProof/>
              </w:rPr>
              <w:t>Where it falls short…</w:t>
            </w:r>
            <w:r>
              <w:rPr>
                <w:noProof/>
                <w:webHidden/>
              </w:rPr>
              <w:tab/>
            </w:r>
            <w:r>
              <w:rPr>
                <w:noProof/>
                <w:webHidden/>
              </w:rPr>
              <w:fldChar w:fldCharType="begin"/>
            </w:r>
            <w:r>
              <w:rPr>
                <w:noProof/>
                <w:webHidden/>
              </w:rPr>
              <w:instrText xml:space="preserve"> PAGEREF _Toc449534526 \h </w:instrText>
            </w:r>
            <w:r>
              <w:rPr>
                <w:noProof/>
                <w:webHidden/>
              </w:rPr>
            </w:r>
            <w:r>
              <w:rPr>
                <w:noProof/>
                <w:webHidden/>
              </w:rPr>
              <w:fldChar w:fldCharType="separate"/>
            </w:r>
            <w:r>
              <w:rPr>
                <w:noProof/>
                <w:webHidden/>
              </w:rPr>
              <w:t>23</w:t>
            </w:r>
            <w:r>
              <w:rPr>
                <w:noProof/>
                <w:webHidden/>
              </w:rPr>
              <w:fldChar w:fldCharType="end"/>
            </w:r>
          </w:hyperlink>
        </w:p>
        <w:p w14:paraId="637D868F"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27" w:history="1">
            <w:r w:rsidRPr="00FD5ED2">
              <w:rPr>
                <w:rStyle w:val="Hyperlink"/>
                <w:noProof/>
              </w:rPr>
              <w:t>Conclusions</w:t>
            </w:r>
            <w:r>
              <w:rPr>
                <w:noProof/>
                <w:webHidden/>
              </w:rPr>
              <w:tab/>
            </w:r>
            <w:r>
              <w:rPr>
                <w:noProof/>
                <w:webHidden/>
              </w:rPr>
              <w:fldChar w:fldCharType="begin"/>
            </w:r>
            <w:r>
              <w:rPr>
                <w:noProof/>
                <w:webHidden/>
              </w:rPr>
              <w:instrText xml:space="preserve"> PAGEREF _Toc449534527 \h </w:instrText>
            </w:r>
            <w:r>
              <w:rPr>
                <w:noProof/>
                <w:webHidden/>
              </w:rPr>
            </w:r>
            <w:r>
              <w:rPr>
                <w:noProof/>
                <w:webHidden/>
              </w:rPr>
              <w:fldChar w:fldCharType="separate"/>
            </w:r>
            <w:r>
              <w:rPr>
                <w:noProof/>
                <w:webHidden/>
              </w:rPr>
              <w:t>24</w:t>
            </w:r>
            <w:r>
              <w:rPr>
                <w:noProof/>
                <w:webHidden/>
              </w:rPr>
              <w:fldChar w:fldCharType="end"/>
            </w:r>
          </w:hyperlink>
        </w:p>
        <w:p w14:paraId="61A0043F"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28" w:history="1">
            <w:r w:rsidRPr="00FD5ED2">
              <w:rPr>
                <w:rStyle w:val="Hyperlink"/>
                <w:noProof/>
              </w:rPr>
              <w:t>ENM Tools</w:t>
            </w:r>
            <w:r>
              <w:rPr>
                <w:noProof/>
                <w:webHidden/>
              </w:rPr>
              <w:tab/>
            </w:r>
            <w:r>
              <w:rPr>
                <w:noProof/>
                <w:webHidden/>
              </w:rPr>
              <w:fldChar w:fldCharType="begin"/>
            </w:r>
            <w:r>
              <w:rPr>
                <w:noProof/>
                <w:webHidden/>
              </w:rPr>
              <w:instrText xml:space="preserve"> PAGEREF _Toc449534528 \h </w:instrText>
            </w:r>
            <w:r>
              <w:rPr>
                <w:noProof/>
                <w:webHidden/>
              </w:rPr>
            </w:r>
            <w:r>
              <w:rPr>
                <w:noProof/>
                <w:webHidden/>
              </w:rPr>
              <w:fldChar w:fldCharType="separate"/>
            </w:r>
            <w:r>
              <w:rPr>
                <w:noProof/>
                <w:webHidden/>
              </w:rPr>
              <w:t>24</w:t>
            </w:r>
            <w:r>
              <w:rPr>
                <w:noProof/>
                <w:webHidden/>
              </w:rPr>
              <w:fldChar w:fldCharType="end"/>
            </w:r>
          </w:hyperlink>
        </w:p>
        <w:p w14:paraId="52CFDF18"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29" w:history="1">
            <w:r w:rsidRPr="00FD5ED2">
              <w:rPr>
                <w:rStyle w:val="Hyperlink"/>
                <w:noProof/>
              </w:rPr>
              <w:t>Methods</w:t>
            </w:r>
            <w:r>
              <w:rPr>
                <w:noProof/>
                <w:webHidden/>
              </w:rPr>
              <w:tab/>
            </w:r>
            <w:r>
              <w:rPr>
                <w:noProof/>
                <w:webHidden/>
              </w:rPr>
              <w:fldChar w:fldCharType="begin"/>
            </w:r>
            <w:r>
              <w:rPr>
                <w:noProof/>
                <w:webHidden/>
              </w:rPr>
              <w:instrText xml:space="preserve"> PAGEREF _Toc449534529 \h </w:instrText>
            </w:r>
            <w:r>
              <w:rPr>
                <w:noProof/>
                <w:webHidden/>
              </w:rPr>
            </w:r>
            <w:r>
              <w:rPr>
                <w:noProof/>
                <w:webHidden/>
              </w:rPr>
              <w:fldChar w:fldCharType="separate"/>
            </w:r>
            <w:r>
              <w:rPr>
                <w:noProof/>
                <w:webHidden/>
              </w:rPr>
              <w:t>26</w:t>
            </w:r>
            <w:r>
              <w:rPr>
                <w:noProof/>
                <w:webHidden/>
              </w:rPr>
              <w:fldChar w:fldCharType="end"/>
            </w:r>
          </w:hyperlink>
        </w:p>
        <w:p w14:paraId="0BAE7F60"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30" w:history="1">
            <w:r w:rsidRPr="00FD5ED2">
              <w:rPr>
                <w:rStyle w:val="Hyperlink"/>
                <w:noProof/>
              </w:rPr>
              <w:t>Description of the study site</w:t>
            </w:r>
            <w:r>
              <w:rPr>
                <w:noProof/>
                <w:webHidden/>
              </w:rPr>
              <w:tab/>
            </w:r>
            <w:r>
              <w:rPr>
                <w:noProof/>
                <w:webHidden/>
              </w:rPr>
              <w:fldChar w:fldCharType="begin"/>
            </w:r>
            <w:r>
              <w:rPr>
                <w:noProof/>
                <w:webHidden/>
              </w:rPr>
              <w:instrText xml:space="preserve"> PAGEREF _Toc449534530 \h </w:instrText>
            </w:r>
            <w:r>
              <w:rPr>
                <w:noProof/>
                <w:webHidden/>
              </w:rPr>
            </w:r>
            <w:r>
              <w:rPr>
                <w:noProof/>
                <w:webHidden/>
              </w:rPr>
              <w:fldChar w:fldCharType="separate"/>
            </w:r>
            <w:r>
              <w:rPr>
                <w:noProof/>
                <w:webHidden/>
              </w:rPr>
              <w:t>26</w:t>
            </w:r>
            <w:r>
              <w:rPr>
                <w:noProof/>
                <w:webHidden/>
              </w:rPr>
              <w:fldChar w:fldCharType="end"/>
            </w:r>
          </w:hyperlink>
        </w:p>
        <w:p w14:paraId="40594FAE"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31" w:history="1">
            <w:r w:rsidRPr="00FD5ED2">
              <w:rPr>
                <w:rStyle w:val="Hyperlink"/>
                <w:noProof/>
              </w:rPr>
              <w:t>Fieldwork</w:t>
            </w:r>
            <w:r>
              <w:rPr>
                <w:noProof/>
                <w:webHidden/>
              </w:rPr>
              <w:tab/>
            </w:r>
            <w:r>
              <w:rPr>
                <w:noProof/>
                <w:webHidden/>
              </w:rPr>
              <w:fldChar w:fldCharType="begin"/>
            </w:r>
            <w:r>
              <w:rPr>
                <w:noProof/>
                <w:webHidden/>
              </w:rPr>
              <w:instrText xml:space="preserve"> PAGEREF _Toc449534531 \h </w:instrText>
            </w:r>
            <w:r>
              <w:rPr>
                <w:noProof/>
                <w:webHidden/>
              </w:rPr>
            </w:r>
            <w:r>
              <w:rPr>
                <w:noProof/>
                <w:webHidden/>
              </w:rPr>
              <w:fldChar w:fldCharType="separate"/>
            </w:r>
            <w:r>
              <w:rPr>
                <w:noProof/>
                <w:webHidden/>
              </w:rPr>
              <w:t>28</w:t>
            </w:r>
            <w:r>
              <w:rPr>
                <w:noProof/>
                <w:webHidden/>
              </w:rPr>
              <w:fldChar w:fldCharType="end"/>
            </w:r>
          </w:hyperlink>
        </w:p>
        <w:p w14:paraId="3D529CD4"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32" w:history="1">
            <w:r w:rsidRPr="00FD5ED2">
              <w:rPr>
                <w:rStyle w:val="Hyperlink"/>
                <w:noProof/>
              </w:rPr>
              <w:t>Data preparation</w:t>
            </w:r>
            <w:r>
              <w:rPr>
                <w:noProof/>
                <w:webHidden/>
              </w:rPr>
              <w:tab/>
            </w:r>
            <w:r>
              <w:rPr>
                <w:noProof/>
                <w:webHidden/>
              </w:rPr>
              <w:fldChar w:fldCharType="begin"/>
            </w:r>
            <w:r>
              <w:rPr>
                <w:noProof/>
                <w:webHidden/>
              </w:rPr>
              <w:instrText xml:space="preserve"> PAGEREF _Toc449534532 \h </w:instrText>
            </w:r>
            <w:r>
              <w:rPr>
                <w:noProof/>
                <w:webHidden/>
              </w:rPr>
            </w:r>
            <w:r>
              <w:rPr>
                <w:noProof/>
                <w:webHidden/>
              </w:rPr>
              <w:fldChar w:fldCharType="separate"/>
            </w:r>
            <w:r>
              <w:rPr>
                <w:noProof/>
                <w:webHidden/>
              </w:rPr>
              <w:t>29</w:t>
            </w:r>
            <w:r>
              <w:rPr>
                <w:noProof/>
                <w:webHidden/>
              </w:rPr>
              <w:fldChar w:fldCharType="end"/>
            </w:r>
          </w:hyperlink>
        </w:p>
        <w:p w14:paraId="255749F5"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33" w:history="1">
            <w:r w:rsidRPr="00FD5ED2">
              <w:rPr>
                <w:rStyle w:val="Hyperlink"/>
                <w:noProof/>
              </w:rPr>
              <w:t>Selection of species</w:t>
            </w:r>
            <w:r>
              <w:rPr>
                <w:noProof/>
                <w:webHidden/>
              </w:rPr>
              <w:tab/>
            </w:r>
            <w:r>
              <w:rPr>
                <w:noProof/>
                <w:webHidden/>
              </w:rPr>
              <w:fldChar w:fldCharType="begin"/>
            </w:r>
            <w:r>
              <w:rPr>
                <w:noProof/>
                <w:webHidden/>
              </w:rPr>
              <w:instrText xml:space="preserve"> PAGEREF _Toc449534533 \h </w:instrText>
            </w:r>
            <w:r>
              <w:rPr>
                <w:noProof/>
                <w:webHidden/>
              </w:rPr>
            </w:r>
            <w:r>
              <w:rPr>
                <w:noProof/>
                <w:webHidden/>
              </w:rPr>
              <w:fldChar w:fldCharType="separate"/>
            </w:r>
            <w:r>
              <w:rPr>
                <w:noProof/>
                <w:webHidden/>
              </w:rPr>
              <w:t>29</w:t>
            </w:r>
            <w:r>
              <w:rPr>
                <w:noProof/>
                <w:webHidden/>
              </w:rPr>
              <w:fldChar w:fldCharType="end"/>
            </w:r>
          </w:hyperlink>
        </w:p>
        <w:p w14:paraId="20BD06C9"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34" w:history="1">
            <w:r w:rsidRPr="00FD5ED2">
              <w:rPr>
                <w:rStyle w:val="Hyperlink"/>
                <w:noProof/>
              </w:rPr>
              <w:t>Presence points</w:t>
            </w:r>
            <w:r>
              <w:rPr>
                <w:noProof/>
                <w:webHidden/>
              </w:rPr>
              <w:tab/>
            </w:r>
            <w:r>
              <w:rPr>
                <w:noProof/>
                <w:webHidden/>
              </w:rPr>
              <w:fldChar w:fldCharType="begin"/>
            </w:r>
            <w:r>
              <w:rPr>
                <w:noProof/>
                <w:webHidden/>
              </w:rPr>
              <w:instrText xml:space="preserve"> PAGEREF _Toc449534534 \h </w:instrText>
            </w:r>
            <w:r>
              <w:rPr>
                <w:noProof/>
                <w:webHidden/>
              </w:rPr>
            </w:r>
            <w:r>
              <w:rPr>
                <w:noProof/>
                <w:webHidden/>
              </w:rPr>
              <w:fldChar w:fldCharType="separate"/>
            </w:r>
            <w:r>
              <w:rPr>
                <w:noProof/>
                <w:webHidden/>
              </w:rPr>
              <w:t>32</w:t>
            </w:r>
            <w:r>
              <w:rPr>
                <w:noProof/>
                <w:webHidden/>
              </w:rPr>
              <w:fldChar w:fldCharType="end"/>
            </w:r>
          </w:hyperlink>
        </w:p>
        <w:p w14:paraId="0EBA0B23"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35" w:history="1">
            <w:r w:rsidRPr="00FD5ED2">
              <w:rPr>
                <w:rStyle w:val="Hyperlink"/>
                <w:noProof/>
              </w:rPr>
              <w:t xml:space="preserve">Environmental variables </w:t>
            </w:r>
            <w:r>
              <w:rPr>
                <w:noProof/>
                <w:webHidden/>
              </w:rPr>
              <w:tab/>
            </w:r>
            <w:r>
              <w:rPr>
                <w:noProof/>
                <w:webHidden/>
              </w:rPr>
              <w:fldChar w:fldCharType="begin"/>
            </w:r>
            <w:r>
              <w:rPr>
                <w:noProof/>
                <w:webHidden/>
              </w:rPr>
              <w:instrText xml:space="preserve"> PAGEREF _Toc449534535 \h </w:instrText>
            </w:r>
            <w:r>
              <w:rPr>
                <w:noProof/>
                <w:webHidden/>
              </w:rPr>
            </w:r>
            <w:r>
              <w:rPr>
                <w:noProof/>
                <w:webHidden/>
              </w:rPr>
              <w:fldChar w:fldCharType="separate"/>
            </w:r>
            <w:r>
              <w:rPr>
                <w:noProof/>
                <w:webHidden/>
              </w:rPr>
              <w:t>32</w:t>
            </w:r>
            <w:r>
              <w:rPr>
                <w:noProof/>
                <w:webHidden/>
              </w:rPr>
              <w:fldChar w:fldCharType="end"/>
            </w:r>
          </w:hyperlink>
        </w:p>
        <w:p w14:paraId="124A0773"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36" w:history="1">
            <w:r w:rsidRPr="00FD5ED2">
              <w:rPr>
                <w:rStyle w:val="Hyperlink"/>
                <w:noProof/>
              </w:rPr>
              <w:t>Habitat suitability modelling with MAXENT</w:t>
            </w:r>
            <w:r>
              <w:rPr>
                <w:noProof/>
                <w:webHidden/>
              </w:rPr>
              <w:tab/>
            </w:r>
            <w:r>
              <w:rPr>
                <w:noProof/>
                <w:webHidden/>
              </w:rPr>
              <w:fldChar w:fldCharType="begin"/>
            </w:r>
            <w:r>
              <w:rPr>
                <w:noProof/>
                <w:webHidden/>
              </w:rPr>
              <w:instrText xml:space="preserve"> PAGEREF _Toc449534536 \h </w:instrText>
            </w:r>
            <w:r>
              <w:rPr>
                <w:noProof/>
                <w:webHidden/>
              </w:rPr>
            </w:r>
            <w:r>
              <w:rPr>
                <w:noProof/>
                <w:webHidden/>
              </w:rPr>
              <w:fldChar w:fldCharType="separate"/>
            </w:r>
            <w:r>
              <w:rPr>
                <w:noProof/>
                <w:webHidden/>
              </w:rPr>
              <w:t>37</w:t>
            </w:r>
            <w:r>
              <w:rPr>
                <w:noProof/>
                <w:webHidden/>
              </w:rPr>
              <w:fldChar w:fldCharType="end"/>
            </w:r>
          </w:hyperlink>
        </w:p>
        <w:p w14:paraId="3D0C701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37" w:history="1">
            <w:r w:rsidRPr="00FD5ED2">
              <w:rPr>
                <w:rStyle w:val="Hyperlink"/>
                <w:noProof/>
              </w:rPr>
              <w:t>Model selection</w:t>
            </w:r>
            <w:r>
              <w:rPr>
                <w:noProof/>
                <w:webHidden/>
              </w:rPr>
              <w:tab/>
            </w:r>
            <w:r>
              <w:rPr>
                <w:noProof/>
                <w:webHidden/>
              </w:rPr>
              <w:fldChar w:fldCharType="begin"/>
            </w:r>
            <w:r>
              <w:rPr>
                <w:noProof/>
                <w:webHidden/>
              </w:rPr>
              <w:instrText xml:space="preserve"> PAGEREF _Toc449534537 \h </w:instrText>
            </w:r>
            <w:r>
              <w:rPr>
                <w:noProof/>
                <w:webHidden/>
              </w:rPr>
            </w:r>
            <w:r>
              <w:rPr>
                <w:noProof/>
                <w:webHidden/>
              </w:rPr>
              <w:fldChar w:fldCharType="separate"/>
            </w:r>
            <w:r>
              <w:rPr>
                <w:noProof/>
                <w:webHidden/>
              </w:rPr>
              <w:t>37</w:t>
            </w:r>
            <w:r>
              <w:rPr>
                <w:noProof/>
                <w:webHidden/>
              </w:rPr>
              <w:fldChar w:fldCharType="end"/>
            </w:r>
          </w:hyperlink>
        </w:p>
        <w:p w14:paraId="2133F2E0"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38" w:history="1">
            <w:r w:rsidRPr="00FD5ED2">
              <w:rPr>
                <w:rStyle w:val="Hyperlink"/>
                <w:noProof/>
              </w:rPr>
              <w:t>Final models</w:t>
            </w:r>
            <w:r>
              <w:rPr>
                <w:noProof/>
                <w:webHidden/>
              </w:rPr>
              <w:tab/>
            </w:r>
            <w:r>
              <w:rPr>
                <w:noProof/>
                <w:webHidden/>
              </w:rPr>
              <w:fldChar w:fldCharType="begin"/>
            </w:r>
            <w:r>
              <w:rPr>
                <w:noProof/>
                <w:webHidden/>
              </w:rPr>
              <w:instrText xml:space="preserve"> PAGEREF _Toc449534538 \h </w:instrText>
            </w:r>
            <w:r>
              <w:rPr>
                <w:noProof/>
                <w:webHidden/>
              </w:rPr>
            </w:r>
            <w:r>
              <w:rPr>
                <w:noProof/>
                <w:webHidden/>
              </w:rPr>
              <w:fldChar w:fldCharType="separate"/>
            </w:r>
            <w:r>
              <w:rPr>
                <w:noProof/>
                <w:webHidden/>
              </w:rPr>
              <w:t>38</w:t>
            </w:r>
            <w:r>
              <w:rPr>
                <w:noProof/>
                <w:webHidden/>
              </w:rPr>
              <w:fldChar w:fldCharType="end"/>
            </w:r>
          </w:hyperlink>
        </w:p>
        <w:p w14:paraId="60F945C7"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39" w:history="1">
            <w:r w:rsidRPr="00FD5ED2">
              <w:rPr>
                <w:rStyle w:val="Hyperlink"/>
                <w:noProof/>
              </w:rPr>
              <w:t>Efficiency models</w:t>
            </w:r>
            <w:r>
              <w:rPr>
                <w:noProof/>
                <w:webHidden/>
              </w:rPr>
              <w:tab/>
            </w:r>
            <w:r>
              <w:rPr>
                <w:noProof/>
                <w:webHidden/>
              </w:rPr>
              <w:fldChar w:fldCharType="begin"/>
            </w:r>
            <w:r>
              <w:rPr>
                <w:noProof/>
                <w:webHidden/>
              </w:rPr>
              <w:instrText xml:space="preserve"> PAGEREF _Toc449534539 \h </w:instrText>
            </w:r>
            <w:r>
              <w:rPr>
                <w:noProof/>
                <w:webHidden/>
              </w:rPr>
            </w:r>
            <w:r>
              <w:rPr>
                <w:noProof/>
                <w:webHidden/>
              </w:rPr>
              <w:fldChar w:fldCharType="separate"/>
            </w:r>
            <w:r>
              <w:rPr>
                <w:noProof/>
                <w:webHidden/>
              </w:rPr>
              <w:t>39</w:t>
            </w:r>
            <w:r>
              <w:rPr>
                <w:noProof/>
                <w:webHidden/>
              </w:rPr>
              <w:fldChar w:fldCharType="end"/>
            </w:r>
          </w:hyperlink>
        </w:p>
        <w:p w14:paraId="55F6CB4B"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40" w:history="1">
            <w:r w:rsidRPr="00FD5ED2">
              <w:rPr>
                <w:rStyle w:val="Hyperlink"/>
                <w:noProof/>
              </w:rPr>
              <w:t>Results</w:t>
            </w:r>
            <w:r>
              <w:rPr>
                <w:noProof/>
                <w:webHidden/>
              </w:rPr>
              <w:tab/>
            </w:r>
            <w:r>
              <w:rPr>
                <w:noProof/>
                <w:webHidden/>
              </w:rPr>
              <w:fldChar w:fldCharType="begin"/>
            </w:r>
            <w:r>
              <w:rPr>
                <w:noProof/>
                <w:webHidden/>
              </w:rPr>
              <w:instrText xml:space="preserve"> PAGEREF _Toc449534540 \h </w:instrText>
            </w:r>
            <w:r>
              <w:rPr>
                <w:noProof/>
                <w:webHidden/>
              </w:rPr>
            </w:r>
            <w:r>
              <w:rPr>
                <w:noProof/>
                <w:webHidden/>
              </w:rPr>
              <w:fldChar w:fldCharType="separate"/>
            </w:r>
            <w:r>
              <w:rPr>
                <w:noProof/>
                <w:webHidden/>
              </w:rPr>
              <w:t>40</w:t>
            </w:r>
            <w:r>
              <w:rPr>
                <w:noProof/>
                <w:webHidden/>
              </w:rPr>
              <w:fldChar w:fldCharType="end"/>
            </w:r>
          </w:hyperlink>
        </w:p>
        <w:p w14:paraId="77E1DA94"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41" w:history="1">
            <w:r w:rsidRPr="00FD5ED2">
              <w:rPr>
                <w:rStyle w:val="Hyperlink"/>
                <w:noProof/>
              </w:rPr>
              <w:t>Orchid locations</w:t>
            </w:r>
            <w:r>
              <w:rPr>
                <w:noProof/>
                <w:webHidden/>
              </w:rPr>
              <w:tab/>
            </w:r>
            <w:r>
              <w:rPr>
                <w:noProof/>
                <w:webHidden/>
              </w:rPr>
              <w:fldChar w:fldCharType="begin"/>
            </w:r>
            <w:r>
              <w:rPr>
                <w:noProof/>
                <w:webHidden/>
              </w:rPr>
              <w:instrText xml:space="preserve"> PAGEREF _Toc449534541 \h </w:instrText>
            </w:r>
            <w:r>
              <w:rPr>
                <w:noProof/>
                <w:webHidden/>
              </w:rPr>
            </w:r>
            <w:r>
              <w:rPr>
                <w:noProof/>
                <w:webHidden/>
              </w:rPr>
              <w:fldChar w:fldCharType="separate"/>
            </w:r>
            <w:r>
              <w:rPr>
                <w:noProof/>
                <w:webHidden/>
              </w:rPr>
              <w:t>40</w:t>
            </w:r>
            <w:r>
              <w:rPr>
                <w:noProof/>
                <w:webHidden/>
              </w:rPr>
              <w:fldChar w:fldCharType="end"/>
            </w:r>
          </w:hyperlink>
        </w:p>
        <w:p w14:paraId="2E8B53E8"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42" w:history="1">
            <w:r w:rsidRPr="00FD5ED2">
              <w:rPr>
                <w:rStyle w:val="Hyperlink"/>
                <w:noProof/>
              </w:rPr>
              <w:t>Environmental variables</w:t>
            </w:r>
            <w:r>
              <w:rPr>
                <w:noProof/>
                <w:webHidden/>
              </w:rPr>
              <w:tab/>
            </w:r>
            <w:r>
              <w:rPr>
                <w:noProof/>
                <w:webHidden/>
              </w:rPr>
              <w:fldChar w:fldCharType="begin"/>
            </w:r>
            <w:r>
              <w:rPr>
                <w:noProof/>
                <w:webHidden/>
              </w:rPr>
              <w:instrText xml:space="preserve"> PAGEREF _Toc449534542 \h </w:instrText>
            </w:r>
            <w:r>
              <w:rPr>
                <w:noProof/>
                <w:webHidden/>
              </w:rPr>
            </w:r>
            <w:r>
              <w:rPr>
                <w:noProof/>
                <w:webHidden/>
              </w:rPr>
              <w:fldChar w:fldCharType="separate"/>
            </w:r>
            <w:r>
              <w:rPr>
                <w:noProof/>
                <w:webHidden/>
              </w:rPr>
              <w:t>40</w:t>
            </w:r>
            <w:r>
              <w:rPr>
                <w:noProof/>
                <w:webHidden/>
              </w:rPr>
              <w:fldChar w:fldCharType="end"/>
            </w:r>
          </w:hyperlink>
        </w:p>
        <w:p w14:paraId="321EB3BD"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43" w:history="1">
            <w:r w:rsidRPr="00FD5ED2">
              <w:rPr>
                <w:rStyle w:val="Hyperlink"/>
                <w:noProof/>
              </w:rPr>
              <w:t>Model suitability</w:t>
            </w:r>
            <w:r>
              <w:rPr>
                <w:noProof/>
                <w:webHidden/>
              </w:rPr>
              <w:tab/>
            </w:r>
            <w:r>
              <w:rPr>
                <w:noProof/>
                <w:webHidden/>
              </w:rPr>
              <w:fldChar w:fldCharType="begin"/>
            </w:r>
            <w:r>
              <w:rPr>
                <w:noProof/>
                <w:webHidden/>
              </w:rPr>
              <w:instrText xml:space="preserve"> PAGEREF _Toc449534543 \h </w:instrText>
            </w:r>
            <w:r>
              <w:rPr>
                <w:noProof/>
                <w:webHidden/>
              </w:rPr>
            </w:r>
            <w:r>
              <w:rPr>
                <w:noProof/>
                <w:webHidden/>
              </w:rPr>
              <w:fldChar w:fldCharType="separate"/>
            </w:r>
            <w:r>
              <w:rPr>
                <w:noProof/>
                <w:webHidden/>
              </w:rPr>
              <w:t>40</w:t>
            </w:r>
            <w:r>
              <w:rPr>
                <w:noProof/>
                <w:webHidden/>
              </w:rPr>
              <w:fldChar w:fldCharType="end"/>
            </w:r>
          </w:hyperlink>
        </w:p>
        <w:p w14:paraId="5EE225F0"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44" w:history="1">
            <w:r w:rsidRPr="00FD5ED2">
              <w:rPr>
                <w:rStyle w:val="Hyperlink"/>
                <w:noProof/>
              </w:rPr>
              <w:t>Final models</w:t>
            </w:r>
            <w:r>
              <w:rPr>
                <w:noProof/>
                <w:webHidden/>
              </w:rPr>
              <w:tab/>
            </w:r>
            <w:r>
              <w:rPr>
                <w:noProof/>
                <w:webHidden/>
              </w:rPr>
              <w:fldChar w:fldCharType="begin"/>
            </w:r>
            <w:r>
              <w:rPr>
                <w:noProof/>
                <w:webHidden/>
              </w:rPr>
              <w:instrText xml:space="preserve"> PAGEREF _Toc449534544 \h </w:instrText>
            </w:r>
            <w:r>
              <w:rPr>
                <w:noProof/>
                <w:webHidden/>
              </w:rPr>
            </w:r>
            <w:r>
              <w:rPr>
                <w:noProof/>
                <w:webHidden/>
              </w:rPr>
              <w:fldChar w:fldCharType="separate"/>
            </w:r>
            <w:r>
              <w:rPr>
                <w:noProof/>
                <w:webHidden/>
              </w:rPr>
              <w:t>41</w:t>
            </w:r>
            <w:r>
              <w:rPr>
                <w:noProof/>
                <w:webHidden/>
              </w:rPr>
              <w:fldChar w:fldCharType="end"/>
            </w:r>
          </w:hyperlink>
        </w:p>
        <w:p w14:paraId="24D63E95"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45" w:history="1">
            <w:r w:rsidRPr="00FD5ED2">
              <w:rPr>
                <w:rStyle w:val="Hyperlink"/>
                <w:i/>
                <w:noProof/>
              </w:rPr>
              <w:t xml:space="preserve">Dendrobium thyrsiflorum – </w:t>
            </w:r>
            <w:r w:rsidRPr="00FD5ED2">
              <w:rPr>
                <w:rStyle w:val="Hyperlink"/>
                <w:noProof/>
              </w:rPr>
              <w:t>all factors (37A)</w:t>
            </w:r>
            <w:r>
              <w:rPr>
                <w:noProof/>
                <w:webHidden/>
              </w:rPr>
              <w:tab/>
            </w:r>
            <w:r>
              <w:rPr>
                <w:noProof/>
                <w:webHidden/>
              </w:rPr>
              <w:fldChar w:fldCharType="begin"/>
            </w:r>
            <w:r>
              <w:rPr>
                <w:noProof/>
                <w:webHidden/>
              </w:rPr>
              <w:instrText xml:space="preserve"> PAGEREF _Toc449534545 \h </w:instrText>
            </w:r>
            <w:r>
              <w:rPr>
                <w:noProof/>
                <w:webHidden/>
              </w:rPr>
            </w:r>
            <w:r>
              <w:rPr>
                <w:noProof/>
                <w:webHidden/>
              </w:rPr>
              <w:fldChar w:fldCharType="separate"/>
            </w:r>
            <w:r>
              <w:rPr>
                <w:noProof/>
                <w:webHidden/>
              </w:rPr>
              <w:t>41</w:t>
            </w:r>
            <w:r>
              <w:rPr>
                <w:noProof/>
                <w:webHidden/>
              </w:rPr>
              <w:fldChar w:fldCharType="end"/>
            </w:r>
          </w:hyperlink>
        </w:p>
        <w:p w14:paraId="4A2B9E2A"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46" w:history="1">
            <w:r w:rsidRPr="00FD5ED2">
              <w:rPr>
                <w:rStyle w:val="Hyperlink"/>
                <w:i/>
                <w:noProof/>
              </w:rPr>
              <w:t xml:space="preserve">Dendrobium thyrsiflorum – </w:t>
            </w:r>
            <w:r w:rsidRPr="00FD5ED2">
              <w:rPr>
                <w:rStyle w:val="Hyperlink"/>
                <w:noProof/>
              </w:rPr>
              <w:t>natural factors only (37N)</w:t>
            </w:r>
            <w:r>
              <w:rPr>
                <w:noProof/>
                <w:webHidden/>
              </w:rPr>
              <w:tab/>
            </w:r>
            <w:r>
              <w:rPr>
                <w:noProof/>
                <w:webHidden/>
              </w:rPr>
              <w:fldChar w:fldCharType="begin"/>
            </w:r>
            <w:r>
              <w:rPr>
                <w:noProof/>
                <w:webHidden/>
              </w:rPr>
              <w:instrText xml:space="preserve"> PAGEREF _Toc449534546 \h </w:instrText>
            </w:r>
            <w:r>
              <w:rPr>
                <w:noProof/>
                <w:webHidden/>
              </w:rPr>
            </w:r>
            <w:r>
              <w:rPr>
                <w:noProof/>
                <w:webHidden/>
              </w:rPr>
              <w:fldChar w:fldCharType="separate"/>
            </w:r>
            <w:r>
              <w:rPr>
                <w:noProof/>
                <w:webHidden/>
              </w:rPr>
              <w:t>44</w:t>
            </w:r>
            <w:r>
              <w:rPr>
                <w:noProof/>
                <w:webHidden/>
              </w:rPr>
              <w:fldChar w:fldCharType="end"/>
            </w:r>
          </w:hyperlink>
        </w:p>
        <w:p w14:paraId="065F8867"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47" w:history="1">
            <w:r w:rsidRPr="00FD5ED2">
              <w:rPr>
                <w:rStyle w:val="Hyperlink"/>
                <w:i/>
                <w:noProof/>
              </w:rPr>
              <w:t xml:space="preserve">Luisia magniflora – </w:t>
            </w:r>
            <w:r w:rsidRPr="00FD5ED2">
              <w:rPr>
                <w:rStyle w:val="Hyperlink"/>
                <w:noProof/>
              </w:rPr>
              <w:t>all factors (35A)</w:t>
            </w:r>
            <w:r>
              <w:rPr>
                <w:noProof/>
                <w:webHidden/>
              </w:rPr>
              <w:tab/>
            </w:r>
            <w:r>
              <w:rPr>
                <w:noProof/>
                <w:webHidden/>
              </w:rPr>
              <w:fldChar w:fldCharType="begin"/>
            </w:r>
            <w:r>
              <w:rPr>
                <w:noProof/>
                <w:webHidden/>
              </w:rPr>
              <w:instrText xml:space="preserve"> PAGEREF _Toc449534547 \h </w:instrText>
            </w:r>
            <w:r>
              <w:rPr>
                <w:noProof/>
                <w:webHidden/>
              </w:rPr>
            </w:r>
            <w:r>
              <w:rPr>
                <w:noProof/>
                <w:webHidden/>
              </w:rPr>
              <w:fldChar w:fldCharType="separate"/>
            </w:r>
            <w:r>
              <w:rPr>
                <w:noProof/>
                <w:webHidden/>
              </w:rPr>
              <w:t>47</w:t>
            </w:r>
            <w:r>
              <w:rPr>
                <w:noProof/>
                <w:webHidden/>
              </w:rPr>
              <w:fldChar w:fldCharType="end"/>
            </w:r>
          </w:hyperlink>
        </w:p>
        <w:p w14:paraId="1A00946A"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48" w:history="1">
            <w:r w:rsidRPr="00FD5ED2">
              <w:rPr>
                <w:rStyle w:val="Hyperlink"/>
                <w:noProof/>
              </w:rPr>
              <w:t>Luisia magniflora – natural factors only (35N)</w:t>
            </w:r>
            <w:r>
              <w:rPr>
                <w:noProof/>
                <w:webHidden/>
              </w:rPr>
              <w:tab/>
            </w:r>
            <w:r>
              <w:rPr>
                <w:noProof/>
                <w:webHidden/>
              </w:rPr>
              <w:fldChar w:fldCharType="begin"/>
            </w:r>
            <w:r>
              <w:rPr>
                <w:noProof/>
                <w:webHidden/>
              </w:rPr>
              <w:instrText xml:space="preserve"> PAGEREF _Toc449534548 \h </w:instrText>
            </w:r>
            <w:r>
              <w:rPr>
                <w:noProof/>
                <w:webHidden/>
              </w:rPr>
            </w:r>
            <w:r>
              <w:rPr>
                <w:noProof/>
                <w:webHidden/>
              </w:rPr>
              <w:fldChar w:fldCharType="separate"/>
            </w:r>
            <w:r>
              <w:rPr>
                <w:noProof/>
                <w:webHidden/>
              </w:rPr>
              <w:t>51</w:t>
            </w:r>
            <w:r>
              <w:rPr>
                <w:noProof/>
                <w:webHidden/>
              </w:rPr>
              <w:fldChar w:fldCharType="end"/>
            </w:r>
          </w:hyperlink>
        </w:p>
        <w:p w14:paraId="234A5471"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49" w:history="1">
            <w:r w:rsidRPr="00FD5ED2">
              <w:rPr>
                <w:rStyle w:val="Hyperlink"/>
                <w:noProof/>
              </w:rPr>
              <w:t>Final maps</w:t>
            </w:r>
            <w:r>
              <w:rPr>
                <w:noProof/>
                <w:webHidden/>
              </w:rPr>
              <w:tab/>
            </w:r>
            <w:r>
              <w:rPr>
                <w:noProof/>
                <w:webHidden/>
              </w:rPr>
              <w:fldChar w:fldCharType="begin"/>
            </w:r>
            <w:r>
              <w:rPr>
                <w:noProof/>
                <w:webHidden/>
              </w:rPr>
              <w:instrText xml:space="preserve"> PAGEREF _Toc449534549 \h </w:instrText>
            </w:r>
            <w:r>
              <w:rPr>
                <w:noProof/>
                <w:webHidden/>
              </w:rPr>
            </w:r>
            <w:r>
              <w:rPr>
                <w:noProof/>
                <w:webHidden/>
              </w:rPr>
              <w:fldChar w:fldCharType="separate"/>
            </w:r>
            <w:r>
              <w:rPr>
                <w:noProof/>
                <w:webHidden/>
              </w:rPr>
              <w:t>55</w:t>
            </w:r>
            <w:r>
              <w:rPr>
                <w:noProof/>
                <w:webHidden/>
              </w:rPr>
              <w:fldChar w:fldCharType="end"/>
            </w:r>
          </w:hyperlink>
        </w:p>
        <w:p w14:paraId="759633C9"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50" w:history="1">
            <w:r w:rsidRPr="00FD5ED2">
              <w:rPr>
                <w:rStyle w:val="Hyperlink"/>
                <w:i/>
                <w:noProof/>
              </w:rPr>
              <w:t xml:space="preserve">Dendrobium thyrsiflorum – </w:t>
            </w:r>
            <w:r w:rsidRPr="00FD5ED2">
              <w:rPr>
                <w:rStyle w:val="Hyperlink"/>
                <w:noProof/>
              </w:rPr>
              <w:t>all factors (37A)</w:t>
            </w:r>
            <w:r>
              <w:rPr>
                <w:noProof/>
                <w:webHidden/>
              </w:rPr>
              <w:tab/>
            </w:r>
            <w:r>
              <w:rPr>
                <w:noProof/>
                <w:webHidden/>
              </w:rPr>
              <w:fldChar w:fldCharType="begin"/>
            </w:r>
            <w:r>
              <w:rPr>
                <w:noProof/>
                <w:webHidden/>
              </w:rPr>
              <w:instrText xml:space="preserve"> PAGEREF _Toc449534550 \h </w:instrText>
            </w:r>
            <w:r>
              <w:rPr>
                <w:noProof/>
                <w:webHidden/>
              </w:rPr>
            </w:r>
            <w:r>
              <w:rPr>
                <w:noProof/>
                <w:webHidden/>
              </w:rPr>
              <w:fldChar w:fldCharType="separate"/>
            </w:r>
            <w:r>
              <w:rPr>
                <w:noProof/>
                <w:webHidden/>
              </w:rPr>
              <w:t>56</w:t>
            </w:r>
            <w:r>
              <w:rPr>
                <w:noProof/>
                <w:webHidden/>
              </w:rPr>
              <w:fldChar w:fldCharType="end"/>
            </w:r>
          </w:hyperlink>
        </w:p>
        <w:p w14:paraId="1E4DA3D4"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51" w:history="1">
            <w:r w:rsidRPr="00FD5ED2">
              <w:rPr>
                <w:rStyle w:val="Hyperlink"/>
                <w:i/>
                <w:noProof/>
              </w:rPr>
              <w:t xml:space="preserve">Dendrobium thyrsiflorum – </w:t>
            </w:r>
            <w:r w:rsidRPr="00FD5ED2">
              <w:rPr>
                <w:rStyle w:val="Hyperlink"/>
                <w:noProof/>
              </w:rPr>
              <w:t>natural factors only</w:t>
            </w:r>
            <w:r>
              <w:rPr>
                <w:noProof/>
                <w:webHidden/>
              </w:rPr>
              <w:tab/>
            </w:r>
            <w:r>
              <w:rPr>
                <w:noProof/>
                <w:webHidden/>
              </w:rPr>
              <w:fldChar w:fldCharType="begin"/>
            </w:r>
            <w:r>
              <w:rPr>
                <w:noProof/>
                <w:webHidden/>
              </w:rPr>
              <w:instrText xml:space="preserve"> PAGEREF _Toc449534551 \h </w:instrText>
            </w:r>
            <w:r>
              <w:rPr>
                <w:noProof/>
                <w:webHidden/>
              </w:rPr>
            </w:r>
            <w:r>
              <w:rPr>
                <w:noProof/>
                <w:webHidden/>
              </w:rPr>
              <w:fldChar w:fldCharType="separate"/>
            </w:r>
            <w:r>
              <w:rPr>
                <w:noProof/>
                <w:webHidden/>
              </w:rPr>
              <w:t>56</w:t>
            </w:r>
            <w:r>
              <w:rPr>
                <w:noProof/>
                <w:webHidden/>
              </w:rPr>
              <w:fldChar w:fldCharType="end"/>
            </w:r>
          </w:hyperlink>
        </w:p>
        <w:p w14:paraId="2392AE98"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52" w:history="1">
            <w:r w:rsidRPr="00FD5ED2">
              <w:rPr>
                <w:rStyle w:val="Hyperlink"/>
                <w:i/>
                <w:noProof/>
              </w:rPr>
              <w:t xml:space="preserve">Luisia magniflora – </w:t>
            </w:r>
            <w:r w:rsidRPr="00FD5ED2">
              <w:rPr>
                <w:rStyle w:val="Hyperlink"/>
                <w:noProof/>
              </w:rPr>
              <w:t>all factors</w:t>
            </w:r>
            <w:r>
              <w:rPr>
                <w:noProof/>
                <w:webHidden/>
              </w:rPr>
              <w:tab/>
            </w:r>
            <w:r>
              <w:rPr>
                <w:noProof/>
                <w:webHidden/>
              </w:rPr>
              <w:fldChar w:fldCharType="begin"/>
            </w:r>
            <w:r>
              <w:rPr>
                <w:noProof/>
                <w:webHidden/>
              </w:rPr>
              <w:instrText xml:space="preserve"> PAGEREF _Toc449534552 \h </w:instrText>
            </w:r>
            <w:r>
              <w:rPr>
                <w:noProof/>
                <w:webHidden/>
              </w:rPr>
            </w:r>
            <w:r>
              <w:rPr>
                <w:noProof/>
                <w:webHidden/>
              </w:rPr>
              <w:fldChar w:fldCharType="separate"/>
            </w:r>
            <w:r>
              <w:rPr>
                <w:noProof/>
                <w:webHidden/>
              </w:rPr>
              <w:t>57</w:t>
            </w:r>
            <w:r>
              <w:rPr>
                <w:noProof/>
                <w:webHidden/>
              </w:rPr>
              <w:fldChar w:fldCharType="end"/>
            </w:r>
          </w:hyperlink>
        </w:p>
        <w:p w14:paraId="4D40C7FF" w14:textId="77777777" w:rsidR="00EE1B6D" w:rsidRDefault="00EE1B6D">
          <w:pPr>
            <w:pStyle w:val="TOC3"/>
            <w:tabs>
              <w:tab w:val="right" w:leader="dot" w:pos="9016"/>
            </w:tabs>
            <w:rPr>
              <w:rFonts w:asciiTheme="minorHAnsi" w:eastAsiaTheme="minorEastAsia" w:hAnsiTheme="minorHAnsi" w:cstheme="minorBidi"/>
              <w:noProof/>
              <w:sz w:val="22"/>
              <w:lang w:val="en-GB" w:eastAsia="en-GB"/>
            </w:rPr>
          </w:pPr>
          <w:hyperlink w:anchor="_Toc449534553" w:history="1">
            <w:r w:rsidRPr="00FD5ED2">
              <w:rPr>
                <w:rStyle w:val="Hyperlink"/>
                <w:i/>
                <w:noProof/>
              </w:rPr>
              <w:t xml:space="preserve">Luisia magniflora – </w:t>
            </w:r>
            <w:r w:rsidRPr="00FD5ED2">
              <w:rPr>
                <w:rStyle w:val="Hyperlink"/>
                <w:noProof/>
              </w:rPr>
              <w:t>natural factors only</w:t>
            </w:r>
            <w:r>
              <w:rPr>
                <w:noProof/>
                <w:webHidden/>
              </w:rPr>
              <w:tab/>
            </w:r>
            <w:r>
              <w:rPr>
                <w:noProof/>
                <w:webHidden/>
              </w:rPr>
              <w:fldChar w:fldCharType="begin"/>
            </w:r>
            <w:r>
              <w:rPr>
                <w:noProof/>
                <w:webHidden/>
              </w:rPr>
              <w:instrText xml:space="preserve"> PAGEREF _Toc449534553 \h </w:instrText>
            </w:r>
            <w:r>
              <w:rPr>
                <w:noProof/>
                <w:webHidden/>
              </w:rPr>
            </w:r>
            <w:r>
              <w:rPr>
                <w:noProof/>
                <w:webHidden/>
              </w:rPr>
              <w:fldChar w:fldCharType="separate"/>
            </w:r>
            <w:r>
              <w:rPr>
                <w:noProof/>
                <w:webHidden/>
              </w:rPr>
              <w:t>58</w:t>
            </w:r>
            <w:r>
              <w:rPr>
                <w:noProof/>
                <w:webHidden/>
              </w:rPr>
              <w:fldChar w:fldCharType="end"/>
            </w:r>
          </w:hyperlink>
        </w:p>
        <w:p w14:paraId="4945661E"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54" w:history="1">
            <w:r w:rsidRPr="00FD5ED2">
              <w:rPr>
                <w:rStyle w:val="Hyperlink"/>
                <w:noProof/>
              </w:rPr>
              <w:t>Efficiency models</w:t>
            </w:r>
            <w:r>
              <w:rPr>
                <w:noProof/>
                <w:webHidden/>
              </w:rPr>
              <w:tab/>
            </w:r>
            <w:r>
              <w:rPr>
                <w:noProof/>
                <w:webHidden/>
              </w:rPr>
              <w:fldChar w:fldCharType="begin"/>
            </w:r>
            <w:r>
              <w:rPr>
                <w:noProof/>
                <w:webHidden/>
              </w:rPr>
              <w:instrText xml:space="preserve"> PAGEREF _Toc449534554 \h </w:instrText>
            </w:r>
            <w:r>
              <w:rPr>
                <w:noProof/>
                <w:webHidden/>
              </w:rPr>
            </w:r>
            <w:r>
              <w:rPr>
                <w:noProof/>
                <w:webHidden/>
              </w:rPr>
              <w:fldChar w:fldCharType="separate"/>
            </w:r>
            <w:r>
              <w:rPr>
                <w:noProof/>
                <w:webHidden/>
              </w:rPr>
              <w:t>59</w:t>
            </w:r>
            <w:r>
              <w:rPr>
                <w:noProof/>
                <w:webHidden/>
              </w:rPr>
              <w:fldChar w:fldCharType="end"/>
            </w:r>
          </w:hyperlink>
        </w:p>
        <w:p w14:paraId="066B56A2"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55" w:history="1">
            <w:r w:rsidRPr="00FD5ED2">
              <w:rPr>
                <w:rStyle w:val="Hyperlink"/>
                <w:noProof/>
              </w:rPr>
              <w:t>Discussion</w:t>
            </w:r>
            <w:r>
              <w:rPr>
                <w:noProof/>
                <w:webHidden/>
              </w:rPr>
              <w:tab/>
            </w:r>
            <w:r>
              <w:rPr>
                <w:noProof/>
                <w:webHidden/>
              </w:rPr>
              <w:fldChar w:fldCharType="begin"/>
            </w:r>
            <w:r>
              <w:rPr>
                <w:noProof/>
                <w:webHidden/>
              </w:rPr>
              <w:instrText xml:space="preserve"> PAGEREF _Toc449534555 \h </w:instrText>
            </w:r>
            <w:r>
              <w:rPr>
                <w:noProof/>
                <w:webHidden/>
              </w:rPr>
            </w:r>
            <w:r>
              <w:rPr>
                <w:noProof/>
                <w:webHidden/>
              </w:rPr>
              <w:fldChar w:fldCharType="separate"/>
            </w:r>
            <w:r>
              <w:rPr>
                <w:noProof/>
                <w:webHidden/>
              </w:rPr>
              <w:t>64</w:t>
            </w:r>
            <w:r>
              <w:rPr>
                <w:noProof/>
                <w:webHidden/>
              </w:rPr>
              <w:fldChar w:fldCharType="end"/>
            </w:r>
          </w:hyperlink>
        </w:p>
        <w:p w14:paraId="5EE72E23"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56" w:history="1">
            <w:r w:rsidRPr="00FD5ED2">
              <w:rPr>
                <w:rStyle w:val="Hyperlink"/>
                <w:noProof/>
              </w:rPr>
              <w:t>Predictability of the models</w:t>
            </w:r>
            <w:r>
              <w:rPr>
                <w:noProof/>
                <w:webHidden/>
              </w:rPr>
              <w:tab/>
            </w:r>
            <w:r>
              <w:rPr>
                <w:noProof/>
                <w:webHidden/>
              </w:rPr>
              <w:fldChar w:fldCharType="begin"/>
            </w:r>
            <w:r>
              <w:rPr>
                <w:noProof/>
                <w:webHidden/>
              </w:rPr>
              <w:instrText xml:space="preserve"> PAGEREF _Toc449534556 \h </w:instrText>
            </w:r>
            <w:r>
              <w:rPr>
                <w:noProof/>
                <w:webHidden/>
              </w:rPr>
            </w:r>
            <w:r>
              <w:rPr>
                <w:noProof/>
                <w:webHidden/>
              </w:rPr>
              <w:fldChar w:fldCharType="separate"/>
            </w:r>
            <w:r>
              <w:rPr>
                <w:noProof/>
                <w:webHidden/>
              </w:rPr>
              <w:t>64</w:t>
            </w:r>
            <w:r>
              <w:rPr>
                <w:noProof/>
                <w:webHidden/>
              </w:rPr>
              <w:fldChar w:fldCharType="end"/>
            </w:r>
          </w:hyperlink>
        </w:p>
        <w:p w14:paraId="65E1D1C6"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57" w:history="1">
            <w:r w:rsidRPr="00FD5ED2">
              <w:rPr>
                <w:rStyle w:val="Hyperlink"/>
                <w:noProof/>
              </w:rPr>
              <w:t>Presence of humans</w:t>
            </w:r>
            <w:r>
              <w:rPr>
                <w:noProof/>
                <w:webHidden/>
              </w:rPr>
              <w:tab/>
            </w:r>
            <w:r>
              <w:rPr>
                <w:noProof/>
                <w:webHidden/>
              </w:rPr>
              <w:fldChar w:fldCharType="begin"/>
            </w:r>
            <w:r>
              <w:rPr>
                <w:noProof/>
                <w:webHidden/>
              </w:rPr>
              <w:instrText xml:space="preserve"> PAGEREF _Toc449534557 \h </w:instrText>
            </w:r>
            <w:r>
              <w:rPr>
                <w:noProof/>
                <w:webHidden/>
              </w:rPr>
            </w:r>
            <w:r>
              <w:rPr>
                <w:noProof/>
                <w:webHidden/>
              </w:rPr>
              <w:fldChar w:fldCharType="separate"/>
            </w:r>
            <w:r>
              <w:rPr>
                <w:noProof/>
                <w:webHidden/>
              </w:rPr>
              <w:t>65</w:t>
            </w:r>
            <w:r>
              <w:rPr>
                <w:noProof/>
                <w:webHidden/>
              </w:rPr>
              <w:fldChar w:fldCharType="end"/>
            </w:r>
          </w:hyperlink>
        </w:p>
        <w:p w14:paraId="233989B3"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58" w:history="1">
            <w:r w:rsidRPr="00FD5ED2">
              <w:rPr>
                <w:rStyle w:val="Hyperlink"/>
                <w:noProof/>
              </w:rPr>
              <w:t>Natural variables</w:t>
            </w:r>
            <w:r>
              <w:rPr>
                <w:noProof/>
                <w:webHidden/>
              </w:rPr>
              <w:tab/>
            </w:r>
            <w:r>
              <w:rPr>
                <w:noProof/>
                <w:webHidden/>
              </w:rPr>
              <w:fldChar w:fldCharType="begin"/>
            </w:r>
            <w:r>
              <w:rPr>
                <w:noProof/>
                <w:webHidden/>
              </w:rPr>
              <w:instrText xml:space="preserve"> PAGEREF _Toc449534558 \h </w:instrText>
            </w:r>
            <w:r>
              <w:rPr>
                <w:noProof/>
                <w:webHidden/>
              </w:rPr>
            </w:r>
            <w:r>
              <w:rPr>
                <w:noProof/>
                <w:webHidden/>
              </w:rPr>
              <w:fldChar w:fldCharType="separate"/>
            </w:r>
            <w:r>
              <w:rPr>
                <w:noProof/>
                <w:webHidden/>
              </w:rPr>
              <w:t>66</w:t>
            </w:r>
            <w:r>
              <w:rPr>
                <w:noProof/>
                <w:webHidden/>
              </w:rPr>
              <w:fldChar w:fldCharType="end"/>
            </w:r>
          </w:hyperlink>
        </w:p>
        <w:p w14:paraId="716459A9"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59" w:history="1">
            <w:r w:rsidRPr="00FD5ED2">
              <w:rPr>
                <w:rStyle w:val="Hyperlink"/>
                <w:noProof/>
              </w:rPr>
              <w:t>Efficiency models</w:t>
            </w:r>
            <w:r>
              <w:rPr>
                <w:noProof/>
                <w:webHidden/>
              </w:rPr>
              <w:tab/>
            </w:r>
            <w:r>
              <w:rPr>
                <w:noProof/>
                <w:webHidden/>
              </w:rPr>
              <w:fldChar w:fldCharType="begin"/>
            </w:r>
            <w:r>
              <w:rPr>
                <w:noProof/>
                <w:webHidden/>
              </w:rPr>
              <w:instrText xml:space="preserve"> PAGEREF _Toc449534559 \h </w:instrText>
            </w:r>
            <w:r>
              <w:rPr>
                <w:noProof/>
                <w:webHidden/>
              </w:rPr>
            </w:r>
            <w:r>
              <w:rPr>
                <w:noProof/>
                <w:webHidden/>
              </w:rPr>
              <w:fldChar w:fldCharType="separate"/>
            </w:r>
            <w:r>
              <w:rPr>
                <w:noProof/>
                <w:webHidden/>
              </w:rPr>
              <w:t>66</w:t>
            </w:r>
            <w:r>
              <w:rPr>
                <w:noProof/>
                <w:webHidden/>
              </w:rPr>
              <w:fldChar w:fldCharType="end"/>
            </w:r>
          </w:hyperlink>
        </w:p>
        <w:p w14:paraId="31D0AD18"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0" w:history="1">
            <w:r w:rsidRPr="00FD5ED2">
              <w:rPr>
                <w:rStyle w:val="Hyperlink"/>
                <w:noProof/>
              </w:rPr>
              <w:t>Orchid distributions</w:t>
            </w:r>
            <w:r>
              <w:rPr>
                <w:noProof/>
                <w:webHidden/>
              </w:rPr>
              <w:tab/>
            </w:r>
            <w:r>
              <w:rPr>
                <w:noProof/>
                <w:webHidden/>
              </w:rPr>
              <w:fldChar w:fldCharType="begin"/>
            </w:r>
            <w:r>
              <w:rPr>
                <w:noProof/>
                <w:webHidden/>
              </w:rPr>
              <w:instrText xml:space="preserve"> PAGEREF _Toc449534560 \h </w:instrText>
            </w:r>
            <w:r>
              <w:rPr>
                <w:noProof/>
                <w:webHidden/>
              </w:rPr>
            </w:r>
            <w:r>
              <w:rPr>
                <w:noProof/>
                <w:webHidden/>
              </w:rPr>
              <w:fldChar w:fldCharType="separate"/>
            </w:r>
            <w:r>
              <w:rPr>
                <w:noProof/>
                <w:webHidden/>
              </w:rPr>
              <w:t>66</w:t>
            </w:r>
            <w:r>
              <w:rPr>
                <w:noProof/>
                <w:webHidden/>
              </w:rPr>
              <w:fldChar w:fldCharType="end"/>
            </w:r>
          </w:hyperlink>
        </w:p>
        <w:p w14:paraId="2D8D3F92"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1" w:history="1">
            <w:r w:rsidRPr="00FD5ED2">
              <w:rPr>
                <w:rStyle w:val="Hyperlink"/>
                <w:noProof/>
              </w:rPr>
              <w:t>Environmental variables</w:t>
            </w:r>
            <w:r>
              <w:rPr>
                <w:noProof/>
                <w:webHidden/>
              </w:rPr>
              <w:tab/>
            </w:r>
            <w:r>
              <w:rPr>
                <w:noProof/>
                <w:webHidden/>
              </w:rPr>
              <w:fldChar w:fldCharType="begin"/>
            </w:r>
            <w:r>
              <w:rPr>
                <w:noProof/>
                <w:webHidden/>
              </w:rPr>
              <w:instrText xml:space="preserve"> PAGEREF _Toc449534561 \h </w:instrText>
            </w:r>
            <w:r>
              <w:rPr>
                <w:noProof/>
                <w:webHidden/>
              </w:rPr>
            </w:r>
            <w:r>
              <w:rPr>
                <w:noProof/>
                <w:webHidden/>
              </w:rPr>
              <w:fldChar w:fldCharType="separate"/>
            </w:r>
            <w:r>
              <w:rPr>
                <w:noProof/>
                <w:webHidden/>
              </w:rPr>
              <w:t>67</w:t>
            </w:r>
            <w:r>
              <w:rPr>
                <w:noProof/>
                <w:webHidden/>
              </w:rPr>
              <w:fldChar w:fldCharType="end"/>
            </w:r>
          </w:hyperlink>
        </w:p>
        <w:p w14:paraId="1ECC9351"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2" w:history="1">
            <w:r w:rsidRPr="00FD5ED2">
              <w:rPr>
                <w:rStyle w:val="Hyperlink"/>
                <w:noProof/>
              </w:rPr>
              <w:t>Assumptions</w:t>
            </w:r>
            <w:r>
              <w:rPr>
                <w:noProof/>
                <w:webHidden/>
              </w:rPr>
              <w:tab/>
            </w:r>
            <w:r>
              <w:rPr>
                <w:noProof/>
                <w:webHidden/>
              </w:rPr>
              <w:fldChar w:fldCharType="begin"/>
            </w:r>
            <w:r>
              <w:rPr>
                <w:noProof/>
                <w:webHidden/>
              </w:rPr>
              <w:instrText xml:space="preserve"> PAGEREF _Toc449534562 \h </w:instrText>
            </w:r>
            <w:r>
              <w:rPr>
                <w:noProof/>
                <w:webHidden/>
              </w:rPr>
            </w:r>
            <w:r>
              <w:rPr>
                <w:noProof/>
                <w:webHidden/>
              </w:rPr>
              <w:fldChar w:fldCharType="separate"/>
            </w:r>
            <w:r>
              <w:rPr>
                <w:noProof/>
                <w:webHidden/>
              </w:rPr>
              <w:t>67</w:t>
            </w:r>
            <w:r>
              <w:rPr>
                <w:noProof/>
                <w:webHidden/>
              </w:rPr>
              <w:fldChar w:fldCharType="end"/>
            </w:r>
          </w:hyperlink>
        </w:p>
        <w:p w14:paraId="293C44A6"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3" w:history="1">
            <w:r w:rsidRPr="00FD5ED2">
              <w:rPr>
                <w:rStyle w:val="Hyperlink"/>
                <w:noProof/>
              </w:rPr>
              <w:t>This is a snapshot</w:t>
            </w:r>
            <w:r>
              <w:rPr>
                <w:noProof/>
                <w:webHidden/>
              </w:rPr>
              <w:tab/>
            </w:r>
            <w:r>
              <w:rPr>
                <w:noProof/>
                <w:webHidden/>
              </w:rPr>
              <w:fldChar w:fldCharType="begin"/>
            </w:r>
            <w:r>
              <w:rPr>
                <w:noProof/>
                <w:webHidden/>
              </w:rPr>
              <w:instrText xml:space="preserve"> PAGEREF _Toc449534563 \h </w:instrText>
            </w:r>
            <w:r>
              <w:rPr>
                <w:noProof/>
                <w:webHidden/>
              </w:rPr>
            </w:r>
            <w:r>
              <w:rPr>
                <w:noProof/>
                <w:webHidden/>
              </w:rPr>
              <w:fldChar w:fldCharType="separate"/>
            </w:r>
            <w:r>
              <w:rPr>
                <w:noProof/>
                <w:webHidden/>
              </w:rPr>
              <w:t>67</w:t>
            </w:r>
            <w:r>
              <w:rPr>
                <w:noProof/>
                <w:webHidden/>
              </w:rPr>
              <w:fldChar w:fldCharType="end"/>
            </w:r>
          </w:hyperlink>
        </w:p>
        <w:p w14:paraId="08224CF4"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4" w:history="1">
            <w:r w:rsidRPr="00FD5ED2">
              <w:rPr>
                <w:rStyle w:val="Hyperlink"/>
                <w:noProof/>
              </w:rPr>
              <w:t>Future improvements and work</w:t>
            </w:r>
            <w:r>
              <w:rPr>
                <w:noProof/>
                <w:webHidden/>
              </w:rPr>
              <w:tab/>
            </w:r>
            <w:r>
              <w:rPr>
                <w:noProof/>
                <w:webHidden/>
              </w:rPr>
              <w:fldChar w:fldCharType="begin"/>
            </w:r>
            <w:r>
              <w:rPr>
                <w:noProof/>
                <w:webHidden/>
              </w:rPr>
              <w:instrText xml:space="preserve"> PAGEREF _Toc449534564 \h </w:instrText>
            </w:r>
            <w:r>
              <w:rPr>
                <w:noProof/>
                <w:webHidden/>
              </w:rPr>
            </w:r>
            <w:r>
              <w:rPr>
                <w:noProof/>
                <w:webHidden/>
              </w:rPr>
              <w:fldChar w:fldCharType="separate"/>
            </w:r>
            <w:r>
              <w:rPr>
                <w:noProof/>
                <w:webHidden/>
              </w:rPr>
              <w:t>67</w:t>
            </w:r>
            <w:r>
              <w:rPr>
                <w:noProof/>
                <w:webHidden/>
              </w:rPr>
              <w:fldChar w:fldCharType="end"/>
            </w:r>
          </w:hyperlink>
        </w:p>
        <w:p w14:paraId="26EEEC68" w14:textId="77777777" w:rsidR="00EE1B6D" w:rsidRDefault="00EE1B6D">
          <w:pPr>
            <w:pStyle w:val="TOC2"/>
            <w:tabs>
              <w:tab w:val="right" w:leader="dot" w:pos="9016"/>
            </w:tabs>
            <w:rPr>
              <w:rFonts w:asciiTheme="minorHAnsi" w:eastAsiaTheme="minorEastAsia" w:hAnsiTheme="minorHAnsi" w:cstheme="minorBidi"/>
              <w:noProof/>
              <w:sz w:val="22"/>
              <w:lang w:val="en-GB" w:eastAsia="en-GB"/>
            </w:rPr>
          </w:pPr>
          <w:hyperlink w:anchor="_Toc449534565" w:history="1">
            <w:r w:rsidRPr="00FD5ED2">
              <w:rPr>
                <w:rStyle w:val="Hyperlink"/>
                <w:noProof/>
              </w:rPr>
              <w:t>Why does this matter, and what does this teach us?</w:t>
            </w:r>
            <w:r>
              <w:rPr>
                <w:noProof/>
                <w:webHidden/>
              </w:rPr>
              <w:tab/>
            </w:r>
            <w:r>
              <w:rPr>
                <w:noProof/>
                <w:webHidden/>
              </w:rPr>
              <w:fldChar w:fldCharType="begin"/>
            </w:r>
            <w:r>
              <w:rPr>
                <w:noProof/>
                <w:webHidden/>
              </w:rPr>
              <w:instrText xml:space="preserve"> PAGEREF _Toc449534565 \h </w:instrText>
            </w:r>
            <w:r>
              <w:rPr>
                <w:noProof/>
                <w:webHidden/>
              </w:rPr>
            </w:r>
            <w:r>
              <w:rPr>
                <w:noProof/>
                <w:webHidden/>
              </w:rPr>
              <w:fldChar w:fldCharType="separate"/>
            </w:r>
            <w:r>
              <w:rPr>
                <w:noProof/>
                <w:webHidden/>
              </w:rPr>
              <w:t>70</w:t>
            </w:r>
            <w:r>
              <w:rPr>
                <w:noProof/>
                <w:webHidden/>
              </w:rPr>
              <w:fldChar w:fldCharType="end"/>
            </w:r>
          </w:hyperlink>
        </w:p>
        <w:p w14:paraId="36F01B5D"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66" w:history="1">
            <w:r w:rsidRPr="00FD5ED2">
              <w:rPr>
                <w:rStyle w:val="Hyperlink"/>
                <w:noProof/>
              </w:rPr>
              <w:t>Conclusions</w:t>
            </w:r>
            <w:r>
              <w:rPr>
                <w:noProof/>
                <w:webHidden/>
              </w:rPr>
              <w:tab/>
            </w:r>
            <w:r>
              <w:rPr>
                <w:noProof/>
                <w:webHidden/>
              </w:rPr>
              <w:fldChar w:fldCharType="begin"/>
            </w:r>
            <w:r>
              <w:rPr>
                <w:noProof/>
                <w:webHidden/>
              </w:rPr>
              <w:instrText xml:space="preserve"> PAGEREF _Toc449534566 \h </w:instrText>
            </w:r>
            <w:r>
              <w:rPr>
                <w:noProof/>
                <w:webHidden/>
              </w:rPr>
            </w:r>
            <w:r>
              <w:rPr>
                <w:noProof/>
                <w:webHidden/>
              </w:rPr>
              <w:fldChar w:fldCharType="separate"/>
            </w:r>
            <w:r>
              <w:rPr>
                <w:noProof/>
                <w:webHidden/>
              </w:rPr>
              <w:t>71</w:t>
            </w:r>
            <w:r>
              <w:rPr>
                <w:noProof/>
                <w:webHidden/>
              </w:rPr>
              <w:fldChar w:fldCharType="end"/>
            </w:r>
          </w:hyperlink>
        </w:p>
        <w:p w14:paraId="34568080"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67" w:history="1">
            <w:r w:rsidRPr="00FD5ED2">
              <w:rPr>
                <w:rStyle w:val="Hyperlink"/>
                <w:noProof/>
              </w:rPr>
              <w:t>References</w:t>
            </w:r>
            <w:r>
              <w:rPr>
                <w:noProof/>
                <w:webHidden/>
              </w:rPr>
              <w:tab/>
            </w:r>
            <w:r>
              <w:rPr>
                <w:noProof/>
                <w:webHidden/>
              </w:rPr>
              <w:fldChar w:fldCharType="begin"/>
            </w:r>
            <w:r>
              <w:rPr>
                <w:noProof/>
                <w:webHidden/>
              </w:rPr>
              <w:instrText xml:space="preserve"> PAGEREF _Toc449534567 \h </w:instrText>
            </w:r>
            <w:r>
              <w:rPr>
                <w:noProof/>
                <w:webHidden/>
              </w:rPr>
            </w:r>
            <w:r>
              <w:rPr>
                <w:noProof/>
                <w:webHidden/>
              </w:rPr>
              <w:fldChar w:fldCharType="separate"/>
            </w:r>
            <w:r>
              <w:rPr>
                <w:noProof/>
                <w:webHidden/>
              </w:rPr>
              <w:t>72</w:t>
            </w:r>
            <w:r>
              <w:rPr>
                <w:noProof/>
                <w:webHidden/>
              </w:rPr>
              <w:fldChar w:fldCharType="end"/>
            </w:r>
          </w:hyperlink>
        </w:p>
        <w:p w14:paraId="758C6D70" w14:textId="77777777" w:rsidR="00EE1B6D" w:rsidRDefault="00EE1B6D">
          <w:pPr>
            <w:pStyle w:val="TOC1"/>
            <w:tabs>
              <w:tab w:val="right" w:leader="dot" w:pos="9016"/>
            </w:tabs>
            <w:rPr>
              <w:rFonts w:asciiTheme="minorHAnsi" w:eastAsiaTheme="minorEastAsia" w:hAnsiTheme="minorHAnsi" w:cstheme="minorBidi"/>
              <w:noProof/>
              <w:sz w:val="22"/>
              <w:lang w:val="en-GB" w:eastAsia="en-GB"/>
            </w:rPr>
          </w:pPr>
          <w:hyperlink w:anchor="_Toc449534568" w:history="1">
            <w:r w:rsidRPr="00FD5ED2">
              <w:rPr>
                <w:rStyle w:val="Hyperlink"/>
                <w:noProof/>
              </w:rPr>
              <w:t>Appendices</w:t>
            </w:r>
            <w:r>
              <w:rPr>
                <w:noProof/>
                <w:webHidden/>
              </w:rPr>
              <w:tab/>
            </w:r>
            <w:r>
              <w:rPr>
                <w:noProof/>
                <w:webHidden/>
              </w:rPr>
              <w:fldChar w:fldCharType="begin"/>
            </w:r>
            <w:r>
              <w:rPr>
                <w:noProof/>
                <w:webHidden/>
              </w:rPr>
              <w:instrText xml:space="preserve"> PAGEREF _Toc449534568 \h </w:instrText>
            </w:r>
            <w:r>
              <w:rPr>
                <w:noProof/>
                <w:webHidden/>
              </w:rPr>
            </w:r>
            <w:r>
              <w:rPr>
                <w:noProof/>
                <w:webHidden/>
              </w:rPr>
              <w:fldChar w:fldCharType="separate"/>
            </w:r>
            <w:r>
              <w:rPr>
                <w:noProof/>
                <w:webHidden/>
              </w:rPr>
              <w:t>73</w:t>
            </w:r>
            <w:r>
              <w:rPr>
                <w:noProof/>
                <w:webHidden/>
              </w:rPr>
              <w:fldChar w:fldCharType="end"/>
            </w:r>
          </w:hyperlink>
        </w:p>
        <w:p w14:paraId="26115CDD" w14:textId="77777777" w:rsidR="00034A02" w:rsidRDefault="00034A02" w:rsidP="00D1013C">
          <w:pPr>
            <w:spacing w:line="360" w:lineRule="auto"/>
          </w:pPr>
          <w:r>
            <w:fldChar w:fldCharType="end"/>
          </w:r>
        </w:p>
      </w:sdtContent>
    </w:sdt>
    <w:p w14:paraId="03245AC3" w14:textId="75305994" w:rsidR="00FA6E03" w:rsidRDefault="008E148B" w:rsidP="008E148B">
      <w:pPr>
        <w:pStyle w:val="Dis1"/>
      </w:pPr>
      <w:bookmarkStart w:id="6" w:name="_Toc449534498"/>
      <w:r>
        <w:t>Tables</w:t>
      </w:r>
      <w:bookmarkEnd w:id="6"/>
    </w:p>
    <w:p w14:paraId="164A7242" w14:textId="77777777" w:rsidR="00EE1B6D"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"Table" </w:instrText>
      </w:r>
      <w:r>
        <w:fldChar w:fldCharType="separate"/>
      </w:r>
      <w:hyperlink w:anchor="_Toc449534461" w:history="1">
        <w:r w:rsidR="00EE1B6D" w:rsidRPr="001E4B53">
          <w:rPr>
            <w:rStyle w:val="Hyperlink"/>
            <w:noProof/>
          </w:rPr>
          <w:t>Table 1. The number and percent of species with a given conservation status in Xishuangbanna (Liu et al. 2015).</w:t>
        </w:r>
        <w:r w:rsidR="00EE1B6D">
          <w:rPr>
            <w:noProof/>
            <w:webHidden/>
          </w:rPr>
          <w:tab/>
        </w:r>
        <w:r w:rsidR="00EE1B6D">
          <w:rPr>
            <w:noProof/>
            <w:webHidden/>
          </w:rPr>
          <w:fldChar w:fldCharType="begin"/>
        </w:r>
        <w:r w:rsidR="00EE1B6D">
          <w:rPr>
            <w:noProof/>
            <w:webHidden/>
          </w:rPr>
          <w:instrText xml:space="preserve"> PAGEREF _Toc449534461 \h </w:instrText>
        </w:r>
        <w:r w:rsidR="00EE1B6D">
          <w:rPr>
            <w:noProof/>
            <w:webHidden/>
          </w:rPr>
        </w:r>
        <w:r w:rsidR="00EE1B6D">
          <w:rPr>
            <w:noProof/>
            <w:webHidden/>
          </w:rPr>
          <w:fldChar w:fldCharType="separate"/>
        </w:r>
        <w:r w:rsidR="00EE1B6D">
          <w:rPr>
            <w:noProof/>
            <w:webHidden/>
          </w:rPr>
          <w:t>26</w:t>
        </w:r>
        <w:r w:rsidR="00EE1B6D">
          <w:rPr>
            <w:noProof/>
            <w:webHidden/>
          </w:rPr>
          <w:fldChar w:fldCharType="end"/>
        </w:r>
      </w:hyperlink>
    </w:p>
    <w:p w14:paraId="410E172F"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2" w:history="1">
        <w:r w:rsidRPr="001E4B53">
          <w:rPr>
            <w:rStyle w:val="Hyperlink"/>
            <w:noProof/>
          </w:rPr>
          <w:t>Table 2. The wavelength and resolution of each band supplied by the OLI and TIRS. Bands 1 to 9 are supplied by OLI and Bands 10 and 11 are supplied by TIRS (NASA 2010).</w:t>
        </w:r>
        <w:r>
          <w:rPr>
            <w:noProof/>
            <w:webHidden/>
          </w:rPr>
          <w:tab/>
        </w:r>
        <w:r>
          <w:rPr>
            <w:noProof/>
            <w:webHidden/>
          </w:rPr>
          <w:fldChar w:fldCharType="begin"/>
        </w:r>
        <w:r>
          <w:rPr>
            <w:noProof/>
            <w:webHidden/>
          </w:rPr>
          <w:instrText xml:space="preserve"> PAGEREF _Toc449534462 \h </w:instrText>
        </w:r>
        <w:r>
          <w:rPr>
            <w:noProof/>
            <w:webHidden/>
          </w:rPr>
        </w:r>
        <w:r>
          <w:rPr>
            <w:noProof/>
            <w:webHidden/>
          </w:rPr>
          <w:fldChar w:fldCharType="separate"/>
        </w:r>
        <w:r>
          <w:rPr>
            <w:noProof/>
            <w:webHidden/>
          </w:rPr>
          <w:t>32</w:t>
        </w:r>
        <w:r>
          <w:rPr>
            <w:noProof/>
            <w:webHidden/>
          </w:rPr>
          <w:fldChar w:fldCharType="end"/>
        </w:r>
      </w:hyperlink>
    </w:p>
    <w:p w14:paraId="549C2B4F"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3" w:history="1">
        <w:r w:rsidRPr="001E4B53">
          <w:rPr>
            <w:rStyle w:val="Hyperlink"/>
            <w:noProof/>
          </w:rPr>
          <w:t>Table 3. The path, row, scene ID, and date of capture of each Landsat 8 OLI/TIRS tile.</w:t>
        </w:r>
        <w:r>
          <w:rPr>
            <w:noProof/>
            <w:webHidden/>
          </w:rPr>
          <w:tab/>
        </w:r>
        <w:r>
          <w:rPr>
            <w:noProof/>
            <w:webHidden/>
          </w:rPr>
          <w:fldChar w:fldCharType="begin"/>
        </w:r>
        <w:r>
          <w:rPr>
            <w:noProof/>
            <w:webHidden/>
          </w:rPr>
          <w:instrText xml:space="preserve"> PAGEREF _Toc449534463 \h </w:instrText>
        </w:r>
        <w:r>
          <w:rPr>
            <w:noProof/>
            <w:webHidden/>
          </w:rPr>
        </w:r>
        <w:r>
          <w:rPr>
            <w:noProof/>
            <w:webHidden/>
          </w:rPr>
          <w:fldChar w:fldCharType="separate"/>
        </w:r>
        <w:r>
          <w:rPr>
            <w:noProof/>
            <w:webHidden/>
          </w:rPr>
          <w:t>33</w:t>
        </w:r>
        <w:r>
          <w:rPr>
            <w:noProof/>
            <w:webHidden/>
          </w:rPr>
          <w:fldChar w:fldCharType="end"/>
        </w:r>
      </w:hyperlink>
    </w:p>
    <w:p w14:paraId="06364940"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4" w:history="1">
        <w:r w:rsidRPr="001E4B53">
          <w:rPr>
            <w:rStyle w:val="Hyperlink"/>
            <w:noProof/>
          </w:rPr>
          <w:t>Table 4. The slope of each pixel with the corresponding reclassified value.</w:t>
        </w:r>
        <w:r>
          <w:rPr>
            <w:noProof/>
            <w:webHidden/>
          </w:rPr>
          <w:tab/>
        </w:r>
        <w:r>
          <w:rPr>
            <w:noProof/>
            <w:webHidden/>
          </w:rPr>
          <w:fldChar w:fldCharType="begin"/>
        </w:r>
        <w:r>
          <w:rPr>
            <w:noProof/>
            <w:webHidden/>
          </w:rPr>
          <w:instrText xml:space="preserve"> PAGEREF _Toc449534464 \h </w:instrText>
        </w:r>
        <w:r>
          <w:rPr>
            <w:noProof/>
            <w:webHidden/>
          </w:rPr>
        </w:r>
        <w:r>
          <w:rPr>
            <w:noProof/>
            <w:webHidden/>
          </w:rPr>
          <w:fldChar w:fldCharType="separate"/>
        </w:r>
        <w:r>
          <w:rPr>
            <w:noProof/>
            <w:webHidden/>
          </w:rPr>
          <w:t>34</w:t>
        </w:r>
        <w:r>
          <w:rPr>
            <w:noProof/>
            <w:webHidden/>
          </w:rPr>
          <w:fldChar w:fldCharType="end"/>
        </w:r>
      </w:hyperlink>
    </w:p>
    <w:p w14:paraId="6BA4BDAA"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5" w:history="1">
        <w:r w:rsidRPr="001E4B53">
          <w:rPr>
            <w:rStyle w:val="Hyperlink"/>
            <w:noProof/>
          </w:rPr>
          <w:t>Table 5. The aspect of each pixel with the original value and corresponding reclassified value.</w:t>
        </w:r>
        <w:r>
          <w:rPr>
            <w:noProof/>
            <w:webHidden/>
          </w:rPr>
          <w:tab/>
        </w:r>
        <w:r>
          <w:rPr>
            <w:noProof/>
            <w:webHidden/>
          </w:rPr>
          <w:fldChar w:fldCharType="begin"/>
        </w:r>
        <w:r>
          <w:rPr>
            <w:noProof/>
            <w:webHidden/>
          </w:rPr>
          <w:instrText xml:space="preserve"> PAGEREF _Toc449534465 \h </w:instrText>
        </w:r>
        <w:r>
          <w:rPr>
            <w:noProof/>
            <w:webHidden/>
          </w:rPr>
        </w:r>
        <w:r>
          <w:rPr>
            <w:noProof/>
            <w:webHidden/>
          </w:rPr>
          <w:fldChar w:fldCharType="separate"/>
        </w:r>
        <w:r>
          <w:rPr>
            <w:noProof/>
            <w:webHidden/>
          </w:rPr>
          <w:t>35</w:t>
        </w:r>
        <w:r>
          <w:rPr>
            <w:noProof/>
            <w:webHidden/>
          </w:rPr>
          <w:fldChar w:fldCharType="end"/>
        </w:r>
      </w:hyperlink>
    </w:p>
    <w:p w14:paraId="2A0D2369"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6" w:history="1">
        <w:r w:rsidRPr="001E4B53">
          <w:rPr>
            <w:rStyle w:val="Hyperlink"/>
            <w:noProof/>
          </w:rPr>
          <w:t>Table 6. Aspect-slope matrix showing all possible values within the aspect-slope grid. I.e. a north facing grid cell with a 1% slope would have a value of 11 and a west facing grid cell with a 7% slope would have a value of 27.</w:t>
        </w:r>
        <w:r>
          <w:rPr>
            <w:noProof/>
            <w:webHidden/>
          </w:rPr>
          <w:tab/>
        </w:r>
        <w:r>
          <w:rPr>
            <w:noProof/>
            <w:webHidden/>
          </w:rPr>
          <w:fldChar w:fldCharType="begin"/>
        </w:r>
        <w:r>
          <w:rPr>
            <w:noProof/>
            <w:webHidden/>
          </w:rPr>
          <w:instrText xml:space="preserve"> PAGEREF _Toc449534466 \h </w:instrText>
        </w:r>
        <w:r>
          <w:rPr>
            <w:noProof/>
            <w:webHidden/>
          </w:rPr>
        </w:r>
        <w:r>
          <w:rPr>
            <w:noProof/>
            <w:webHidden/>
          </w:rPr>
          <w:fldChar w:fldCharType="separate"/>
        </w:r>
        <w:r>
          <w:rPr>
            <w:noProof/>
            <w:webHidden/>
          </w:rPr>
          <w:t>35</w:t>
        </w:r>
        <w:r>
          <w:rPr>
            <w:noProof/>
            <w:webHidden/>
          </w:rPr>
          <w:fldChar w:fldCharType="end"/>
        </w:r>
      </w:hyperlink>
    </w:p>
    <w:p w14:paraId="55144856"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7" w:history="1">
        <w:r w:rsidRPr="001E4B53">
          <w:rPr>
            <w:rStyle w:val="Hyperlink"/>
            <w:noProof/>
          </w:rPr>
          <w:t>Table 7. The correlation between the number of factors used in each model and the test AUC, training AUC, and Δ (training AUC-test AUC). p-values indicate a significant positive correlation between the number of factors and test AUC and training AUC in Dendrobium thyrsiflorum models and a significant positive correlation between the number of factors and training AUC in Luisia magniflora models. There is no significant correlation between the number of factors and the Δ value in either species.</w:t>
        </w:r>
        <w:r>
          <w:rPr>
            <w:noProof/>
            <w:webHidden/>
          </w:rPr>
          <w:tab/>
        </w:r>
        <w:r>
          <w:rPr>
            <w:noProof/>
            <w:webHidden/>
          </w:rPr>
          <w:fldChar w:fldCharType="begin"/>
        </w:r>
        <w:r>
          <w:rPr>
            <w:noProof/>
            <w:webHidden/>
          </w:rPr>
          <w:instrText xml:space="preserve"> PAGEREF _Toc449534467 \h </w:instrText>
        </w:r>
        <w:r>
          <w:rPr>
            <w:noProof/>
            <w:webHidden/>
          </w:rPr>
        </w:r>
        <w:r>
          <w:rPr>
            <w:noProof/>
            <w:webHidden/>
          </w:rPr>
          <w:fldChar w:fldCharType="separate"/>
        </w:r>
        <w:r>
          <w:rPr>
            <w:noProof/>
            <w:webHidden/>
          </w:rPr>
          <w:t>39</w:t>
        </w:r>
        <w:r>
          <w:rPr>
            <w:noProof/>
            <w:webHidden/>
          </w:rPr>
          <w:fldChar w:fldCharType="end"/>
        </w:r>
      </w:hyperlink>
    </w:p>
    <w:p w14:paraId="0627F93E"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8" w:history="1">
        <w:r w:rsidRPr="001E4B53">
          <w:rPr>
            <w:rStyle w:val="Hyperlink"/>
            <w:noProof/>
          </w:rPr>
          <w:t>Table 8. The environmental variables used in calculating model 37A with all factors.</w:t>
        </w:r>
        <w:r>
          <w:rPr>
            <w:noProof/>
            <w:webHidden/>
          </w:rPr>
          <w:tab/>
        </w:r>
        <w:r>
          <w:rPr>
            <w:noProof/>
            <w:webHidden/>
          </w:rPr>
          <w:fldChar w:fldCharType="begin"/>
        </w:r>
        <w:r>
          <w:rPr>
            <w:noProof/>
            <w:webHidden/>
          </w:rPr>
          <w:instrText xml:space="preserve"> PAGEREF _Toc449534468 \h </w:instrText>
        </w:r>
        <w:r>
          <w:rPr>
            <w:noProof/>
            <w:webHidden/>
          </w:rPr>
        </w:r>
        <w:r>
          <w:rPr>
            <w:noProof/>
            <w:webHidden/>
          </w:rPr>
          <w:fldChar w:fldCharType="separate"/>
        </w:r>
        <w:r>
          <w:rPr>
            <w:noProof/>
            <w:webHidden/>
          </w:rPr>
          <w:t>41</w:t>
        </w:r>
        <w:r>
          <w:rPr>
            <w:noProof/>
            <w:webHidden/>
          </w:rPr>
          <w:fldChar w:fldCharType="end"/>
        </w:r>
      </w:hyperlink>
    </w:p>
    <w:p w14:paraId="46916583"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69" w:history="1">
        <w:r w:rsidRPr="001E4B53">
          <w:rPr>
            <w:rStyle w:val="Hyperlink"/>
            <w:noProof/>
          </w:rPr>
          <w:t>Table 9. The environmental variables used in calculating model 37 with only natural factors.</w:t>
        </w:r>
        <w:r>
          <w:rPr>
            <w:noProof/>
            <w:webHidden/>
          </w:rPr>
          <w:tab/>
        </w:r>
        <w:r>
          <w:rPr>
            <w:noProof/>
            <w:webHidden/>
          </w:rPr>
          <w:fldChar w:fldCharType="begin"/>
        </w:r>
        <w:r>
          <w:rPr>
            <w:noProof/>
            <w:webHidden/>
          </w:rPr>
          <w:instrText xml:space="preserve"> PAGEREF _Toc449534469 \h </w:instrText>
        </w:r>
        <w:r>
          <w:rPr>
            <w:noProof/>
            <w:webHidden/>
          </w:rPr>
        </w:r>
        <w:r>
          <w:rPr>
            <w:noProof/>
            <w:webHidden/>
          </w:rPr>
          <w:fldChar w:fldCharType="separate"/>
        </w:r>
        <w:r>
          <w:rPr>
            <w:noProof/>
            <w:webHidden/>
          </w:rPr>
          <w:t>43</w:t>
        </w:r>
        <w:r>
          <w:rPr>
            <w:noProof/>
            <w:webHidden/>
          </w:rPr>
          <w:fldChar w:fldCharType="end"/>
        </w:r>
      </w:hyperlink>
    </w:p>
    <w:p w14:paraId="52F02FF3"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0" w:history="1">
        <w:r w:rsidRPr="001E4B53">
          <w:rPr>
            <w:rStyle w:val="Hyperlink"/>
            <w:noProof/>
          </w:rPr>
          <w:t>Table 10. The environmental variables used in calculating model 35 with all factors.</w:t>
        </w:r>
        <w:r>
          <w:rPr>
            <w:noProof/>
            <w:webHidden/>
          </w:rPr>
          <w:tab/>
        </w:r>
        <w:r>
          <w:rPr>
            <w:noProof/>
            <w:webHidden/>
          </w:rPr>
          <w:fldChar w:fldCharType="begin"/>
        </w:r>
        <w:r>
          <w:rPr>
            <w:noProof/>
            <w:webHidden/>
          </w:rPr>
          <w:instrText xml:space="preserve"> PAGEREF _Toc449534470 \h </w:instrText>
        </w:r>
        <w:r>
          <w:rPr>
            <w:noProof/>
            <w:webHidden/>
          </w:rPr>
        </w:r>
        <w:r>
          <w:rPr>
            <w:noProof/>
            <w:webHidden/>
          </w:rPr>
          <w:fldChar w:fldCharType="separate"/>
        </w:r>
        <w:r>
          <w:rPr>
            <w:noProof/>
            <w:webHidden/>
          </w:rPr>
          <w:t>47</w:t>
        </w:r>
        <w:r>
          <w:rPr>
            <w:noProof/>
            <w:webHidden/>
          </w:rPr>
          <w:fldChar w:fldCharType="end"/>
        </w:r>
      </w:hyperlink>
    </w:p>
    <w:p w14:paraId="636C638D"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1" w:history="1">
        <w:r w:rsidRPr="001E4B53">
          <w:rPr>
            <w:rStyle w:val="Hyperlink"/>
            <w:noProof/>
          </w:rPr>
          <w:t>Table 11. The environmental variables used in calculating model 35 with only natural factors.</w:t>
        </w:r>
        <w:r>
          <w:rPr>
            <w:noProof/>
            <w:webHidden/>
          </w:rPr>
          <w:tab/>
        </w:r>
        <w:r>
          <w:rPr>
            <w:noProof/>
            <w:webHidden/>
          </w:rPr>
          <w:fldChar w:fldCharType="begin"/>
        </w:r>
        <w:r>
          <w:rPr>
            <w:noProof/>
            <w:webHidden/>
          </w:rPr>
          <w:instrText xml:space="preserve"> PAGEREF _Toc449534471 \h </w:instrText>
        </w:r>
        <w:r>
          <w:rPr>
            <w:noProof/>
            <w:webHidden/>
          </w:rPr>
        </w:r>
        <w:r>
          <w:rPr>
            <w:noProof/>
            <w:webHidden/>
          </w:rPr>
          <w:fldChar w:fldCharType="separate"/>
        </w:r>
        <w:r>
          <w:rPr>
            <w:noProof/>
            <w:webHidden/>
          </w:rPr>
          <w:t>50</w:t>
        </w:r>
        <w:r>
          <w:rPr>
            <w:noProof/>
            <w:webHidden/>
          </w:rPr>
          <w:fldChar w:fldCharType="end"/>
        </w:r>
      </w:hyperlink>
    </w:p>
    <w:p w14:paraId="5034161A"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2" w:history="1">
        <w:r w:rsidRPr="001E4B53">
          <w:rPr>
            <w:rStyle w:val="Hyperlink"/>
            <w:noProof/>
          </w:rPr>
          <w:t>Table 12. The percent contribution of each factor to each model. Factors not used in a model are denoted by an x.</w:t>
        </w:r>
        <w:r>
          <w:rPr>
            <w:noProof/>
            <w:webHidden/>
          </w:rPr>
          <w:tab/>
        </w:r>
        <w:r>
          <w:rPr>
            <w:noProof/>
            <w:webHidden/>
          </w:rPr>
          <w:fldChar w:fldCharType="begin"/>
        </w:r>
        <w:r>
          <w:rPr>
            <w:noProof/>
            <w:webHidden/>
          </w:rPr>
          <w:instrText xml:space="preserve"> PAGEREF _Toc449534472 \h </w:instrText>
        </w:r>
        <w:r>
          <w:rPr>
            <w:noProof/>
            <w:webHidden/>
          </w:rPr>
        </w:r>
        <w:r>
          <w:rPr>
            <w:noProof/>
            <w:webHidden/>
          </w:rPr>
          <w:fldChar w:fldCharType="separate"/>
        </w:r>
        <w:r>
          <w:rPr>
            <w:noProof/>
            <w:webHidden/>
          </w:rPr>
          <w:t>54</w:t>
        </w:r>
        <w:r>
          <w:rPr>
            <w:noProof/>
            <w:webHidden/>
          </w:rPr>
          <w:fldChar w:fldCharType="end"/>
        </w:r>
      </w:hyperlink>
    </w:p>
    <w:p w14:paraId="7940C347"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3" w:history="1">
        <w:r w:rsidRPr="001E4B53">
          <w:rPr>
            <w:rStyle w:val="Hyperlink"/>
            <w:noProof/>
          </w:rPr>
          <w:t xml:space="preserve">Table 13. Factors and their descriptions used in the </w:t>
        </w:r>
        <w:r w:rsidRPr="001E4B53">
          <w:rPr>
            <w:rStyle w:val="Hyperlink"/>
            <w:i/>
            <w:noProof/>
          </w:rPr>
          <w:t xml:space="preserve">Dendrobium </w:t>
        </w:r>
        <w:r w:rsidRPr="001E4B53">
          <w:rPr>
            <w:rStyle w:val="Hyperlink"/>
            <w:noProof/>
          </w:rPr>
          <w:t>efficiency model.</w:t>
        </w:r>
        <w:r>
          <w:rPr>
            <w:noProof/>
            <w:webHidden/>
          </w:rPr>
          <w:tab/>
        </w:r>
        <w:r>
          <w:rPr>
            <w:noProof/>
            <w:webHidden/>
          </w:rPr>
          <w:fldChar w:fldCharType="begin"/>
        </w:r>
        <w:r>
          <w:rPr>
            <w:noProof/>
            <w:webHidden/>
          </w:rPr>
          <w:instrText xml:space="preserve"> PAGEREF _Toc449534473 \h </w:instrText>
        </w:r>
        <w:r>
          <w:rPr>
            <w:noProof/>
            <w:webHidden/>
          </w:rPr>
        </w:r>
        <w:r>
          <w:rPr>
            <w:noProof/>
            <w:webHidden/>
          </w:rPr>
          <w:fldChar w:fldCharType="separate"/>
        </w:r>
        <w:r>
          <w:rPr>
            <w:noProof/>
            <w:webHidden/>
          </w:rPr>
          <w:t>58</w:t>
        </w:r>
        <w:r>
          <w:rPr>
            <w:noProof/>
            <w:webHidden/>
          </w:rPr>
          <w:fldChar w:fldCharType="end"/>
        </w:r>
      </w:hyperlink>
    </w:p>
    <w:p w14:paraId="449060D8"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4" w:history="1">
        <w:r w:rsidRPr="001E4B53">
          <w:rPr>
            <w:rStyle w:val="Hyperlink"/>
            <w:noProof/>
          </w:rPr>
          <w:t xml:space="preserve">Table 14. Factors and their descriptions used in the </w:t>
        </w:r>
        <w:r w:rsidRPr="001E4B53">
          <w:rPr>
            <w:rStyle w:val="Hyperlink"/>
            <w:i/>
            <w:noProof/>
          </w:rPr>
          <w:t>Luisia</w:t>
        </w:r>
        <w:r w:rsidRPr="001E4B53">
          <w:rPr>
            <w:rStyle w:val="Hyperlink"/>
            <w:noProof/>
          </w:rPr>
          <w:t xml:space="preserve"> efficiency model.</w:t>
        </w:r>
        <w:r>
          <w:rPr>
            <w:noProof/>
            <w:webHidden/>
          </w:rPr>
          <w:tab/>
        </w:r>
        <w:r>
          <w:rPr>
            <w:noProof/>
            <w:webHidden/>
          </w:rPr>
          <w:fldChar w:fldCharType="begin"/>
        </w:r>
        <w:r>
          <w:rPr>
            <w:noProof/>
            <w:webHidden/>
          </w:rPr>
          <w:instrText xml:space="preserve"> PAGEREF _Toc449534474 \h </w:instrText>
        </w:r>
        <w:r>
          <w:rPr>
            <w:noProof/>
            <w:webHidden/>
          </w:rPr>
        </w:r>
        <w:r>
          <w:rPr>
            <w:noProof/>
            <w:webHidden/>
          </w:rPr>
          <w:fldChar w:fldCharType="separate"/>
        </w:r>
        <w:r>
          <w:rPr>
            <w:noProof/>
            <w:webHidden/>
          </w:rPr>
          <w:t>60</w:t>
        </w:r>
        <w:r>
          <w:rPr>
            <w:noProof/>
            <w:webHidden/>
          </w:rPr>
          <w:fldChar w:fldCharType="end"/>
        </w:r>
      </w:hyperlink>
    </w:p>
    <w:p w14:paraId="5A547599" w14:textId="77777777" w:rsidR="008E148B" w:rsidRDefault="008E148B" w:rsidP="008E148B">
      <w:r>
        <w:fldChar w:fldCharType="end"/>
      </w:r>
    </w:p>
    <w:p w14:paraId="66EAC405" w14:textId="576ED91E" w:rsidR="008E148B" w:rsidRDefault="008E148B" w:rsidP="008E148B">
      <w:pPr>
        <w:pStyle w:val="Dis1"/>
      </w:pPr>
      <w:bookmarkStart w:id="7" w:name="_Toc449534499"/>
      <w:r>
        <w:t>Figures</w:t>
      </w:r>
      <w:bookmarkEnd w:id="7"/>
    </w:p>
    <w:p w14:paraId="0FA4FA04" w14:textId="77777777" w:rsidR="00EE1B6D"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"Figure" </w:instrText>
      </w:r>
      <w:r>
        <w:fldChar w:fldCharType="separate"/>
      </w:r>
      <w:hyperlink w:anchor="_Toc449534475" w:history="1">
        <w:r w:rsidR="00EE1B6D" w:rsidRPr="00C6007E">
          <w:rPr>
            <w:rStyle w:val="Hyperlink"/>
            <w:b/>
            <w:noProof/>
          </w:rPr>
          <w:t>Figure 1.</w:t>
        </w:r>
        <w:r w:rsidR="00EE1B6D" w:rsidRPr="00C6007E">
          <w:rPr>
            <w:rStyle w:val="Hyperlink"/>
            <w:noProof/>
            <w:highlight w:val="green"/>
          </w:rPr>
          <w:t xml:space="preserve"> Illustrates</w:t>
        </w:r>
        <w:r w:rsidR="00EE1B6D" w:rsidRPr="00C6007E">
          <w:rPr>
            <w:rStyle w:val="Hyperlink"/>
            <w:noProof/>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r w:rsidR="00EE1B6D">
          <w:rPr>
            <w:noProof/>
            <w:webHidden/>
          </w:rPr>
          <w:tab/>
        </w:r>
        <w:r w:rsidR="00EE1B6D">
          <w:rPr>
            <w:noProof/>
            <w:webHidden/>
          </w:rPr>
          <w:fldChar w:fldCharType="begin"/>
        </w:r>
        <w:r w:rsidR="00EE1B6D">
          <w:rPr>
            <w:noProof/>
            <w:webHidden/>
          </w:rPr>
          <w:instrText xml:space="preserve"> PAGEREF _Toc449534475 \h </w:instrText>
        </w:r>
        <w:r w:rsidR="00EE1B6D">
          <w:rPr>
            <w:noProof/>
            <w:webHidden/>
          </w:rPr>
        </w:r>
        <w:r w:rsidR="00EE1B6D">
          <w:rPr>
            <w:noProof/>
            <w:webHidden/>
          </w:rPr>
          <w:fldChar w:fldCharType="separate"/>
        </w:r>
        <w:r w:rsidR="00EE1B6D">
          <w:rPr>
            <w:noProof/>
            <w:webHidden/>
          </w:rPr>
          <w:t>18</w:t>
        </w:r>
        <w:r w:rsidR="00EE1B6D">
          <w:rPr>
            <w:noProof/>
            <w:webHidden/>
          </w:rPr>
          <w:fldChar w:fldCharType="end"/>
        </w:r>
      </w:hyperlink>
    </w:p>
    <w:p w14:paraId="4718194F"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6" w:history="1">
        <w:r w:rsidRPr="00C6007E">
          <w:rPr>
            <w:rStyle w:val="Hyperlink"/>
            <w:noProof/>
          </w:rPr>
          <w:t>Figure 2. A typical orchid market on the side of a road in Xishuangbanna. Items for sale include dendrobiums in bundles for medicine, various intact horticultural orchids, papaya, bananas, and sugarcane. Taken in January 2015 by the author.</w:t>
        </w:r>
        <w:r>
          <w:rPr>
            <w:noProof/>
            <w:webHidden/>
          </w:rPr>
          <w:tab/>
        </w:r>
        <w:r>
          <w:rPr>
            <w:noProof/>
            <w:webHidden/>
          </w:rPr>
          <w:fldChar w:fldCharType="begin"/>
        </w:r>
        <w:r>
          <w:rPr>
            <w:noProof/>
            <w:webHidden/>
          </w:rPr>
          <w:instrText xml:space="preserve"> PAGEREF _Toc449534476 \h </w:instrText>
        </w:r>
        <w:r>
          <w:rPr>
            <w:noProof/>
            <w:webHidden/>
          </w:rPr>
        </w:r>
        <w:r>
          <w:rPr>
            <w:noProof/>
            <w:webHidden/>
          </w:rPr>
          <w:fldChar w:fldCharType="separate"/>
        </w:r>
        <w:r>
          <w:rPr>
            <w:noProof/>
            <w:webHidden/>
          </w:rPr>
          <w:t>29</w:t>
        </w:r>
        <w:r>
          <w:rPr>
            <w:noProof/>
            <w:webHidden/>
          </w:rPr>
          <w:fldChar w:fldCharType="end"/>
        </w:r>
      </w:hyperlink>
    </w:p>
    <w:p w14:paraId="028FCBD6"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7" w:history="1">
        <w:r w:rsidRPr="00C6007E">
          <w:rPr>
            <w:rStyle w:val="Hyperlink"/>
            <w:noProof/>
          </w:rPr>
          <w:t xml:space="preserve">Figure 3.The </w:t>
        </w:r>
        <w:r w:rsidRPr="00C6007E">
          <w:rPr>
            <w:rStyle w:val="Hyperlink"/>
            <w:b/>
            <w:noProof/>
          </w:rPr>
          <w:t xml:space="preserve">inflorescence </w:t>
        </w:r>
        <w:r w:rsidRPr="00C6007E">
          <w:rPr>
            <w:rStyle w:val="Hyperlink"/>
            <w:noProof/>
          </w:rPr>
          <w:t>of Dt. Picture taken by Neelam Notay at Kew.</w:t>
        </w:r>
        <w:r>
          <w:rPr>
            <w:noProof/>
            <w:webHidden/>
          </w:rPr>
          <w:tab/>
        </w:r>
        <w:r>
          <w:rPr>
            <w:noProof/>
            <w:webHidden/>
          </w:rPr>
          <w:fldChar w:fldCharType="begin"/>
        </w:r>
        <w:r>
          <w:rPr>
            <w:noProof/>
            <w:webHidden/>
          </w:rPr>
          <w:instrText xml:space="preserve"> PAGEREF _Toc449534477 \h </w:instrText>
        </w:r>
        <w:r>
          <w:rPr>
            <w:noProof/>
            <w:webHidden/>
          </w:rPr>
        </w:r>
        <w:r>
          <w:rPr>
            <w:noProof/>
            <w:webHidden/>
          </w:rPr>
          <w:fldChar w:fldCharType="separate"/>
        </w:r>
        <w:r>
          <w:rPr>
            <w:noProof/>
            <w:webHidden/>
          </w:rPr>
          <w:t>31</w:t>
        </w:r>
        <w:r>
          <w:rPr>
            <w:noProof/>
            <w:webHidden/>
          </w:rPr>
          <w:fldChar w:fldCharType="end"/>
        </w:r>
      </w:hyperlink>
    </w:p>
    <w:p w14:paraId="618B85F1"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8" w:history="1">
        <w:r w:rsidRPr="00C6007E">
          <w:rPr>
            <w:rStyle w:val="Hyperlink"/>
            <w:noProof/>
          </w:rPr>
          <w:t>Figure 4. ROC curve for model 37A. Sensitivity vs 1-specificity.</w:t>
        </w:r>
        <w:r>
          <w:rPr>
            <w:noProof/>
            <w:webHidden/>
          </w:rPr>
          <w:tab/>
        </w:r>
        <w:r>
          <w:rPr>
            <w:noProof/>
            <w:webHidden/>
          </w:rPr>
          <w:fldChar w:fldCharType="begin"/>
        </w:r>
        <w:r>
          <w:rPr>
            <w:noProof/>
            <w:webHidden/>
          </w:rPr>
          <w:instrText xml:space="preserve"> PAGEREF _Toc449534478 \h </w:instrText>
        </w:r>
        <w:r>
          <w:rPr>
            <w:noProof/>
            <w:webHidden/>
          </w:rPr>
        </w:r>
        <w:r>
          <w:rPr>
            <w:noProof/>
            <w:webHidden/>
          </w:rPr>
          <w:fldChar w:fldCharType="separate"/>
        </w:r>
        <w:r>
          <w:rPr>
            <w:noProof/>
            <w:webHidden/>
          </w:rPr>
          <w:t>42</w:t>
        </w:r>
        <w:r>
          <w:rPr>
            <w:noProof/>
            <w:webHidden/>
          </w:rPr>
          <w:fldChar w:fldCharType="end"/>
        </w:r>
      </w:hyperlink>
    </w:p>
    <w:p w14:paraId="409E470B"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79" w:history="1">
        <w:r w:rsidRPr="00C6007E">
          <w:rPr>
            <w:rStyle w:val="Hyperlink"/>
            <w:noProof/>
          </w:rPr>
          <w:t>Figure 5. Jackknife of the regularised training gain for model 37A.</w:t>
        </w:r>
        <w:r>
          <w:rPr>
            <w:noProof/>
            <w:webHidden/>
          </w:rPr>
          <w:tab/>
        </w:r>
        <w:r>
          <w:rPr>
            <w:noProof/>
            <w:webHidden/>
          </w:rPr>
          <w:fldChar w:fldCharType="begin"/>
        </w:r>
        <w:r>
          <w:rPr>
            <w:noProof/>
            <w:webHidden/>
          </w:rPr>
          <w:instrText xml:space="preserve"> PAGEREF _Toc449534479 \h </w:instrText>
        </w:r>
        <w:r>
          <w:rPr>
            <w:noProof/>
            <w:webHidden/>
          </w:rPr>
        </w:r>
        <w:r>
          <w:rPr>
            <w:noProof/>
            <w:webHidden/>
          </w:rPr>
          <w:fldChar w:fldCharType="separate"/>
        </w:r>
        <w:r>
          <w:rPr>
            <w:noProof/>
            <w:webHidden/>
          </w:rPr>
          <w:t>44</w:t>
        </w:r>
        <w:r>
          <w:rPr>
            <w:noProof/>
            <w:webHidden/>
          </w:rPr>
          <w:fldChar w:fldCharType="end"/>
        </w:r>
      </w:hyperlink>
    </w:p>
    <w:p w14:paraId="13184F55"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0" w:history="1">
        <w:r w:rsidRPr="00C6007E">
          <w:rPr>
            <w:rStyle w:val="Hyperlink"/>
            <w:noProof/>
          </w:rPr>
          <w:t>Figure 6. ROC curve for model 37N. Sensitivity vs 1-specificity.</w:t>
        </w:r>
        <w:r>
          <w:rPr>
            <w:noProof/>
            <w:webHidden/>
          </w:rPr>
          <w:tab/>
        </w:r>
        <w:r>
          <w:rPr>
            <w:noProof/>
            <w:webHidden/>
          </w:rPr>
          <w:fldChar w:fldCharType="begin"/>
        </w:r>
        <w:r>
          <w:rPr>
            <w:noProof/>
            <w:webHidden/>
          </w:rPr>
          <w:instrText xml:space="preserve"> PAGEREF _Toc449534480 \h </w:instrText>
        </w:r>
        <w:r>
          <w:rPr>
            <w:noProof/>
            <w:webHidden/>
          </w:rPr>
        </w:r>
        <w:r>
          <w:rPr>
            <w:noProof/>
            <w:webHidden/>
          </w:rPr>
          <w:fldChar w:fldCharType="separate"/>
        </w:r>
        <w:r>
          <w:rPr>
            <w:noProof/>
            <w:webHidden/>
          </w:rPr>
          <w:t>46</w:t>
        </w:r>
        <w:r>
          <w:rPr>
            <w:noProof/>
            <w:webHidden/>
          </w:rPr>
          <w:fldChar w:fldCharType="end"/>
        </w:r>
      </w:hyperlink>
    </w:p>
    <w:p w14:paraId="26A83DA8"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1" w:history="1">
        <w:r w:rsidRPr="00C6007E">
          <w:rPr>
            <w:rStyle w:val="Hyperlink"/>
            <w:noProof/>
          </w:rPr>
          <w:t>Figure 7. Jackknife of the regularised training gain for model 37N.</w:t>
        </w:r>
        <w:r>
          <w:rPr>
            <w:noProof/>
            <w:webHidden/>
          </w:rPr>
          <w:tab/>
        </w:r>
        <w:r>
          <w:rPr>
            <w:noProof/>
            <w:webHidden/>
          </w:rPr>
          <w:fldChar w:fldCharType="begin"/>
        </w:r>
        <w:r>
          <w:rPr>
            <w:noProof/>
            <w:webHidden/>
          </w:rPr>
          <w:instrText xml:space="preserve"> PAGEREF _Toc449534481 \h </w:instrText>
        </w:r>
        <w:r>
          <w:rPr>
            <w:noProof/>
            <w:webHidden/>
          </w:rPr>
        </w:r>
        <w:r>
          <w:rPr>
            <w:noProof/>
            <w:webHidden/>
          </w:rPr>
          <w:fldChar w:fldCharType="separate"/>
        </w:r>
        <w:r>
          <w:rPr>
            <w:noProof/>
            <w:webHidden/>
          </w:rPr>
          <w:t>47</w:t>
        </w:r>
        <w:r>
          <w:rPr>
            <w:noProof/>
            <w:webHidden/>
          </w:rPr>
          <w:fldChar w:fldCharType="end"/>
        </w:r>
      </w:hyperlink>
    </w:p>
    <w:p w14:paraId="1F521E57"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2" w:history="1">
        <w:r w:rsidRPr="00C6007E">
          <w:rPr>
            <w:rStyle w:val="Hyperlink"/>
            <w:noProof/>
          </w:rPr>
          <w:t>Figure 8. ROC curve for model 35A. Sensitivity vs 1-specificity.</w:t>
        </w:r>
        <w:r>
          <w:rPr>
            <w:noProof/>
            <w:webHidden/>
          </w:rPr>
          <w:tab/>
        </w:r>
        <w:r>
          <w:rPr>
            <w:noProof/>
            <w:webHidden/>
          </w:rPr>
          <w:fldChar w:fldCharType="begin"/>
        </w:r>
        <w:r>
          <w:rPr>
            <w:noProof/>
            <w:webHidden/>
          </w:rPr>
          <w:instrText xml:space="preserve"> PAGEREF _Toc449534482 \h </w:instrText>
        </w:r>
        <w:r>
          <w:rPr>
            <w:noProof/>
            <w:webHidden/>
          </w:rPr>
        </w:r>
        <w:r>
          <w:rPr>
            <w:noProof/>
            <w:webHidden/>
          </w:rPr>
          <w:fldChar w:fldCharType="separate"/>
        </w:r>
        <w:r>
          <w:rPr>
            <w:noProof/>
            <w:webHidden/>
          </w:rPr>
          <w:t>49</w:t>
        </w:r>
        <w:r>
          <w:rPr>
            <w:noProof/>
            <w:webHidden/>
          </w:rPr>
          <w:fldChar w:fldCharType="end"/>
        </w:r>
      </w:hyperlink>
    </w:p>
    <w:p w14:paraId="2C62ADF3"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3" w:history="1">
        <w:r w:rsidRPr="00C6007E">
          <w:rPr>
            <w:rStyle w:val="Hyperlink"/>
            <w:noProof/>
          </w:rPr>
          <w:t>Figure 9. Jackknife of the regularised training gain for model 35A.</w:t>
        </w:r>
        <w:r>
          <w:rPr>
            <w:noProof/>
            <w:webHidden/>
          </w:rPr>
          <w:tab/>
        </w:r>
        <w:r>
          <w:rPr>
            <w:noProof/>
            <w:webHidden/>
          </w:rPr>
          <w:fldChar w:fldCharType="begin"/>
        </w:r>
        <w:r>
          <w:rPr>
            <w:noProof/>
            <w:webHidden/>
          </w:rPr>
          <w:instrText xml:space="preserve"> PAGEREF _Toc449534483 \h </w:instrText>
        </w:r>
        <w:r>
          <w:rPr>
            <w:noProof/>
            <w:webHidden/>
          </w:rPr>
        </w:r>
        <w:r>
          <w:rPr>
            <w:noProof/>
            <w:webHidden/>
          </w:rPr>
          <w:fldChar w:fldCharType="separate"/>
        </w:r>
        <w:r>
          <w:rPr>
            <w:noProof/>
            <w:webHidden/>
          </w:rPr>
          <w:t>51</w:t>
        </w:r>
        <w:r>
          <w:rPr>
            <w:noProof/>
            <w:webHidden/>
          </w:rPr>
          <w:fldChar w:fldCharType="end"/>
        </w:r>
      </w:hyperlink>
    </w:p>
    <w:p w14:paraId="60B7FB8C"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4" w:history="1">
        <w:r w:rsidRPr="00C6007E">
          <w:rPr>
            <w:rStyle w:val="Hyperlink"/>
            <w:noProof/>
          </w:rPr>
          <w:t>Figure 10. ROC curve for model 35N. Sensitivity vs 1-specificity.</w:t>
        </w:r>
        <w:r>
          <w:rPr>
            <w:noProof/>
            <w:webHidden/>
          </w:rPr>
          <w:tab/>
        </w:r>
        <w:r>
          <w:rPr>
            <w:noProof/>
            <w:webHidden/>
          </w:rPr>
          <w:fldChar w:fldCharType="begin"/>
        </w:r>
        <w:r>
          <w:rPr>
            <w:noProof/>
            <w:webHidden/>
          </w:rPr>
          <w:instrText xml:space="preserve"> PAGEREF _Toc449534484 \h </w:instrText>
        </w:r>
        <w:r>
          <w:rPr>
            <w:noProof/>
            <w:webHidden/>
          </w:rPr>
        </w:r>
        <w:r>
          <w:rPr>
            <w:noProof/>
            <w:webHidden/>
          </w:rPr>
          <w:fldChar w:fldCharType="separate"/>
        </w:r>
        <w:r>
          <w:rPr>
            <w:noProof/>
            <w:webHidden/>
          </w:rPr>
          <w:t>53</w:t>
        </w:r>
        <w:r>
          <w:rPr>
            <w:noProof/>
            <w:webHidden/>
          </w:rPr>
          <w:fldChar w:fldCharType="end"/>
        </w:r>
      </w:hyperlink>
    </w:p>
    <w:p w14:paraId="0D3A1383"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5" w:history="1">
        <w:r w:rsidRPr="00C6007E">
          <w:rPr>
            <w:rStyle w:val="Hyperlink"/>
            <w:noProof/>
          </w:rPr>
          <w:t>Figure 11. Jackknife of the regularised training gain for model 35N.</w:t>
        </w:r>
        <w:r>
          <w:rPr>
            <w:noProof/>
            <w:webHidden/>
          </w:rPr>
          <w:tab/>
        </w:r>
        <w:r>
          <w:rPr>
            <w:noProof/>
            <w:webHidden/>
          </w:rPr>
          <w:fldChar w:fldCharType="begin"/>
        </w:r>
        <w:r>
          <w:rPr>
            <w:noProof/>
            <w:webHidden/>
          </w:rPr>
          <w:instrText xml:space="preserve"> PAGEREF _Toc449534485 \h </w:instrText>
        </w:r>
        <w:r>
          <w:rPr>
            <w:noProof/>
            <w:webHidden/>
          </w:rPr>
        </w:r>
        <w:r>
          <w:rPr>
            <w:noProof/>
            <w:webHidden/>
          </w:rPr>
          <w:fldChar w:fldCharType="separate"/>
        </w:r>
        <w:r>
          <w:rPr>
            <w:noProof/>
            <w:webHidden/>
          </w:rPr>
          <w:t>54</w:t>
        </w:r>
        <w:r>
          <w:rPr>
            <w:noProof/>
            <w:webHidden/>
          </w:rPr>
          <w:fldChar w:fldCharType="end"/>
        </w:r>
      </w:hyperlink>
    </w:p>
    <w:p w14:paraId="080B406A"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6" w:history="1">
        <w:r w:rsidRPr="00C6007E">
          <w:rPr>
            <w:rStyle w:val="Hyperlink"/>
            <w:noProof/>
          </w:rPr>
          <w:t xml:space="preserve">Figure 12. Habitat suitability map of </w:t>
        </w:r>
        <w:r w:rsidRPr="00C6007E">
          <w:rPr>
            <w:rStyle w:val="Hyperlink"/>
            <w:i/>
            <w:noProof/>
          </w:rPr>
          <w:t>Dendrobium thyrsiflorum</w:t>
        </w:r>
        <w:r w:rsidRPr="00C6007E">
          <w:rPr>
            <w:rStyle w:val="Hyperlink"/>
            <w:noProof/>
          </w:rPr>
          <w:t xml:space="preserve"> in model 37A. High suitability is indicated by a value close to 1 and low suitability is indicated by a value closer to 0.</w:t>
        </w:r>
        <w:r>
          <w:rPr>
            <w:noProof/>
            <w:webHidden/>
          </w:rPr>
          <w:tab/>
        </w:r>
        <w:r>
          <w:rPr>
            <w:noProof/>
            <w:webHidden/>
          </w:rPr>
          <w:fldChar w:fldCharType="begin"/>
        </w:r>
        <w:r>
          <w:rPr>
            <w:noProof/>
            <w:webHidden/>
          </w:rPr>
          <w:instrText xml:space="preserve"> PAGEREF _Toc449534486 \h </w:instrText>
        </w:r>
        <w:r>
          <w:rPr>
            <w:noProof/>
            <w:webHidden/>
          </w:rPr>
        </w:r>
        <w:r>
          <w:rPr>
            <w:noProof/>
            <w:webHidden/>
          </w:rPr>
          <w:fldChar w:fldCharType="separate"/>
        </w:r>
        <w:r>
          <w:rPr>
            <w:noProof/>
            <w:webHidden/>
          </w:rPr>
          <w:t>56</w:t>
        </w:r>
        <w:r>
          <w:rPr>
            <w:noProof/>
            <w:webHidden/>
          </w:rPr>
          <w:fldChar w:fldCharType="end"/>
        </w:r>
      </w:hyperlink>
    </w:p>
    <w:p w14:paraId="32B2E259"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7" w:history="1">
        <w:r w:rsidRPr="00C6007E">
          <w:rPr>
            <w:rStyle w:val="Hyperlink"/>
            <w:noProof/>
          </w:rPr>
          <w:t xml:space="preserve">Figure 13. Habitat suitability map of </w:t>
        </w:r>
        <w:r w:rsidRPr="00C6007E">
          <w:rPr>
            <w:rStyle w:val="Hyperlink"/>
            <w:i/>
            <w:noProof/>
          </w:rPr>
          <w:t>Dendrobium thyrsiflorum</w:t>
        </w:r>
        <w:r w:rsidRPr="00C6007E">
          <w:rPr>
            <w:rStyle w:val="Hyperlink"/>
            <w:noProof/>
          </w:rPr>
          <w:t xml:space="preserve"> in model 37N. High suitability is indicated by a value close to 1 and low suitability is indicated by a value closer to 0.</w:t>
        </w:r>
        <w:r>
          <w:rPr>
            <w:noProof/>
            <w:webHidden/>
          </w:rPr>
          <w:tab/>
        </w:r>
        <w:r>
          <w:rPr>
            <w:noProof/>
            <w:webHidden/>
          </w:rPr>
          <w:fldChar w:fldCharType="begin"/>
        </w:r>
        <w:r>
          <w:rPr>
            <w:noProof/>
            <w:webHidden/>
          </w:rPr>
          <w:instrText xml:space="preserve"> PAGEREF _Toc449534487 \h </w:instrText>
        </w:r>
        <w:r>
          <w:rPr>
            <w:noProof/>
            <w:webHidden/>
          </w:rPr>
        </w:r>
        <w:r>
          <w:rPr>
            <w:noProof/>
            <w:webHidden/>
          </w:rPr>
          <w:fldChar w:fldCharType="separate"/>
        </w:r>
        <w:r>
          <w:rPr>
            <w:noProof/>
            <w:webHidden/>
          </w:rPr>
          <w:t>57</w:t>
        </w:r>
        <w:r>
          <w:rPr>
            <w:noProof/>
            <w:webHidden/>
          </w:rPr>
          <w:fldChar w:fldCharType="end"/>
        </w:r>
      </w:hyperlink>
    </w:p>
    <w:p w14:paraId="13A240E2"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8" w:history="1">
        <w:r w:rsidRPr="00C6007E">
          <w:rPr>
            <w:rStyle w:val="Hyperlink"/>
            <w:noProof/>
          </w:rPr>
          <w:t xml:space="preserve">Figure 14. Habitat suitability map of </w:t>
        </w:r>
        <w:r w:rsidRPr="00C6007E">
          <w:rPr>
            <w:rStyle w:val="Hyperlink"/>
            <w:i/>
            <w:noProof/>
          </w:rPr>
          <w:t>Luisia magniflora</w:t>
        </w:r>
        <w:r w:rsidRPr="00C6007E">
          <w:rPr>
            <w:rStyle w:val="Hyperlink"/>
            <w:noProof/>
          </w:rPr>
          <w:t xml:space="preserve"> in model 35A. High suitability is indicated by a value close to 1 and low suitability is indicated by a value closer to 0.</w:t>
        </w:r>
        <w:r>
          <w:rPr>
            <w:noProof/>
            <w:webHidden/>
          </w:rPr>
          <w:tab/>
        </w:r>
        <w:r>
          <w:rPr>
            <w:noProof/>
            <w:webHidden/>
          </w:rPr>
          <w:fldChar w:fldCharType="begin"/>
        </w:r>
        <w:r>
          <w:rPr>
            <w:noProof/>
            <w:webHidden/>
          </w:rPr>
          <w:instrText xml:space="preserve"> PAGEREF _Toc449534488 \h </w:instrText>
        </w:r>
        <w:r>
          <w:rPr>
            <w:noProof/>
            <w:webHidden/>
          </w:rPr>
        </w:r>
        <w:r>
          <w:rPr>
            <w:noProof/>
            <w:webHidden/>
          </w:rPr>
          <w:fldChar w:fldCharType="separate"/>
        </w:r>
        <w:r>
          <w:rPr>
            <w:noProof/>
            <w:webHidden/>
          </w:rPr>
          <w:t>58</w:t>
        </w:r>
        <w:r>
          <w:rPr>
            <w:noProof/>
            <w:webHidden/>
          </w:rPr>
          <w:fldChar w:fldCharType="end"/>
        </w:r>
      </w:hyperlink>
    </w:p>
    <w:p w14:paraId="529FDBB1"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89" w:history="1">
        <w:r w:rsidRPr="00C6007E">
          <w:rPr>
            <w:rStyle w:val="Hyperlink"/>
            <w:noProof/>
          </w:rPr>
          <w:t xml:space="preserve">Figure 15. Habitat suitability map of </w:t>
        </w:r>
        <w:r w:rsidRPr="00C6007E">
          <w:rPr>
            <w:rStyle w:val="Hyperlink"/>
            <w:i/>
            <w:noProof/>
          </w:rPr>
          <w:t>Luisia magniflora</w:t>
        </w:r>
        <w:r w:rsidRPr="00C6007E">
          <w:rPr>
            <w:rStyle w:val="Hyperlink"/>
            <w:noProof/>
          </w:rPr>
          <w:t xml:space="preserve"> in model 35N. High suitability is indicated by a value close to 1 and low suitability is indicated by a value closer to 0.</w:t>
        </w:r>
        <w:r>
          <w:rPr>
            <w:noProof/>
            <w:webHidden/>
          </w:rPr>
          <w:tab/>
        </w:r>
        <w:r>
          <w:rPr>
            <w:noProof/>
            <w:webHidden/>
          </w:rPr>
          <w:fldChar w:fldCharType="begin"/>
        </w:r>
        <w:r>
          <w:rPr>
            <w:noProof/>
            <w:webHidden/>
          </w:rPr>
          <w:instrText xml:space="preserve"> PAGEREF _Toc449534489 \h </w:instrText>
        </w:r>
        <w:r>
          <w:rPr>
            <w:noProof/>
            <w:webHidden/>
          </w:rPr>
        </w:r>
        <w:r>
          <w:rPr>
            <w:noProof/>
            <w:webHidden/>
          </w:rPr>
          <w:fldChar w:fldCharType="separate"/>
        </w:r>
        <w:r>
          <w:rPr>
            <w:noProof/>
            <w:webHidden/>
          </w:rPr>
          <w:t>59</w:t>
        </w:r>
        <w:r>
          <w:rPr>
            <w:noProof/>
            <w:webHidden/>
          </w:rPr>
          <w:fldChar w:fldCharType="end"/>
        </w:r>
      </w:hyperlink>
    </w:p>
    <w:p w14:paraId="59BBFAFA"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90" w:history="1">
        <w:r w:rsidRPr="00C6007E">
          <w:rPr>
            <w:rStyle w:val="Hyperlink"/>
            <w:noProof/>
          </w:rPr>
          <w:t xml:space="preserve">Figure 16. ROC curve for the </w:t>
        </w:r>
        <w:r w:rsidRPr="00C6007E">
          <w:rPr>
            <w:rStyle w:val="Hyperlink"/>
            <w:i/>
            <w:noProof/>
          </w:rPr>
          <w:t xml:space="preserve">Dendrobium </w:t>
        </w:r>
        <w:r w:rsidRPr="00C6007E">
          <w:rPr>
            <w:rStyle w:val="Hyperlink"/>
            <w:noProof/>
          </w:rPr>
          <w:t>efficiency model. Sensitivity vs 1-specificity.</w:t>
        </w:r>
        <w:r>
          <w:rPr>
            <w:noProof/>
            <w:webHidden/>
          </w:rPr>
          <w:tab/>
        </w:r>
        <w:r>
          <w:rPr>
            <w:noProof/>
            <w:webHidden/>
          </w:rPr>
          <w:fldChar w:fldCharType="begin"/>
        </w:r>
        <w:r>
          <w:rPr>
            <w:noProof/>
            <w:webHidden/>
          </w:rPr>
          <w:instrText xml:space="preserve"> PAGEREF _Toc449534490 \h </w:instrText>
        </w:r>
        <w:r>
          <w:rPr>
            <w:noProof/>
            <w:webHidden/>
          </w:rPr>
        </w:r>
        <w:r>
          <w:rPr>
            <w:noProof/>
            <w:webHidden/>
          </w:rPr>
          <w:fldChar w:fldCharType="separate"/>
        </w:r>
        <w:r>
          <w:rPr>
            <w:noProof/>
            <w:webHidden/>
          </w:rPr>
          <w:t>60</w:t>
        </w:r>
        <w:r>
          <w:rPr>
            <w:noProof/>
            <w:webHidden/>
          </w:rPr>
          <w:fldChar w:fldCharType="end"/>
        </w:r>
      </w:hyperlink>
    </w:p>
    <w:p w14:paraId="1B983552"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91" w:history="1">
        <w:r w:rsidRPr="00C6007E">
          <w:rPr>
            <w:rStyle w:val="Hyperlink"/>
            <w:noProof/>
          </w:rPr>
          <w:t xml:space="preserve">Figure 17. Jackknife of the regularised training gain for the </w:t>
        </w:r>
        <w:r w:rsidRPr="00C6007E">
          <w:rPr>
            <w:rStyle w:val="Hyperlink"/>
            <w:i/>
            <w:noProof/>
          </w:rPr>
          <w:t>Dendrobium</w:t>
        </w:r>
        <w:r w:rsidRPr="00C6007E">
          <w:rPr>
            <w:rStyle w:val="Hyperlink"/>
            <w:noProof/>
          </w:rPr>
          <w:t xml:space="preserve"> efficiency model.</w:t>
        </w:r>
        <w:r>
          <w:rPr>
            <w:noProof/>
            <w:webHidden/>
          </w:rPr>
          <w:tab/>
        </w:r>
        <w:r>
          <w:rPr>
            <w:noProof/>
            <w:webHidden/>
          </w:rPr>
          <w:fldChar w:fldCharType="begin"/>
        </w:r>
        <w:r>
          <w:rPr>
            <w:noProof/>
            <w:webHidden/>
          </w:rPr>
          <w:instrText xml:space="preserve"> PAGEREF _Toc449534491 \h </w:instrText>
        </w:r>
        <w:r>
          <w:rPr>
            <w:noProof/>
            <w:webHidden/>
          </w:rPr>
        </w:r>
        <w:r>
          <w:rPr>
            <w:noProof/>
            <w:webHidden/>
          </w:rPr>
          <w:fldChar w:fldCharType="separate"/>
        </w:r>
        <w:r>
          <w:rPr>
            <w:noProof/>
            <w:webHidden/>
          </w:rPr>
          <w:t>61</w:t>
        </w:r>
        <w:r>
          <w:rPr>
            <w:noProof/>
            <w:webHidden/>
          </w:rPr>
          <w:fldChar w:fldCharType="end"/>
        </w:r>
      </w:hyperlink>
    </w:p>
    <w:p w14:paraId="39423EDD"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92" w:history="1">
        <w:r w:rsidRPr="00C6007E">
          <w:rPr>
            <w:rStyle w:val="Hyperlink"/>
            <w:noProof/>
          </w:rPr>
          <w:t xml:space="preserve">Figure 16. ROC curve for the </w:t>
        </w:r>
        <w:r w:rsidRPr="00C6007E">
          <w:rPr>
            <w:rStyle w:val="Hyperlink"/>
            <w:i/>
            <w:noProof/>
          </w:rPr>
          <w:t xml:space="preserve">Luisia </w:t>
        </w:r>
        <w:r w:rsidRPr="00C6007E">
          <w:rPr>
            <w:rStyle w:val="Hyperlink"/>
            <w:noProof/>
          </w:rPr>
          <w:t>efficiency model. Sensitivity vs 1-specificity.</w:t>
        </w:r>
        <w:r>
          <w:rPr>
            <w:noProof/>
            <w:webHidden/>
          </w:rPr>
          <w:tab/>
        </w:r>
        <w:r>
          <w:rPr>
            <w:noProof/>
            <w:webHidden/>
          </w:rPr>
          <w:fldChar w:fldCharType="begin"/>
        </w:r>
        <w:r>
          <w:rPr>
            <w:noProof/>
            <w:webHidden/>
          </w:rPr>
          <w:instrText xml:space="preserve"> PAGEREF _Toc449534492 \h </w:instrText>
        </w:r>
        <w:r>
          <w:rPr>
            <w:noProof/>
            <w:webHidden/>
          </w:rPr>
        </w:r>
        <w:r>
          <w:rPr>
            <w:noProof/>
            <w:webHidden/>
          </w:rPr>
          <w:fldChar w:fldCharType="separate"/>
        </w:r>
        <w:r>
          <w:rPr>
            <w:noProof/>
            <w:webHidden/>
          </w:rPr>
          <w:t>62</w:t>
        </w:r>
        <w:r>
          <w:rPr>
            <w:noProof/>
            <w:webHidden/>
          </w:rPr>
          <w:fldChar w:fldCharType="end"/>
        </w:r>
      </w:hyperlink>
    </w:p>
    <w:p w14:paraId="3D728757" w14:textId="77777777" w:rsidR="00EE1B6D" w:rsidRDefault="00EE1B6D">
      <w:pPr>
        <w:pStyle w:val="TableofFigures"/>
        <w:tabs>
          <w:tab w:val="right" w:leader="dot" w:pos="9016"/>
        </w:tabs>
        <w:rPr>
          <w:rFonts w:asciiTheme="minorHAnsi" w:eastAsiaTheme="minorEastAsia" w:hAnsiTheme="minorHAnsi" w:cstheme="minorBidi"/>
          <w:noProof/>
          <w:sz w:val="22"/>
          <w:lang w:val="en-GB" w:eastAsia="en-GB"/>
        </w:rPr>
      </w:pPr>
      <w:hyperlink w:anchor="_Toc449534493" w:history="1">
        <w:r w:rsidRPr="00C6007E">
          <w:rPr>
            <w:rStyle w:val="Hyperlink"/>
            <w:noProof/>
          </w:rPr>
          <w:t xml:space="preserve">Figure 17. Jackknife of the regularised training gain for the </w:t>
        </w:r>
        <w:r w:rsidRPr="00C6007E">
          <w:rPr>
            <w:rStyle w:val="Hyperlink"/>
            <w:i/>
            <w:noProof/>
          </w:rPr>
          <w:t>Luisia</w:t>
        </w:r>
        <w:r w:rsidRPr="00C6007E">
          <w:rPr>
            <w:rStyle w:val="Hyperlink"/>
            <w:noProof/>
          </w:rPr>
          <w:t xml:space="preserve"> efficiency model.</w:t>
        </w:r>
        <w:r>
          <w:rPr>
            <w:noProof/>
            <w:webHidden/>
          </w:rPr>
          <w:tab/>
        </w:r>
        <w:r>
          <w:rPr>
            <w:noProof/>
            <w:webHidden/>
          </w:rPr>
          <w:fldChar w:fldCharType="begin"/>
        </w:r>
        <w:r>
          <w:rPr>
            <w:noProof/>
            <w:webHidden/>
          </w:rPr>
          <w:instrText xml:space="preserve"> PAGEREF _Toc449534493 \h </w:instrText>
        </w:r>
        <w:r>
          <w:rPr>
            <w:noProof/>
            <w:webHidden/>
          </w:rPr>
        </w:r>
        <w:r>
          <w:rPr>
            <w:noProof/>
            <w:webHidden/>
          </w:rPr>
          <w:fldChar w:fldCharType="separate"/>
        </w:r>
        <w:r>
          <w:rPr>
            <w:noProof/>
            <w:webHidden/>
          </w:rPr>
          <w:t>63</w:t>
        </w:r>
        <w:r>
          <w:rPr>
            <w:noProof/>
            <w:webHidden/>
          </w:rPr>
          <w:fldChar w:fldCharType="end"/>
        </w:r>
      </w:hyperlink>
    </w:p>
    <w:p w14:paraId="76166EE7" w14:textId="77777777" w:rsidR="008E148B" w:rsidRDefault="008E148B" w:rsidP="008E148B">
      <w:r>
        <w:fldChar w:fldCharType="end"/>
      </w:r>
    </w:p>
    <w:p w14:paraId="24BAA177" w14:textId="77777777" w:rsidR="00965FC6" w:rsidRDefault="00965FC6" w:rsidP="004218C1">
      <w:r>
        <w:br w:type="page"/>
      </w:r>
    </w:p>
    <w:p w14:paraId="26D115AC" w14:textId="77777777" w:rsidR="00965FC6" w:rsidRDefault="00965FC6" w:rsidP="004218C1">
      <w:pPr>
        <w:pStyle w:val="Heading1"/>
      </w:pPr>
      <w:bookmarkStart w:id="8" w:name="_Toc449534500"/>
      <w:r w:rsidRPr="00965FC6">
        <w:lastRenderedPageBreak/>
        <w:t>Introduction</w:t>
      </w:r>
      <w:bookmarkEnd w:id="8"/>
    </w:p>
    <w:p w14:paraId="7C74F90D" w14:textId="77777777" w:rsidR="004F28FE" w:rsidRDefault="004F28FE" w:rsidP="004F28FE">
      <w:bookmarkStart w:id="9" w:name="_GoBack"/>
      <w:bookmarkEnd w:id="9"/>
    </w:p>
    <w:p w14:paraId="2E836A06" w14:textId="32ADD88A" w:rsidR="004F28FE" w:rsidRPr="004F28FE" w:rsidRDefault="004F28FE" w:rsidP="004F28FE">
      <w:pPr>
        <w:pStyle w:val="Dis1"/>
      </w:pPr>
      <w:r>
        <w:t>Background</w:t>
      </w:r>
    </w:p>
    <w:p w14:paraId="2FA08568" w14:textId="3C2ABB3A" w:rsidR="002033FD" w:rsidRPr="002033FD" w:rsidRDefault="002033FD" w:rsidP="004218C1">
      <w:pPr>
        <w:pStyle w:val="Heading2"/>
      </w:pPr>
      <w:bookmarkStart w:id="10" w:name="_Toc449534501"/>
      <w:commentRangeStart w:id="11"/>
      <w:proofErr w:type="spellStart"/>
      <w:r>
        <w:t>Orchidaceae</w:t>
      </w:r>
      <w:commentRangeEnd w:id="11"/>
      <w:proofErr w:type="spellEnd"/>
      <w:r w:rsidR="001D1DF8">
        <w:rPr>
          <w:rStyle w:val="CommentReference"/>
          <w:rFonts w:asciiTheme="minorHAnsi" w:hAnsiTheme="minorHAnsi" w:cstheme="minorBidi"/>
          <w:lang w:val="en-GB"/>
        </w:rPr>
        <w:commentReference w:id="11"/>
      </w:r>
      <w:bookmarkEnd w:id="10"/>
    </w:p>
    <w:p w14:paraId="0485FD9D" w14:textId="7A1E0355" w:rsidR="006E5E46" w:rsidRDefault="006E5E46" w:rsidP="004218C1">
      <w:pPr>
        <w:pStyle w:val="Heading3"/>
      </w:pPr>
      <w:bookmarkStart w:id="12" w:name="_Toc449534502"/>
      <w:commentRangeStart w:id="13"/>
      <w:r w:rsidRPr="00FF55D3">
        <w:rPr>
          <w:b/>
        </w:rPr>
        <w:t>Diversity</w:t>
      </w:r>
      <w:commentRangeEnd w:id="13"/>
      <w:r w:rsidR="00FF55D3">
        <w:rPr>
          <w:rStyle w:val="CommentReference"/>
          <w:rFonts w:asciiTheme="minorHAnsi" w:eastAsiaTheme="minorHAnsi" w:hAnsiTheme="minorHAnsi" w:cstheme="minorBidi"/>
          <w:color w:val="auto"/>
          <w:lang w:val="en-GB"/>
        </w:rPr>
        <w:commentReference w:id="13"/>
      </w:r>
      <w:r>
        <w:t xml:space="preserve"> of Orchids</w:t>
      </w:r>
      <w:bookmarkEnd w:id="12"/>
    </w:p>
    <w:p w14:paraId="48A4B60D" w14:textId="010BE07B" w:rsidR="007578BF" w:rsidRDefault="005326C6" w:rsidP="004218C1">
      <w:r>
        <w:t xml:space="preserve">The </w:t>
      </w:r>
      <w:proofErr w:type="spellStart"/>
      <w:r>
        <w:t>Orchidaceae</w:t>
      </w:r>
      <w:proofErr w:type="spellEnd"/>
      <w:r>
        <w:t xml:space="preserve"> family is one of the largest families of flowering plants (sharing the top spot with the </w:t>
      </w:r>
      <w:proofErr w:type="spellStart"/>
      <w:r>
        <w:t>Asteraceae</w:t>
      </w:r>
      <w:proofErr w:type="spellEnd"/>
      <w:r>
        <w:t>)</w:t>
      </w:r>
      <w:r w:rsidR="00F57A88">
        <w:t>, composed of more than 2</w:t>
      </w:r>
      <w:r w:rsidR="00C26112">
        <w:t>5</w:t>
      </w:r>
      <w:r w:rsidR="00F57A88">
        <w:t>,000 species</w:t>
      </w:r>
      <w:r w:rsidR="00880DC3">
        <w:t xml:space="preserve"> and 736 genera</w:t>
      </w:r>
      <w:r w:rsidR="00F57A88">
        <w:t xml:space="preserve"> </w:t>
      </w:r>
      <w:r w:rsidR="00F57A88">
        <w:fldChar w:fldCharType="begin"/>
      </w:r>
      <w:r w:rsidR="00FF55D3">
        <w:instrText xml:space="preserve"> ADDIN ZOTERO_ITEM CSL_CITATION {"citationID":"QyCb8ND8","properties":{"formattedCitation":"{\\rtf (Liu, Luo &amp; Liu 2010; Joppa, Roberts &amp; Pimm 2010; Xing {\\i{}et al.} 2014; Zhang {\\i{}et al.} 2015; Chase {\\i{}et al.} 2015)}","plainCitation":"(Liu, Luo &amp; Liu 2010; Joppa, Roberts &amp; Pimm 2010; Xing et al. 2014; Zhang et al. 2015; Chase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1725,"uris":["http://zotero.org/users/1217525/items/5PENFSQF"],"uri":["http://zotero.org/users/1217525/items/5PENFSQF"],"itemData":{"id":1725,"type":"article-journal","title":"How many species of flowering plants are there?","container-title":"Proceedings of the Royal Society of London B: Biological Sciences","source":"rspb.royalsocietypublishing.org","abstract":"We estimate the probable number of flowering plants. First, we apply a model that explicitly incorporates taxonomic effort over time to estimate the number of as-yet-unknown species. Second, we ask taxonomic experts their opinions on how many species are likely to be missing, on a family-by-family basis. The results are broadly comparable. We show that the current number of species should grow by between 10 and 20 per cent. There are, however, interesting discrepancies between expert and model estimates for some families, suggesting that our model does not always completely capture patterns of taxonomic activity. The as-yet-unknown species are probably similar to those taxonomists have described recently—overwhelmingly rare and local, and disproportionately in biodiversity hotspots, where there are high levels of habitat destruction.","URL":"http://rspb.royalsocietypublishing.org/content/early/2010/07/07/rspb.2010.1004","DOI":"10.1098/rspb.2010.1004","ISSN":"0962-8452, 1471-2954","note":"PMID: 20610425","language":"en","author":[{"family":"Joppa","given":"Lucas N."},{"family":"Roberts","given":"David L."},{"family":"Pimm","given":"Stuart L."}],"issued":{"date-parts":[["2010",7,7]]},"accessed":{"date-parts":[["2016",4,7]]},"PMID":"20610425"}},{"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1715,"uris":["http://zotero.org/users/1217525/items/5T742HPZ"],"uri":["http://zotero.org/users/1217525/items/5T742HPZ"],"itemData":{"id":1715,"type":"article-journal","title":"An updated classification of Orchidaceae","container-title":"Botanical Journal of the Linnean Society","page":"151-174","volume":"177","issue":"2","source":"Wiley Online Library","abstract":"Since the last classification of Orchidaceae in 2003, there has been major progress in the determination of relationships, and we present here a revised classification including a list of all 736 currently recognized genera. A number of generic changes have occurred in Orchideae (Orchidoideae), but the majority of changes have occurred in Epidendroideae. In the latter, almost all of the problematic placements recognized in the previous classification 11 years ago have now been resolved. In Epidendroideae, we have recognized three new tribes (relative to the last classification): Thaieae (monogeneric) for Thaia, which was previously considered to be the only taxon incertae sedis; Xerorchideae (monogeneric) for Xerorchis; and Wullschlaegelieae for achlorophyllous Wullschlaegelia, which had tentatively been placed in Calypsoeae. Another genus, Devogelia, takes the place of Thaia as incertae sedis in Epidendroideae. Gastrodieae are clearly placed among the tribes in the neottioid grade, with Neottieae sister to the remainder of Epidendroideae. Arethuseae are sister to the rest of the higher Epidendroideae, which is unsurprising given their mostly soft pollinia. Tribal relationships within Epidendroideae have been much clarified by analyses of multiple plastid DNA regions and the low-copy nuclear gene Xdh. Four major clades within the remainder of Epidendroideae are recognized: Vandeae/Podochileae/Collabieae, Cymbidieae, Malaxideae and Epidendreae, the last now including Calypsoinae (previously recognized as a tribe on its own) and Agrostophyllinae s.s. Agrostophyllinae and Collabiinae were unplaced subtribes in the 2003 classification. The former are now split between two subtribes, Agrostophyllinae s.s. and Adrorhizinae, the first now included in Epidendreae and the second in Vandeae. Collabiinae, also probably related to Vandeae, are now elevated to a tribe along with Podochileae. Malaxis and relatives are placed in Malaxidinae and included with Dendrobiinae in Malaxideae. The increased resolution and content of larger clades, recognized here as tribes, do not support the ‘phylads’ in Epidendroideae proposed 22 years ago by Dressler. © 2014 The Linnean Society of London, Botanical Journal of the Linnean Society, 2015, 177, 151–174.","DOI":"10.1111/boj.12234","ISSN":"1095-8339","journalAbbreviation":"Bot J Linn Soc","language":"en","author":[{"family":"Chase","given":"Mark W."},{"family":"Cameron","given":"Kenneth M."},{"family":"Freudenstein","given":"John V."},{"family":"Pridgeon","given":"Alec M."},{"family":"Salazar","given":"Gerardo"},{"family":"Berg","given":"Cássio","non-dropping-particle":"van den"},{"family":"Schuiteman","given":"André"}],"issued":{"date-parts":[["2015",2,1]]}}}],"schema":"https://github.com/citation-style-language/schema/raw/master/csl-citation.json"} </w:instrText>
      </w:r>
      <w:r w:rsidR="00F57A88">
        <w:fldChar w:fldCharType="separate"/>
      </w:r>
      <w:r w:rsidR="00FF55D3" w:rsidRPr="00FF55D3">
        <w:rPr>
          <w:szCs w:val="24"/>
        </w:rPr>
        <w:t xml:space="preserve">(Liu, Luo &amp; Liu 2010; Joppa, Roberts &amp; </w:t>
      </w:r>
      <w:proofErr w:type="spellStart"/>
      <w:r w:rsidR="00FF55D3" w:rsidRPr="00FF55D3">
        <w:rPr>
          <w:szCs w:val="24"/>
        </w:rPr>
        <w:t>Pimm</w:t>
      </w:r>
      <w:proofErr w:type="spellEnd"/>
      <w:r w:rsidR="00FF55D3" w:rsidRPr="00FF55D3">
        <w:rPr>
          <w:szCs w:val="24"/>
        </w:rPr>
        <w:t xml:space="preserve"> 2010; Xing </w:t>
      </w:r>
      <w:r w:rsidR="00FF55D3" w:rsidRPr="00FF55D3">
        <w:rPr>
          <w:i/>
          <w:iCs/>
          <w:szCs w:val="24"/>
        </w:rPr>
        <w:t>et al.</w:t>
      </w:r>
      <w:r w:rsidR="00FF55D3" w:rsidRPr="00FF55D3">
        <w:rPr>
          <w:szCs w:val="24"/>
        </w:rPr>
        <w:t xml:space="preserve"> 2014; Zhang </w:t>
      </w:r>
      <w:r w:rsidR="00FF55D3" w:rsidRPr="00FF55D3">
        <w:rPr>
          <w:i/>
          <w:iCs/>
          <w:szCs w:val="24"/>
        </w:rPr>
        <w:t>et al.</w:t>
      </w:r>
      <w:r w:rsidR="00FF55D3" w:rsidRPr="00FF55D3">
        <w:rPr>
          <w:szCs w:val="24"/>
        </w:rPr>
        <w:t xml:space="preserve"> 2015; Chase </w:t>
      </w:r>
      <w:r w:rsidR="00FF55D3" w:rsidRPr="00FF55D3">
        <w:rPr>
          <w:i/>
          <w:iCs/>
          <w:szCs w:val="24"/>
        </w:rPr>
        <w:t>et al.</w:t>
      </w:r>
      <w:r w:rsidR="00FF55D3" w:rsidRPr="00FF55D3">
        <w:rPr>
          <w:szCs w:val="24"/>
        </w:rPr>
        <w:t xml:space="preserve"> 2015)</w:t>
      </w:r>
      <w:r w:rsidR="00F57A88">
        <w:fldChar w:fldCharType="end"/>
      </w:r>
      <w:r w:rsidR="00880DC3">
        <w:t xml:space="preserve">. </w:t>
      </w:r>
      <w:r w:rsidR="00C67BED">
        <w:t>Orchids have been found on all continents</w:t>
      </w:r>
      <w:r w:rsidR="00353BB9">
        <w:t xml:space="preserve"> including Antarctic islands</w:t>
      </w:r>
      <w:r w:rsidR="00C67BED">
        <w:t xml:space="preserve"> </w:t>
      </w:r>
      <w:r w:rsidR="00C67BED">
        <w:fldChar w:fldCharType="begin"/>
      </w:r>
      <w:r w:rsidR="00C67BED">
        <w:instrText xml:space="preserve"> ADDIN ZOTERO_ITEM CSL_CITATION {"citationID":"2c3n6u4e03","properties":{"formattedCitation":"{\\rtf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fldChar w:fldCharType="end"/>
      </w:r>
      <w:r w:rsidR="00C67BED">
        <w:t>.</w:t>
      </w:r>
      <w:r w:rsidR="00353BB9">
        <w:t xml:space="preserve"> Almost all orchid species rely on mycorrhizal fungi (known as </w:t>
      </w:r>
      <w:proofErr w:type="spellStart"/>
      <w:r w:rsidR="00353BB9">
        <w:t>rhizoctonias</w:t>
      </w:r>
      <w:proofErr w:type="spellEnd"/>
      <w:r w:rsidR="00353BB9">
        <w:t xml:space="preserve">) in </w:t>
      </w:r>
      <w:r w:rsidR="00FF55D3">
        <w:t xml:space="preserve">some or all of their life cycle </w:t>
      </w:r>
      <w:r w:rsidR="00353BB9">
        <w:fldChar w:fldCharType="begin"/>
      </w:r>
      <w:r w:rsidR="00353BB9">
        <w:instrText xml:space="preserve"> ADDIN ZOTERO_ITEM CSL_CITATION {"citationID":"26gc425giu","properties":{"formattedCitation":"{\\rtf (Rasmussen &amp; Rasmussen 2009; Xing {\\i{}et al.} 2014)}","plainCitation":"(Rasmussen &amp; Rasmussen 2009; Xing et al. 2014)"},"citationItems":[{"id":1729,"uris":["http://zotero.org/users/1217525/items/N98D8DTF"],"uri":["http://zotero.org/users/1217525/items/N98D8DTF"],"itemData":{"id":1729,"type":"article-journal","title":"Orchid mycorrhiza: implications of a mycophagous life style","container-title":"Oikos","page":"334-345","volume":"118","issue":"3","source":"CrossRef","DOI":"10.1111/j.1600-0706.2008.17116.x","ISSN":"00301299, 16000706","shortTitle":"Orchid mycorrhiza","language":"en","author":[{"family":"Rasmussen","given":"Hanne N."},{"family":"Rasmussen","given":"Finn N."}],"issued":{"date-parts":[["2009",3]]}}},{"id":58,"uris":["http://zotero.org/users/1217525/items/3W83GDV5"],"uri":["http://zotero.org/users/1217525/items/3W83GDV5"],"itemData":{"id":58,"type":"article-journal","title":"Mycorrhizal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53BB9">
        <w:fldChar w:fldCharType="separate"/>
      </w:r>
      <w:r w:rsidR="00353BB9" w:rsidRPr="00353BB9">
        <w:rPr>
          <w:szCs w:val="24"/>
        </w:rPr>
        <w:t xml:space="preserve">(Rasmussen &amp; Rasmussen 2009; Xing </w:t>
      </w:r>
      <w:r w:rsidR="00353BB9" w:rsidRPr="00353BB9">
        <w:rPr>
          <w:i/>
          <w:iCs/>
          <w:szCs w:val="24"/>
        </w:rPr>
        <w:t>et al.</w:t>
      </w:r>
      <w:r w:rsidR="00353BB9" w:rsidRPr="00353BB9">
        <w:rPr>
          <w:szCs w:val="24"/>
        </w:rPr>
        <w:t xml:space="preserve"> 2014)</w:t>
      </w:r>
      <w:r w:rsidR="00353BB9">
        <w:fldChar w:fldCharType="end"/>
      </w:r>
      <w:r w:rsidR="00FF55D3">
        <w:t xml:space="preserve"> and rely on specific pollinators </w:t>
      </w:r>
      <w:r w:rsidR="00FF55D3">
        <w:fldChar w:fldCharType="begin"/>
      </w:r>
      <w:r w:rsidR="00FF55D3">
        <w:instrText xml:space="preserve"> ADDIN ZOTERO_ITEM CSL_CITATION {"citationID":"dYJH7SsV","properties":{"formattedCitation":"{\\rtf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FF55D3">
        <w:fldChar w:fldCharType="separate"/>
      </w:r>
      <w:r w:rsidR="00FF55D3" w:rsidRPr="00FF55D3">
        <w:rPr>
          <w:szCs w:val="24"/>
        </w:rPr>
        <w:t xml:space="preserve">(Zhang </w:t>
      </w:r>
      <w:r w:rsidR="00FF55D3" w:rsidRPr="00FF55D3">
        <w:rPr>
          <w:i/>
          <w:iCs/>
          <w:szCs w:val="24"/>
        </w:rPr>
        <w:t>et al.</w:t>
      </w:r>
      <w:r w:rsidR="00FF55D3" w:rsidRPr="00FF55D3">
        <w:rPr>
          <w:szCs w:val="24"/>
        </w:rPr>
        <w:t xml:space="preserve"> 2015)</w:t>
      </w:r>
      <w:r w:rsidR="00FF55D3">
        <w:fldChar w:fldCharType="end"/>
      </w:r>
      <w:r w:rsidR="00FF55D3">
        <w:t>.</w:t>
      </w:r>
      <w:r w:rsidR="008960D5">
        <w:t xml:space="preserve"> Studies have shown that the distribution of orchids is affected on fine scales by soil moisture, light availability, and canopy size </w:t>
      </w:r>
      <w:commentRangeStart w:id="14"/>
      <w:r w:rsidR="008960D5">
        <w:fldChar w:fldCharType="begin"/>
      </w:r>
      <w:r w:rsidR="00B31808">
        <w:instrText xml:space="preserve"> ADDIN ZOTERO_ITEM CSL_CITATION {"citationID":"1wA0UrrC","properties":{"formattedCitation":"{\\rtf (Gravendeel {\\i{}et al.} 2004; Huang {\\i{}et al.} 2008; McCormick &amp; Jacquemyn 2014; Zhang {\\i{}et al.} 2015)}","plainCitation":"(Gravendeel et al. 2004; Huang et al. 2008; McCormick &amp; Jacquemyn 2014; Zhang et al. 2015)"},"citationItems":[{"id":1748,"uris":["http://zotero.org/users/1217525/items/AE899FUB"],"uri":["http://zotero.org/users/1217525/items/AE899FUB"],"itemData":{"id":1748,"type":"article-journal","title":"Epiphytism and pollinator specialization: drivers for orchid diversity?","container-title":"Philosophical Transactions of the Royal Society B: Biological Sciences","page":"1523-1535","volume":"359","issue":"1450","source":"CrossRef","DOI":"10.1098/rstb.2004.1529","ISSN":"0962-8436, 1471-2970","shortTitle":"Epiphytism and pollinator specialization","language":"en","author":[{"family":"Gravendeel","given":"B."},{"family":"Smithson","given":"A."},{"family":"Slik","given":"F. J. W."},{"family":"Schuiteman","given":"A."}],"issued":{"date-parts":[["2004",10,29]]}}},{"id":1747,"uris":["http://zotero.org/users/1217525/items/T74J3M9A"],"uri":["http://zotero.org/users/1217525/items/T74J3M9A"],"itemData":{"id":1747,"type":"article-journal","title":"Surprisingly high orchid diversity in travertine and forest areas in the Huanglong valley, China, and implications for conservation","container-title":"Biodiversity and Conservation","page":"2773-2786","volume":"17","issue":"11","source":"CrossRef","DOI":"10.1007/s10531-007-9291-2","ISSN":"0960-3115, 1572-9710","language":"en","author":[{"family":"Huang","given":"Bao-Qiang"},{"family":"Yang","given":"Xiao-Qin"},{"family":"Yu","given":"Fei-Hai"},{"family":"Luo","given":"Yi-Bo"},{"family":"Tai","given":"Yun-Dong"}],"issued":{"date-parts":[["2008",10]]}}},{"id":1743,"uris":["http://zotero.org/users/1217525/items/QVSG2AAQ"],"uri":["http://zotero.org/users/1217525/items/QVSG2AAQ"],"itemData":{"id":1743,"type":"article-journal","title":"What constrains the distribution of orchid populations?","container-title":"New Phytologist","page":"392-400","volume":"202","issue":"2","source":"Wiley Online Library","abstract":"The distribution and abundance of orchid populations depend on a suite of biological and ecological factors, including seed production and dispersal, availability of mycorrhizal fungi and appropriate environmental conditions, with the weighting of these factors depending on the spatial scale considered. Disentangling the factors determining successful orchid establishment represents a major challenge, involving seed germination experiments, molecular techniques and assessment of environmental conditions. Identification of fungi from large-scale surveys of mycorrhizal associations in a range of orchid species has shown that mycorrhizal fungi may be widespread and occur in varied habitats. Further, a meta-analysis of seed introduction experiments revealed similar seed germination in occupied and unoccupied habitat patches. Orchid rarity was also unrelated to mycorrhizal specificity. Nonetheless, seed germination within sites appears to depend on both biotic and abiotic conditions. In the few cases that have been examined, coexisting orchids have distinct mycorrhizal communities and show strong spatial segregation, suggesting that mycorrhizal fungi are important drivers of niche partitioning and contribute to orchid coexistence. A broader investigation of orchid mycorrhizal fungus distribution in the soil, coupled with fungus and recruitment mapping, is needed to translate fungal abundance to orchid population dynamics and may lead to better orchid conservation.","DOI":"10.1111/nph.12639","ISSN":"1469-8137","journalAbbreviation":"New Phytol","language":"en","author":[{"family":"McCormick","given":"Melissa K."},{"family":"Jacquemyn","given":"Hans"}],"issued":{"date-parts":[["2014",4,1]]}}},{"id":615,"uris":["http://zotero.org/users/1217525/items/R4JFHSS8"],"uri":["http://zotero.org/users/1217525/items/R4JFHSS8"],"itemData":{"id":615,"type":"article-journal","title":"Distribution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8960D5">
        <w:fldChar w:fldCharType="separate"/>
      </w:r>
      <w:r w:rsidR="00B31808" w:rsidRPr="00B31808">
        <w:rPr>
          <w:szCs w:val="24"/>
        </w:rPr>
        <w:t>(</w:t>
      </w:r>
      <w:proofErr w:type="spellStart"/>
      <w:r w:rsidR="00B31808" w:rsidRPr="00B31808">
        <w:rPr>
          <w:szCs w:val="24"/>
        </w:rPr>
        <w:t>Gravendeel</w:t>
      </w:r>
      <w:proofErr w:type="spellEnd"/>
      <w:r w:rsidR="00B31808" w:rsidRPr="00B31808">
        <w:rPr>
          <w:szCs w:val="24"/>
        </w:rPr>
        <w:t xml:space="preserve"> </w:t>
      </w:r>
      <w:r w:rsidR="00B31808" w:rsidRPr="00B31808">
        <w:rPr>
          <w:i/>
          <w:iCs/>
          <w:szCs w:val="24"/>
        </w:rPr>
        <w:t>et al.</w:t>
      </w:r>
      <w:r w:rsidR="00B31808" w:rsidRPr="00B31808">
        <w:rPr>
          <w:szCs w:val="24"/>
        </w:rPr>
        <w:t xml:space="preserve"> 2004; Huang </w:t>
      </w:r>
      <w:r w:rsidR="00B31808" w:rsidRPr="00B31808">
        <w:rPr>
          <w:i/>
          <w:iCs/>
          <w:szCs w:val="24"/>
        </w:rPr>
        <w:t>et al.</w:t>
      </w:r>
      <w:r w:rsidR="00B31808" w:rsidRPr="00B31808">
        <w:rPr>
          <w:szCs w:val="24"/>
        </w:rPr>
        <w:t xml:space="preserve"> 2008; McCormick &amp; </w:t>
      </w:r>
      <w:proofErr w:type="spellStart"/>
      <w:r w:rsidR="00B31808" w:rsidRPr="00B31808">
        <w:rPr>
          <w:szCs w:val="24"/>
        </w:rPr>
        <w:t>Jacquemyn</w:t>
      </w:r>
      <w:proofErr w:type="spellEnd"/>
      <w:r w:rsidR="00B31808" w:rsidRPr="00B31808">
        <w:rPr>
          <w:szCs w:val="24"/>
        </w:rPr>
        <w:t xml:space="preserve"> 2014; Zhang </w:t>
      </w:r>
      <w:r w:rsidR="00B31808" w:rsidRPr="00B31808">
        <w:rPr>
          <w:i/>
          <w:iCs/>
          <w:szCs w:val="24"/>
        </w:rPr>
        <w:t>et al.</w:t>
      </w:r>
      <w:r w:rsidR="00B31808" w:rsidRPr="00B31808">
        <w:rPr>
          <w:szCs w:val="24"/>
        </w:rPr>
        <w:t xml:space="preserve"> 2015)</w:t>
      </w:r>
      <w:r w:rsidR="008960D5">
        <w:fldChar w:fldCharType="end"/>
      </w:r>
      <w:commentRangeEnd w:id="14"/>
      <w:r w:rsidR="00A2143C">
        <w:rPr>
          <w:rStyle w:val="CommentReference"/>
          <w:rFonts w:asciiTheme="minorHAnsi" w:hAnsiTheme="minorHAnsi" w:cstheme="minorBidi"/>
          <w:lang w:val="en-GB"/>
        </w:rPr>
        <w:commentReference w:id="14"/>
      </w:r>
      <w:r w:rsidR="008960D5">
        <w:t>.</w:t>
      </w:r>
      <w:r w:rsidR="00A2143C">
        <w:t xml:space="preserve"> </w:t>
      </w:r>
    </w:p>
    <w:p w14:paraId="1BCA70B5" w14:textId="77777777" w:rsidR="00353BB9" w:rsidRPr="005326C6" w:rsidRDefault="00353BB9" w:rsidP="004218C1"/>
    <w:p w14:paraId="5B738765" w14:textId="77777777" w:rsidR="006E5E46" w:rsidRDefault="006E5E46" w:rsidP="004218C1"/>
    <w:p w14:paraId="0B1B0498" w14:textId="14A50A08" w:rsidR="002033FD" w:rsidRDefault="002033FD" w:rsidP="004218C1">
      <w:pPr>
        <w:pStyle w:val="Heading3"/>
      </w:pPr>
      <w:bookmarkStart w:id="15" w:name="_Toc449534503"/>
      <w:r>
        <w:t>Use of orchids globally</w:t>
      </w:r>
      <w:bookmarkEnd w:id="15"/>
    </w:p>
    <w:p w14:paraId="5D5E4E39" w14:textId="3F12C206" w:rsidR="00B64D4B" w:rsidRDefault="00B64D4B" w:rsidP="004218C1">
      <w:r>
        <w:t>Horticulture</w:t>
      </w:r>
    </w:p>
    <w:p w14:paraId="05EBB887" w14:textId="4DAA35BF" w:rsidR="00B64D4B" w:rsidRDefault="00B64D4B" w:rsidP="004218C1">
      <w:r>
        <w:t>Medicine</w:t>
      </w:r>
    </w:p>
    <w:p w14:paraId="29F56A24" w14:textId="1ACBD077" w:rsidR="00DC525E" w:rsidRPr="00DC525E" w:rsidRDefault="00DC525E" w:rsidP="004218C1">
      <w:proofErr w:type="spellStart"/>
      <w:r>
        <w:t>Gastrodia</w:t>
      </w:r>
      <w:proofErr w:type="spellEnd"/>
      <w:r>
        <w:t xml:space="preserve"> </w:t>
      </w:r>
      <w:proofErr w:type="spellStart"/>
      <w:r w:rsidR="00287668">
        <w:t>elata</w:t>
      </w:r>
      <w:proofErr w:type="spellEnd"/>
      <w:r w:rsidR="00287668">
        <w:t xml:space="preserve">, Dendrobium </w:t>
      </w:r>
      <w:proofErr w:type="spellStart"/>
      <w:r w:rsidR="00287668">
        <w:t>offcinale</w:t>
      </w:r>
      <w:proofErr w:type="spellEnd"/>
      <w:r w:rsidR="00287668">
        <w:t>, Lu</w:t>
      </w:r>
      <w:r>
        <w:t>isia discolor</w:t>
      </w:r>
    </w:p>
    <w:p w14:paraId="6F01393F" w14:textId="1CFE2857" w:rsidR="00B64D4B" w:rsidRPr="00B64D4B" w:rsidRDefault="00B64D4B" w:rsidP="004218C1">
      <w:r>
        <w:t>Vanilla</w:t>
      </w:r>
    </w:p>
    <w:p w14:paraId="58717BBE" w14:textId="77777777" w:rsidR="002033FD" w:rsidRDefault="002033FD" w:rsidP="004218C1"/>
    <w:p w14:paraId="1A7E9EDD" w14:textId="06A1427B" w:rsidR="002033FD" w:rsidRDefault="002033FD" w:rsidP="004218C1">
      <w:pPr>
        <w:pStyle w:val="Heading2"/>
      </w:pPr>
      <w:bookmarkStart w:id="16" w:name="_Toc449534504"/>
      <w:r>
        <w:lastRenderedPageBreak/>
        <w:t>Orchids in Trade</w:t>
      </w:r>
      <w:bookmarkEnd w:id="16"/>
    </w:p>
    <w:p w14:paraId="4E5D6EBF" w14:textId="4C18A30B" w:rsidR="002033FD" w:rsidRDefault="00BF5A24" w:rsidP="004218C1">
      <w:r>
        <w:t>The global orchid trade is vast and</w:t>
      </w:r>
      <w:r w:rsidR="00C87E27">
        <w:t xml:space="preserve"> varied</w:t>
      </w:r>
      <w:r w:rsidR="00287668">
        <w:t xml:space="preserve"> </w:t>
      </w:r>
      <w:r>
        <w:t xml:space="preserve"> </w:t>
      </w:r>
      <w:r>
        <w:fldChar w:fldCharType="begin"/>
      </w:r>
      <w:r>
        <w:instrText xml:space="preserve"> ADDIN ZOTERO_ITEM CSL_CITATION {"citationID":"1chisnhb21","properties":{"formattedCitation":"(Goh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BF5A24">
        <w:t xml:space="preserve">(Goh &amp; </w:t>
      </w:r>
      <w:proofErr w:type="spellStart"/>
      <w:r w:rsidRPr="00BF5A24">
        <w:t>Kavaljian</w:t>
      </w:r>
      <w:proofErr w:type="spellEnd"/>
      <w:r w:rsidRPr="00BF5A24">
        <w:t xml:space="preserve"> 1989)</w:t>
      </w:r>
      <w:r>
        <w:fldChar w:fldCharType="end"/>
      </w:r>
      <w:r w:rsidR="00287668">
        <w:t xml:space="preserve"> </w:t>
      </w:r>
      <w:commentRangeStart w:id="17"/>
      <w:r w:rsidR="00287668">
        <w:t xml:space="preserve">supporting many livelihoods and supplying </w:t>
      </w:r>
      <w:proofErr w:type="spellStart"/>
      <w:r w:rsidR="00287668">
        <w:t>xxxx</w:t>
      </w:r>
      <w:proofErr w:type="spellEnd"/>
      <w:r w:rsidR="00287668">
        <w:t xml:space="preserve"> amount of the global horticultural and medicine trade</w:t>
      </w:r>
      <w:commentRangeEnd w:id="17"/>
      <w:r w:rsidR="00287668">
        <w:rPr>
          <w:rStyle w:val="CommentReference"/>
          <w:rFonts w:asciiTheme="minorHAnsi" w:hAnsiTheme="minorHAnsi" w:cstheme="minorBidi"/>
          <w:lang w:val="en-GB"/>
        </w:rPr>
        <w:commentReference w:id="17"/>
      </w:r>
      <w:r w:rsidR="00287668">
        <w:t>.</w:t>
      </w:r>
    </w:p>
    <w:p w14:paraId="7632A15E" w14:textId="51CD9F16" w:rsidR="00BF5A24" w:rsidRDefault="00BF5A24" w:rsidP="004218C1">
      <w:pPr>
        <w:pStyle w:val="Heading3"/>
      </w:pPr>
      <w:bookmarkStart w:id="18" w:name="_Toc449534505"/>
      <w:r>
        <w:t>Sources of orchids</w:t>
      </w:r>
      <w:bookmarkEnd w:id="18"/>
    </w:p>
    <w:p w14:paraId="4B67379F" w14:textId="302A6055" w:rsidR="00BF5A24" w:rsidRDefault="00C87E27" w:rsidP="004218C1">
      <w:pPr>
        <w:pStyle w:val="Heading3"/>
      </w:pPr>
      <w:bookmarkStart w:id="19" w:name="_Toc449534506"/>
      <w:commentRangeStart w:id="20"/>
      <w:r>
        <w:t>Demand for orchids</w:t>
      </w:r>
      <w:commentRangeEnd w:id="20"/>
      <w:r>
        <w:rPr>
          <w:rStyle w:val="CommentReference"/>
          <w:rFonts w:asciiTheme="minorHAnsi" w:eastAsiaTheme="minorHAnsi" w:hAnsiTheme="minorHAnsi" w:cstheme="minorBidi"/>
          <w:color w:val="auto"/>
          <w:lang w:val="en-GB"/>
        </w:rPr>
        <w:commentReference w:id="20"/>
      </w:r>
      <w:bookmarkEnd w:id="19"/>
    </w:p>
    <w:p w14:paraId="3FD6D807" w14:textId="293B0F0B" w:rsidR="00C87E27" w:rsidRPr="00287668" w:rsidRDefault="00C87E27" w:rsidP="004218C1">
      <w:pPr>
        <w:rPr>
          <w:b/>
        </w:rPr>
      </w:pPr>
      <w:r>
        <w:fldChar w:fldCharType="begin"/>
      </w:r>
      <w:r>
        <w:instrText xml:space="preserve"> ADDIN ZOTERO_ITEM CSL_CITATION {"citationID":"onf8hvfc7","properties":{"formattedCitation":"(Goh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C87E27">
        <w:t xml:space="preserve">Goh &amp; </w:t>
      </w:r>
      <w:proofErr w:type="spellStart"/>
      <w:r w:rsidRPr="00C87E27">
        <w:t>Kavaljian</w:t>
      </w:r>
      <w:proofErr w:type="spellEnd"/>
      <w:r w:rsidRPr="00C87E27">
        <w:t xml:space="preserve"> </w:t>
      </w:r>
      <w:r>
        <w:t>(</w:t>
      </w:r>
      <w:r w:rsidRPr="00C87E27">
        <w:t>1989)</w:t>
      </w:r>
      <w:r>
        <w:fldChar w:fldCharType="end"/>
      </w:r>
      <w:r>
        <w:t xml:space="preserve"> outlined the factors determining the demand for orchids</w:t>
      </w:r>
      <w:r w:rsidR="00287668">
        <w:t xml:space="preserve"> in the horticultural trade</w:t>
      </w:r>
      <w:r>
        <w:t xml:space="preserve">. </w:t>
      </w:r>
      <w:r w:rsidR="009D3AB7">
        <w:t xml:space="preserve">These include: whether or not members of a country </w:t>
      </w:r>
      <w:r w:rsidR="009D3AB7" w:rsidRPr="009D3AB7">
        <w:rPr>
          <w:b/>
        </w:rPr>
        <w:t>consume</w:t>
      </w:r>
      <w:r w:rsidR="009D3AB7">
        <w:t xml:space="preserve"> flowers regularly, consumer income, energy cost in production of the orchid,</w:t>
      </w:r>
      <w:r w:rsidR="00960BF6">
        <w:t xml:space="preserve"> </w:t>
      </w:r>
      <w:proofErr w:type="spellStart"/>
      <w:r w:rsidR="00960BF6">
        <w:t>vaselife</w:t>
      </w:r>
      <w:proofErr w:type="spellEnd"/>
      <w:r w:rsidR="00960BF6">
        <w:t xml:space="preserve"> and quality, fashion, and predictions of the importers and distributors </w:t>
      </w:r>
      <w:r w:rsidR="00960BF6">
        <w:fldChar w:fldCharType="begin"/>
      </w:r>
      <w:r w:rsidR="00960BF6">
        <w:instrText xml:space="preserve"> ADDIN ZOTERO_ITEM CSL_CITATION {"citationID":"a6l97m96v","properties":{"formattedCitation":"(Goh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960BF6">
        <w:fldChar w:fldCharType="separate"/>
      </w:r>
      <w:r w:rsidR="00960BF6" w:rsidRPr="00960BF6">
        <w:t xml:space="preserve">(Goh &amp; </w:t>
      </w:r>
      <w:proofErr w:type="spellStart"/>
      <w:r w:rsidR="00960BF6" w:rsidRPr="00960BF6">
        <w:t>Kavaljian</w:t>
      </w:r>
      <w:proofErr w:type="spellEnd"/>
      <w:r w:rsidR="00960BF6" w:rsidRPr="00960BF6">
        <w:t xml:space="preserve"> 1989)</w:t>
      </w:r>
      <w:r w:rsidR="00960BF6">
        <w:fldChar w:fldCharType="end"/>
      </w:r>
      <w:r w:rsidR="00960BF6">
        <w:t>.</w:t>
      </w:r>
      <w:r w:rsidR="00287668">
        <w:t xml:space="preserve"> </w:t>
      </w:r>
      <w:r w:rsidR="00287668">
        <w:rPr>
          <w:b/>
        </w:rPr>
        <w:t>Demand for meds?</w:t>
      </w:r>
    </w:p>
    <w:p w14:paraId="26FC0CDC" w14:textId="70E2B58E" w:rsidR="00BF5A24" w:rsidRDefault="00BF5A24" w:rsidP="004218C1">
      <w:pPr>
        <w:pStyle w:val="Heading3"/>
      </w:pPr>
      <w:bookmarkStart w:id="21" w:name="_Toc449534507"/>
      <w:r>
        <w:t>Horticulture or medicine?</w:t>
      </w:r>
      <w:bookmarkEnd w:id="21"/>
    </w:p>
    <w:p w14:paraId="6885D253" w14:textId="445C0F02" w:rsidR="00BF5A24" w:rsidRDefault="00BF5A24" w:rsidP="004218C1">
      <w:pPr>
        <w:pStyle w:val="Heading3"/>
      </w:pPr>
      <w:bookmarkStart w:id="22" w:name="_Toc449534508"/>
      <w:r>
        <w:t>CITES</w:t>
      </w:r>
      <w:bookmarkEnd w:id="22"/>
    </w:p>
    <w:p w14:paraId="114C493B" w14:textId="6A0E26CC" w:rsidR="00BF5A24" w:rsidRDefault="00BF5A24" w:rsidP="004218C1">
      <w:r w:rsidRPr="003E73D4">
        <w:t xml:space="preserve">The primary mechanism in place to reduce wildlife trade is the Convention on International Trade in Endangered Species of Wild Fauna and Flora (CITES). CITES has been successful in the case of intense farming and regulatory effort in combinations with the SARS  epidemic of 2003 </w:t>
      </w:r>
      <w:r w:rsidRPr="003E73D4">
        <w:fldChar w:fldCharType="begin"/>
      </w:r>
      <w:r w:rsidR="00C87E27">
        <w:instrText xml:space="preserve"> ADDIN ZOTERO_ITEM CSL_CITATION {"citationID":"3fbuems8t","properties":{"formattedCitation":"{\\rtf (Jiang {\\i{}et al.} 2013)}","plainCitation":"(Jiang et al. 2013)"},"citationItems":[{"id":713,"uris":["http://zotero.org/users/1217525/items/UU73P24Z"],"uri":["http://zotero.org/users/1217525/items/UU73P24Z"],"itemData":{"id":713,"type":"article-journal","title":"Domestic and CITES regulations controlling the international snake trade in China","container-title":"Oryx","page":"532–534","volume":"47","issue":"04","DOI":"10.1017/S0030605313000057","ISSN":"0030-6053","author":[{"family":"Jiang","given":"Zhigang"},{"family":"Zhou","given":"Zhihua"},{"family":"Meng","given":"Zhibin"},{"family":"Meng","given":"Xianlin"},{"family":"Li","given":"Linlin"},{"family":"Ping","given":"Xiaoge"},{"family":"Zeng","given":"Yan"},{"family":"Mallon","given":"David P."}],"issued":{"date-parts":[["2013"]]}}}],"schema":"https://github.com/citation-style-language/schema/raw/master/csl-citation.json"} </w:instrText>
      </w:r>
      <w:r w:rsidRPr="003E73D4">
        <w:fldChar w:fldCharType="separate"/>
      </w:r>
      <w:r w:rsidR="00C87E27" w:rsidRPr="00C87E27">
        <w:rPr>
          <w:szCs w:val="24"/>
        </w:rPr>
        <w:t xml:space="preserve">(Jiang </w:t>
      </w:r>
      <w:r w:rsidR="00C87E27" w:rsidRPr="00C87E27">
        <w:rPr>
          <w:i/>
          <w:iCs/>
          <w:szCs w:val="24"/>
        </w:rPr>
        <w:t>et al.</w:t>
      </w:r>
      <w:r w:rsidR="00C87E27" w:rsidRPr="00C87E27">
        <w:rPr>
          <w:szCs w:val="24"/>
        </w:rPr>
        <w:t xml:space="preserve"> 2013)</w:t>
      </w:r>
      <w:r w:rsidRPr="003E73D4">
        <w:fldChar w:fldCharType="end"/>
      </w:r>
      <w:r w:rsidRPr="003E73D4">
        <w:t>, but its effectiveness has been called into question</w:t>
      </w:r>
      <w:r w:rsidR="00BC3F12">
        <w:t xml:space="preserve"> </w:t>
      </w:r>
      <w:commentRangeStart w:id="23"/>
      <w:r w:rsidR="00BC3F12" w:rsidRPr="00BC3F12">
        <w:rPr>
          <w:b/>
        </w:rPr>
        <w:t>in regards to…</w:t>
      </w:r>
      <w:r w:rsidRPr="003E73D4">
        <w:t xml:space="preserve"> </w:t>
      </w:r>
      <w:commentRangeEnd w:id="23"/>
      <w:r w:rsidR="00BC3F12">
        <w:rPr>
          <w:rStyle w:val="CommentReference"/>
          <w:rFonts w:asciiTheme="minorHAnsi" w:hAnsiTheme="minorHAnsi" w:cstheme="minorBidi"/>
          <w:lang w:val="en-GB"/>
        </w:rPr>
        <w:commentReference w:id="23"/>
      </w:r>
      <w:r w:rsidRPr="003E73D4">
        <w:fldChar w:fldCharType="begin"/>
      </w:r>
      <w:r w:rsidR="00C87E27">
        <w:instrText xml:space="preserve"> ADDIN ZOTERO_ITEM CSL_CITATION {"citationID":"LlRNuutY","properties":{"formattedCitation":"{\\rtf (Phelps {\\i{}et al.} 2010; Challender &amp; MacMillan 2014; Nijman &amp; Shepherd 2015)}","plainCitation":"(Phelps et al. 2010; Challender &amp; MacMillan 2014; Nijman &amp; Shepherd 2015)"},"citationItems":[{"id":2825,"uris":["http://zotero.org/users/1217525/items/5GNCRIRN"],"uri":["http://zotero.org/users/1217525/items/5GNCRIRN"],"itemData":{"id":2825,"type":"article-journal","title":"Boosting CITES","container-title":"Science","page":"1752-1753","volume":"330","abstract":"To protect biodiversity, more, improved\nbiological and trade data and analyses\nare needed.","author":[{"family":"Phelps","given":"Jacob"},{"family":"Webb","given":"Edward L."},{"family":"Bickford","given":"David"},{"family":"Nijman","given":"Vincent"},{"family":"Sodhi","given":"Navjot S."}],"issued":{"date-parts":[["2010",12,24]]}}},{"id":4142,"uris":["http://zotero.org/users/1217525/items/KPFJB3HD"],"uri":["http://zotero.org/users/1217525/items/KPFJB3HD"],"itemData":{"id":4142,"type":"article-journal","title":"Poaching is more than an Enforcement Problem","container-title":"Conservation Letters","page":"484-494","volume":"7","issue":"5","abstract":"Today record levels of funding are being invested in enforcement and antipoaching measures to tackle the \"war on poaching,\" but many species are on the path to extinction. In our view, intensifying enforcement effort is crucial, but will ultimately prove an inadequate long-term strategy with which to conserve high-value species. This is because: regulatory approaches are being overwhelmed by the drivers of poaching and trade, financial incentives for poaching are increasing due to rising prices and growing relative poverty between areas of supply and centers of demand, and aggressive enforcement of trade controls, in particular bans, can increase profits and lead to the involvement of organized criminals with the capacity to operate even under increased enforcement effort. With prices for high-value wildlife rising, we argue that interventions need to go beyond regulation and that new and bold strategies are needed urgently. In the immediate future, we should incentivize and build capacity within local communities to conserve wildlife. In the medium term, we should drive prices down by reexamining sustainable off-take mechanisms such as regulated trade, ranching and wildlife farming, using economic levers such as taxation to fund conservation efforts, and in the long-term reduce demand through social marketing programs.","DOI":"10.1111/conl.12082","ISSN":"1755-263X","note":"WOS:000344373500008","author":[{"family":"Challender","given":"Daniel W. S."},{"family":"MacMillan","given":"Douglas C."}],"issued":{"date-parts":[["2014"]]}}},{"id":2868,"uris":["http://zotero.org/users/1217525/items/TWJ9ZID4"],"uri":["http://zotero.org/users/1217525/items/TWJ9ZID4"],"itemData":{"id":2868,"type":"article-journal","title":"Trade in tigers and other wild cats in Mong La and Tachilek, Myanmar – A tale of two border towns","container-title":"Biological Conservation","page":"1–7","volume":"182","DOI":"10.1016/j.biocon.2014.10.031","ISSN":"00063207","author":[{"family":"Nijman","given":"Vincent"},{"family":"Shepherd","given":"Chris R."}],"issued":{"date-parts":[["2015"]]}}}],"schema":"https://github.com/citation-style-language/schema/raw/master/csl-citation.json"} </w:instrText>
      </w:r>
      <w:r w:rsidRPr="003E73D4">
        <w:fldChar w:fldCharType="separate"/>
      </w:r>
      <w:r w:rsidR="00C87E27" w:rsidRPr="00C87E27">
        <w:rPr>
          <w:rFonts w:ascii="Calibri" w:hAnsi="Calibri" w:cs="Times New Roman"/>
          <w:szCs w:val="24"/>
        </w:rPr>
        <w:t xml:space="preserve">(Phelps </w:t>
      </w:r>
      <w:r w:rsidR="00C87E27" w:rsidRPr="00C87E27">
        <w:rPr>
          <w:rFonts w:ascii="Calibri" w:hAnsi="Calibri" w:cs="Times New Roman"/>
          <w:i/>
          <w:iCs/>
          <w:szCs w:val="24"/>
        </w:rPr>
        <w:t>et al.</w:t>
      </w:r>
      <w:r w:rsidR="00C87E27" w:rsidRPr="00C87E27">
        <w:rPr>
          <w:rFonts w:ascii="Calibri" w:hAnsi="Calibri" w:cs="Times New Roman"/>
          <w:szCs w:val="24"/>
        </w:rPr>
        <w:t xml:space="preserve"> 2010; </w:t>
      </w:r>
      <w:proofErr w:type="spellStart"/>
      <w:r w:rsidR="00C87E27" w:rsidRPr="00C87E27">
        <w:rPr>
          <w:rFonts w:ascii="Calibri" w:hAnsi="Calibri" w:cs="Times New Roman"/>
          <w:szCs w:val="24"/>
        </w:rPr>
        <w:t>Challender</w:t>
      </w:r>
      <w:proofErr w:type="spellEnd"/>
      <w:r w:rsidR="00C87E27" w:rsidRPr="00C87E27">
        <w:rPr>
          <w:rFonts w:ascii="Calibri" w:hAnsi="Calibri" w:cs="Times New Roman"/>
          <w:szCs w:val="24"/>
        </w:rPr>
        <w:t xml:space="preserve"> &amp; MacMillan 2014; Nijman &amp; Shepherd 2015)</w:t>
      </w:r>
      <w:r w:rsidRPr="003E73D4">
        <w:fldChar w:fldCharType="end"/>
      </w:r>
      <w:r w:rsidRPr="003E73D4">
        <w:t xml:space="preserve">. Trade bans can, in some cases, exacerbate overexploitation threats </w:t>
      </w:r>
      <w:r w:rsidRPr="003E73D4">
        <w:fldChar w:fldCharType="begin"/>
      </w:r>
      <w:r w:rsidR="00C87E27">
        <w:instrText xml:space="preserve"> ADDIN ZOTERO_ITEM CSL_CITATION {"citationID":"9F5GUcdJ","properties":{"formattedCitation":"(Conrad 2012)","plainCitation":"(Conrad 2012)"},"citationItems":[{"id":3800,"uris":["http://zotero.org/users/1217525/items/56HNPJPE"],"uri":["http://zotero.org/users/1217525/items/56HNPJPE"],"itemData":{"id":3800,"type":"article-journal","title":"Trade bans: a perfect storm for poaching?","container-title":"Tropical Conservation Science","page":"245-254","volume":"5","issue":"3","abstract":"Since CITES (Convention on International Trade in Endangered Species of Wild Fauna and Flora) ratification 40 years ago, trade bans have emerged as a principle conservation tool for endangered species. While trade bans have been successful in helping to stabilize populations of certain species, evidence for others suggests that such bans are proving less effective. Looking at three species, the author identifies and explores a conflux of forces that, in the context of a trade ban, may result in an increase of illegal trade, further threatening a species already at risk. These forces include 1) inelastic demand and high profit potential, 2) long history of trade, both legal and illegal, coupled with strong cultural affiliation, 3) ambiguous property rights, 4) negative economic incentives for conservation due to human-animal conflict, and 5) inadequate enforcement. Termed a \"Perfect Storm\", these forces combine to accelerate the demise of the species. In essence, a trade ban hands a monopoly on commerce to the black market. It is even possible that the trade ban protects the illegal market against competition, suggesting that other conservation tactics warrant consideration. The author concludes that legal, regulated trade needs to be fully investigated using fields of science that have evolved during CITES lifetime to determine if it is a viable tactic for conservation when such conditions exist.","ISSN":"1940-0829","note":"WOS:000310846800002","journalAbbreviation":"Trop. Conserv. Sci.","language":"English","author":[{"family":"Conrad","given":"Kirsten"}],"issued":{"date-parts":[["2012"]]}}}],"schema":"https://github.com/citation-style-language/schema/raw/master/csl-citation.json"} </w:instrText>
      </w:r>
      <w:r w:rsidRPr="003E73D4">
        <w:fldChar w:fldCharType="separate"/>
      </w:r>
      <w:r w:rsidR="00C87E27" w:rsidRPr="00C87E27">
        <w:t>(Conrad 2012)</w:t>
      </w:r>
      <w:r w:rsidRPr="003E73D4">
        <w:fldChar w:fldCharType="end"/>
      </w:r>
      <w:r w:rsidRPr="003E73D4">
        <w:t xml:space="preserve"> and drive wildlife trade underground rather than reducing it </w:t>
      </w:r>
      <w:r w:rsidRPr="003E73D4">
        <w:fldChar w:fldCharType="begin"/>
      </w:r>
      <w:r w:rsidR="00C87E27">
        <w:instrText xml:space="preserve"> ADDIN ZOTERO_ITEM CSL_CITATION {"citationID":"AiSC4Njw","properties":{"formattedCitation":"{\\rtf (Ver\\uc0\\u237{}ssimo, Diogo; Challender, Daniel W.S. &amp; Nijman 2012; Biggs {\\i{}et al.} 2013)}","plainCitation":"(Veríssimo, Diogo; Challender, Daniel W.S. &amp; Nijman 2012; Biggs et al. 2013)"},"citationItems":[{"id":442,"uris":["http://zotero.org/users/1217525/items/IGHNA7VD"],"uri":["http://zotero.org/users/1217525/items/IGHNA7VD"],"itemData":{"id":442,"type":"article-journal","title":"Wildlife trade in Asia : start with the consumer","container-title":"Asian Journal of Conservation Biology","page":"49–50","volume":"1","issue":"2","abstract":"Diogo Veríssimo 1* , Daniel W.S. Challender 1 , Vincent Nijman","author":[{"family":"Veríssimo, Diogo; Challender, Daniel W.S. &amp; Nijman","given":"Vincent"}],"issued":{"date-parts":[["2012"]]}}},{"id":4135,"uris":["http://zotero.org/users/1217525/items/Q7PFUFC7"],"uri":["http://zotero.org/users/1217525/items/Q7PFUFC7"],"itemData":{"id":4135,"type":"article-journal","title":"Legal Trade of Africa's Rhino Horns","container-title":"Science","page":"1038-1039","volume":"339","issue":"6123","DOI":"10.1126/science.1229998","journalAbbreviation":"Science","author":[{"family":"Biggs","given":"Duan"},{"family":"Courchamp","given":"Franck"},{"family":"Martin","given":"Rowan"},{"family":"Possingham","given":"Hugh P."}],"issued":{"date-parts":[["2013",3,1]]}}}],"schema":"https://github.com/citation-style-language/schema/raw/master/csl-citation.json"} </w:instrText>
      </w:r>
      <w:r w:rsidRPr="003E73D4">
        <w:fldChar w:fldCharType="separate"/>
      </w:r>
      <w:r w:rsidR="00C87E27" w:rsidRPr="00C87E27">
        <w:rPr>
          <w:szCs w:val="24"/>
        </w:rPr>
        <w:t>(</w:t>
      </w:r>
      <w:proofErr w:type="spellStart"/>
      <w:r w:rsidR="00C87E27" w:rsidRPr="00C87E27">
        <w:rPr>
          <w:szCs w:val="24"/>
        </w:rPr>
        <w:t>Veríssimo</w:t>
      </w:r>
      <w:proofErr w:type="spellEnd"/>
      <w:r w:rsidR="00C87E27" w:rsidRPr="00C87E27">
        <w:rPr>
          <w:szCs w:val="24"/>
        </w:rPr>
        <w:t xml:space="preserve">, </w:t>
      </w:r>
      <w:proofErr w:type="spellStart"/>
      <w:r w:rsidR="00C87E27" w:rsidRPr="00C87E27">
        <w:rPr>
          <w:szCs w:val="24"/>
        </w:rPr>
        <w:t>Diogo</w:t>
      </w:r>
      <w:proofErr w:type="spellEnd"/>
      <w:r w:rsidR="00C87E27" w:rsidRPr="00C87E27">
        <w:rPr>
          <w:szCs w:val="24"/>
        </w:rPr>
        <w:t xml:space="preserve">; </w:t>
      </w:r>
      <w:proofErr w:type="spellStart"/>
      <w:r w:rsidR="00C87E27" w:rsidRPr="00C87E27">
        <w:rPr>
          <w:szCs w:val="24"/>
        </w:rPr>
        <w:t>Challender</w:t>
      </w:r>
      <w:proofErr w:type="spellEnd"/>
      <w:r w:rsidR="00C87E27" w:rsidRPr="00C87E27">
        <w:rPr>
          <w:szCs w:val="24"/>
        </w:rPr>
        <w:t xml:space="preserve">, Daniel W.S. &amp; Nijman 2012; Biggs </w:t>
      </w:r>
      <w:r w:rsidR="00C87E27" w:rsidRPr="00C87E27">
        <w:rPr>
          <w:i/>
          <w:iCs/>
          <w:szCs w:val="24"/>
        </w:rPr>
        <w:t>et al.</w:t>
      </w:r>
      <w:r w:rsidR="00C87E27" w:rsidRPr="00C87E27">
        <w:rPr>
          <w:szCs w:val="24"/>
        </w:rPr>
        <w:t xml:space="preserve"> 2013)</w:t>
      </w:r>
      <w:r w:rsidRPr="003E73D4">
        <w:fldChar w:fldCharType="end"/>
      </w:r>
      <w:r w:rsidRPr="003E73D4">
        <w:t>.</w:t>
      </w:r>
    </w:p>
    <w:p w14:paraId="550E4EF8" w14:textId="537A8BCB" w:rsidR="007C33D0" w:rsidRDefault="00BF5A24" w:rsidP="004218C1">
      <w:r>
        <w:t xml:space="preserve">While CITES makes it illegal to </w:t>
      </w:r>
      <w:r w:rsidR="007C33D0">
        <w:t>trade</w:t>
      </w:r>
      <w:r>
        <w:t xml:space="preserve"> orchids across borders, </w:t>
      </w:r>
      <w:r w:rsidR="007C33D0">
        <w:t>it is not illegal to harvest orchids and trade them within China</w:t>
      </w:r>
      <w:r w:rsidR="00BC3F12">
        <w:t xml:space="preserve"> as long as they are not harvested from protected areas</w:t>
      </w:r>
      <w:r w:rsidR="00100A10">
        <w:t xml:space="preserve"> </w:t>
      </w:r>
      <w:r w:rsidR="00100A10">
        <w:fldChar w:fldCharType="begin"/>
      </w:r>
      <w:r w:rsidR="00100A10">
        <w:instrText xml:space="preserve"> ADDIN ZOTERO_ITEM CSL_CITATION {"citationID":"gk2p8uhqu","properties":{"formattedCitation":"(Sang,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100A10">
        <w:fldChar w:fldCharType="separate"/>
      </w:r>
      <w:r w:rsidR="00100A10" w:rsidRPr="00100A10">
        <w:t xml:space="preserve">(Sang, Ma &amp; </w:t>
      </w:r>
      <w:proofErr w:type="spellStart"/>
      <w:r w:rsidR="00100A10" w:rsidRPr="00100A10">
        <w:t>Axmacher</w:t>
      </w:r>
      <w:proofErr w:type="spellEnd"/>
      <w:r w:rsidR="00100A10" w:rsidRPr="00100A10">
        <w:t xml:space="preserve"> 2011)</w:t>
      </w:r>
      <w:r w:rsidR="00100A10">
        <w:fldChar w:fldCharType="end"/>
      </w:r>
      <w:r w:rsidR="007C33D0">
        <w:t xml:space="preserve">. There is a need for research to determine whether </w:t>
      </w:r>
      <w:r w:rsidR="007C33D0">
        <w:lastRenderedPageBreak/>
        <w:t>the orchids bought and sold around the borders of China were harvested within China or one of its neighbors.</w:t>
      </w:r>
    </w:p>
    <w:p w14:paraId="0DCD080A" w14:textId="36E87BC5" w:rsidR="007C33D0" w:rsidRDefault="007C33D0" w:rsidP="004218C1">
      <w:r w:rsidRPr="007C33D0">
        <w:t>Where do orchids fall under CITES?</w:t>
      </w:r>
    </w:p>
    <w:p w14:paraId="183E92AA" w14:textId="0016D8D9" w:rsidR="00960BF6" w:rsidRPr="00960BF6" w:rsidRDefault="00960BF6" w:rsidP="004218C1">
      <w:r>
        <w:t>CITES lists all of the known wild Orchids</w:t>
      </w:r>
      <w:r w:rsidR="00A2143C">
        <w:t xml:space="preserve"> under appendix II except those from the genera </w:t>
      </w:r>
      <w:proofErr w:type="spellStart"/>
      <w:r w:rsidR="00A2143C">
        <w:rPr>
          <w:i/>
        </w:rPr>
        <w:t>Pahiopedilum</w:t>
      </w:r>
      <w:proofErr w:type="spellEnd"/>
      <w:r w:rsidR="00A2143C">
        <w:rPr>
          <w:i/>
        </w:rPr>
        <w:t xml:space="preserve"> </w:t>
      </w:r>
      <w:r w:rsidR="00A2143C">
        <w:t xml:space="preserve">and </w:t>
      </w:r>
      <w:proofErr w:type="spellStart"/>
      <w:r w:rsidR="00D83E16">
        <w:rPr>
          <w:i/>
        </w:rPr>
        <w:t>Phragmipedium</w:t>
      </w:r>
      <w:proofErr w:type="spellEnd"/>
      <w:r w:rsidR="00D83E16">
        <w:rPr>
          <w:i/>
        </w:rPr>
        <w:t xml:space="preserve"> </w:t>
      </w:r>
      <w:r w:rsidR="00D83E16">
        <w:t>and 6 specific species which are under appendix I</w:t>
      </w:r>
      <w:r>
        <w:t xml:space="preserve"> </w:t>
      </w:r>
      <w:r>
        <w:fldChar w:fldCharType="begin"/>
      </w:r>
      <w:r w:rsidR="00800794">
        <w:instrText xml:space="preserve"> ADDIN ZOTERO_ITEM CSL_CITATION {"citationID":"qAUBSWSt","properties":{"formattedCitation":"(CITES 1973; Tian, Chen &amp; Xing 2013)","plainCitation":"(CITES 1973; Tian, Chen &amp; Xing 2013)"},"citationItems":[{"id":688,"uris":["http://zotero.org/users/1217525/items/U7EF8WQD"],"uri":["http://zotero.org/users/1217525/items/U7EF8WQD"],"itemData":{"id":688,"type":"report","title":"Convention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id":817,"uris":["http://zotero.org/users/1217525/items/ZBKAKGHG"],"uri":["http://zotero.org/users/1217525/items/ZBKAKGHG"],"itemData":{"id":817,"type":"article-journal","title":"Species diversity and conservation of orchids in Nanling National Nature Reserve, Guangdong","container-title":"Biodiversity Science","page":"224–231","volume":"21","issue":"2","DOI":"10.3724/SP.J.1003.2013.08005","ISSN":"1005-0094","author":[{"family":"Tian","given":"Huaizhen"},{"family":"Chen","given":"Lin"},{"family":"Xing","given":"Fuwu"}],"issued":{"date-parts":[["2013"]]}}}],"schema":"https://github.com/citation-style-language/schema/raw/master/csl-citation.json"} </w:instrText>
      </w:r>
      <w:r>
        <w:fldChar w:fldCharType="separate"/>
      </w:r>
      <w:r w:rsidR="00800794" w:rsidRPr="00800794">
        <w:t>(CITES 1973; Tian, Chen &amp; Xing 2013)</w:t>
      </w:r>
      <w:r>
        <w:fldChar w:fldCharType="end"/>
      </w:r>
      <w:r w:rsidR="00D83E16">
        <w:t>. Appendix II lists species which may face extinction if trade of them is not curtailed. Therefore individuals of appendix II species must be issued with an export permit, which states that the individual had been obtained legally and that the export does not pose a risk to the survival of the species, when traveling across borders</w:t>
      </w:r>
      <w:r w:rsidR="00800794">
        <w:t xml:space="preserve"> </w:t>
      </w:r>
      <w:r w:rsidR="00800794">
        <w:fldChar w:fldCharType="begin"/>
      </w:r>
      <w:r w:rsidR="00800794">
        <w:instrText xml:space="preserve"> ADDIN ZOTERO_ITEM CSL_CITATION {"citationID":"2ktkgatioc","properties":{"formattedCitation":"(CITES 1973)","plainCitation":"(CITES 1973)"},"citationItems":[{"id":688,"uris":["http://zotero.org/users/1217525/items/U7EF8WQD"],"uri":["http://zotero.org/users/1217525/items/U7EF8WQD"],"itemData":{"id":688,"type":"report","title":"Convention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DC.","URL":"https://cites.org/eng/disc/text.php#I","author":[{"literal":"CITES"}],"issued":{"date-parts":[["1973",3,3]]}}}],"schema":"https://github.com/citation-style-language/schema/raw/master/csl-citation.json"} </w:instrText>
      </w:r>
      <w:r w:rsidR="00800794">
        <w:fldChar w:fldCharType="separate"/>
      </w:r>
      <w:r w:rsidR="00800794" w:rsidRPr="00800794">
        <w:t>(CITES 1973)</w:t>
      </w:r>
      <w:r w:rsidR="00800794">
        <w:fldChar w:fldCharType="end"/>
      </w:r>
      <w:r w:rsidR="00800794">
        <w:t>.</w:t>
      </w:r>
    </w:p>
    <w:p w14:paraId="65D4018C" w14:textId="77777777" w:rsidR="00BF5A24" w:rsidRPr="00BF5A24" w:rsidRDefault="00BF5A24" w:rsidP="004218C1"/>
    <w:p w14:paraId="716E6495" w14:textId="60DEF6F0" w:rsidR="002033FD" w:rsidRDefault="002033FD" w:rsidP="004218C1">
      <w:pPr>
        <w:pStyle w:val="Heading2"/>
      </w:pPr>
      <w:bookmarkStart w:id="24" w:name="_Toc449534509"/>
      <w:r>
        <w:t>Orchids in China</w:t>
      </w:r>
      <w:bookmarkEnd w:id="24"/>
    </w:p>
    <w:p w14:paraId="3E25FDCC" w14:textId="478CA2B9" w:rsidR="00862D5E" w:rsidRDefault="00862D5E" w:rsidP="004218C1">
      <w:pPr>
        <w:pStyle w:val="Heading3"/>
      </w:pPr>
      <w:bookmarkStart w:id="25" w:name="_Toc449534510"/>
      <w:r>
        <w:t>Diversity</w:t>
      </w:r>
      <w:bookmarkEnd w:id="25"/>
    </w:p>
    <w:p w14:paraId="12EBD20A" w14:textId="0C38915D" w:rsidR="00862D5E" w:rsidRPr="00862D5E" w:rsidRDefault="00862D5E" w:rsidP="004218C1">
      <w:r>
        <w:t xml:space="preserve">There are more than </w:t>
      </w:r>
      <w:r w:rsidRPr="00800794">
        <w:rPr>
          <w:rFonts w:ascii="Courier New" w:hAnsi="Courier New"/>
        </w:rPr>
        <w:t>1</w:t>
      </w:r>
      <w:r w:rsidR="00B31808" w:rsidRPr="00800794">
        <w:rPr>
          <w:rFonts w:ascii="Courier New" w:hAnsi="Courier New"/>
        </w:rPr>
        <w:t>2</w:t>
      </w:r>
      <w:r w:rsidRPr="00800794">
        <w:rPr>
          <w:rFonts w:ascii="Courier New" w:hAnsi="Courier New"/>
        </w:rPr>
        <w:t xml:space="preserve">00 </w:t>
      </w:r>
      <w:r>
        <w:t xml:space="preserve">native orchid species and </w:t>
      </w:r>
      <w:r w:rsidRPr="00800794">
        <w:rPr>
          <w:rFonts w:ascii="Courier New" w:hAnsi="Courier New"/>
        </w:rPr>
        <w:t xml:space="preserve">173 </w:t>
      </w:r>
      <w:r>
        <w:t xml:space="preserve">genera of orchids in China </w:t>
      </w:r>
      <w:r>
        <w:fldChar w:fldCharType="begin"/>
      </w:r>
      <w:r w:rsidR="00B31808">
        <w:instrText xml:space="preserve"> ADDIN ZOTERO_ITEM CSL_CITATION {"citationID":"z8uUKI97","properties":{"formattedCitation":"{\\rtf (Liu, Luo &amp; Liu 2010; Zhang {\\i{}et al.} 2015)}","plainCitation":"(Liu, Luo &amp; Liu 2010; Zhang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00B31808" w:rsidRPr="00B31808">
        <w:rPr>
          <w:szCs w:val="24"/>
        </w:rPr>
        <w:t xml:space="preserve">(Liu, Luo &amp; Liu 2010; Zhang </w:t>
      </w:r>
      <w:r w:rsidR="00B31808" w:rsidRPr="00B31808">
        <w:rPr>
          <w:i/>
          <w:iCs/>
          <w:szCs w:val="24"/>
        </w:rPr>
        <w:t>et al.</w:t>
      </w:r>
      <w:r w:rsidR="00B31808" w:rsidRPr="00B31808">
        <w:rPr>
          <w:szCs w:val="24"/>
        </w:rPr>
        <w:t xml:space="preserve"> 2015)</w:t>
      </w:r>
      <w:r>
        <w:fldChar w:fldCharType="end"/>
      </w:r>
      <w:r w:rsidR="00B31808">
        <w:t>.</w:t>
      </w:r>
      <w:r w:rsidR="00E32A0C">
        <w:t xml:space="preserve"> </w:t>
      </w:r>
      <w:r w:rsidR="00E32A0C" w:rsidRPr="00800794">
        <w:rPr>
          <w:rFonts w:ascii="Courier New" w:hAnsi="Courier New"/>
        </w:rPr>
        <w:t xml:space="preserve">35% </w:t>
      </w:r>
      <w:r w:rsidR="00E32A0C">
        <w:t xml:space="preserve">of China’s orchids are endemic </w:t>
      </w:r>
      <w:r w:rsidR="00E32A0C">
        <w:fldChar w:fldCharType="begin"/>
      </w:r>
      <w:r w:rsidR="00E32A0C">
        <w:instrText xml:space="preserve"> ADDIN ZOTERO_ITEM CSL_CITATION {"citationID":"4pq6sfft5","properties":{"formattedCitation":"{\\rtf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r w:rsidR="00B31808">
        <w:t xml:space="preserve"> Most orchid diversity occurs in the Southern areas of the country </w:t>
      </w:r>
      <w:r w:rsidR="00B31808">
        <w:fldChar w:fldCharType="begin"/>
      </w:r>
      <w:r w:rsidR="00B31808">
        <w:instrText xml:space="preserve"> ADDIN ZOTERO_ITEM CSL_CITATION {"citationID":"2j2l4l0tbp","properties":{"formattedCitation":"{\\rtf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B31808">
        <w:fldChar w:fldCharType="separate"/>
      </w:r>
      <w:r w:rsidR="00B31808" w:rsidRPr="00B31808">
        <w:rPr>
          <w:szCs w:val="24"/>
        </w:rPr>
        <w:t xml:space="preserve">(Zhang </w:t>
      </w:r>
      <w:r w:rsidR="00B31808" w:rsidRPr="00B31808">
        <w:rPr>
          <w:i/>
          <w:iCs/>
          <w:szCs w:val="24"/>
        </w:rPr>
        <w:t>et al.</w:t>
      </w:r>
      <w:r w:rsidR="00B31808" w:rsidRPr="00B31808">
        <w:rPr>
          <w:szCs w:val="24"/>
        </w:rPr>
        <w:t xml:space="preserve"> 2015)</w:t>
      </w:r>
      <w:r w:rsidR="00B31808">
        <w:fldChar w:fldCharType="end"/>
      </w:r>
    </w:p>
    <w:p w14:paraId="1DB1C2D8" w14:textId="1CA38D51" w:rsidR="00862D5E" w:rsidRDefault="00862D5E" w:rsidP="004218C1">
      <w:pPr>
        <w:pStyle w:val="Heading3"/>
      </w:pPr>
      <w:bookmarkStart w:id="26" w:name="_Toc449534511"/>
      <w:r>
        <w:t>Cultural significance</w:t>
      </w:r>
      <w:bookmarkEnd w:id="26"/>
    </w:p>
    <w:p w14:paraId="50FFCAEC" w14:textId="516B8686" w:rsidR="00EF15A5" w:rsidRPr="00EF15A5" w:rsidRDefault="007E71F5" w:rsidP="004218C1">
      <w:r>
        <w:t xml:space="preserve">Orchids have been highly admired in the Chinese culture since the time of Confucius </w:t>
      </w:r>
      <w:r w:rsidR="00FB006E">
        <w:fldChar w:fldCharType="begin"/>
      </w:r>
      <w:r w:rsidR="00FB006E">
        <w:instrText xml:space="preserve"> ADDIN ZOTERO_ITEM CSL_CITATION {"citationID":"102crqhb9q","properties":{"formattedCitation":"(Goh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FB006E">
        <w:fldChar w:fldCharType="separate"/>
      </w:r>
      <w:r w:rsidR="00FB006E" w:rsidRPr="00FB006E">
        <w:t xml:space="preserve">(Goh &amp; </w:t>
      </w:r>
      <w:proofErr w:type="spellStart"/>
      <w:r w:rsidR="00FB006E" w:rsidRPr="00FB006E">
        <w:t>Kavaljian</w:t>
      </w:r>
      <w:proofErr w:type="spellEnd"/>
      <w:r w:rsidR="00FB006E" w:rsidRPr="00FB006E">
        <w:t xml:space="preserve"> 1989)</w:t>
      </w:r>
      <w:r w:rsidR="00FB006E">
        <w:fldChar w:fldCharType="end"/>
      </w:r>
      <w:r w:rsidR="00FB006E">
        <w:t>.</w:t>
      </w:r>
    </w:p>
    <w:p w14:paraId="2456450B" w14:textId="4971197E" w:rsidR="00862D5E" w:rsidRPr="00862D5E" w:rsidRDefault="00862D5E" w:rsidP="004218C1">
      <w:pPr>
        <w:pStyle w:val="Heading3"/>
      </w:pPr>
      <w:bookmarkStart w:id="27" w:name="_Toc449534512"/>
      <w:r>
        <w:t>Use in China</w:t>
      </w:r>
      <w:bookmarkEnd w:id="27"/>
    </w:p>
    <w:p w14:paraId="3315A81C" w14:textId="2F4BB17D" w:rsidR="002033FD" w:rsidRDefault="005326C6" w:rsidP="004218C1">
      <w:r>
        <w:t>Orchids are used horticulturally</w:t>
      </w:r>
      <w:r w:rsidR="00800794">
        <w:t xml:space="preserve">, </w:t>
      </w:r>
      <w:r>
        <w:t>medicinally</w:t>
      </w:r>
      <w:r w:rsidR="00800794">
        <w:t xml:space="preserve"> and for food</w:t>
      </w:r>
      <w:r>
        <w:t xml:space="preserve"> in China</w:t>
      </w:r>
      <w:r w:rsidR="00800794">
        <w:t xml:space="preserve"> </w:t>
      </w:r>
      <w:r w:rsidR="00800794">
        <w:fldChar w:fldCharType="begin"/>
      </w:r>
      <w:r w:rsidR="00800794">
        <w:instrText xml:space="preserve"> ADDIN ZOTERO_ITEM CSL_CITATION {"citationID":"18efe21mmv","properties":{"formattedCitation":"{\\rtf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800794">
        <w:fldChar w:fldCharType="separate"/>
      </w:r>
      <w:r w:rsidR="00800794" w:rsidRPr="00800794">
        <w:rPr>
          <w:rFonts w:cs="Times New Roman"/>
          <w:szCs w:val="24"/>
        </w:rPr>
        <w:t xml:space="preserve">(Chen </w:t>
      </w:r>
      <w:r w:rsidR="00800794" w:rsidRPr="00800794">
        <w:rPr>
          <w:rFonts w:cs="Times New Roman"/>
          <w:i/>
          <w:iCs/>
          <w:szCs w:val="24"/>
        </w:rPr>
        <w:t>et al.</w:t>
      </w:r>
      <w:r w:rsidR="00800794" w:rsidRPr="00800794">
        <w:rPr>
          <w:rFonts w:cs="Times New Roman"/>
          <w:szCs w:val="24"/>
        </w:rPr>
        <w:t xml:space="preserve"> 2014)</w:t>
      </w:r>
      <w:r w:rsidR="00800794">
        <w:fldChar w:fldCharType="end"/>
      </w:r>
      <w:r w:rsidR="00800794">
        <w:t>.</w:t>
      </w:r>
    </w:p>
    <w:p w14:paraId="1938B4FE" w14:textId="7BEA42F0" w:rsidR="00FB76C1" w:rsidRDefault="00FB76C1" w:rsidP="004218C1">
      <w:pPr>
        <w:pStyle w:val="Heading3"/>
      </w:pPr>
      <w:bookmarkStart w:id="28" w:name="_Toc449534513"/>
      <w:r>
        <w:lastRenderedPageBreak/>
        <w:t>Horticulture</w:t>
      </w:r>
      <w:bookmarkEnd w:id="28"/>
    </w:p>
    <w:p w14:paraId="64FF1DAC" w14:textId="7FBCD719" w:rsidR="00C67BED" w:rsidRDefault="00C67BED" w:rsidP="004218C1">
      <w:pPr>
        <w:pStyle w:val="Heading3"/>
      </w:pPr>
      <w:bookmarkStart w:id="29" w:name="_Toc449534514"/>
      <w:r>
        <w:t>Food</w:t>
      </w:r>
      <w:bookmarkEnd w:id="29"/>
    </w:p>
    <w:p w14:paraId="2A2244F9" w14:textId="5ACAAA90" w:rsidR="00C67BED" w:rsidRPr="00C67BED" w:rsidRDefault="00C67BED" w:rsidP="004218C1">
      <w:r>
        <w:t xml:space="preserve">G </w:t>
      </w:r>
      <w:proofErr w:type="spellStart"/>
      <w:r>
        <w:t>elata</w:t>
      </w:r>
      <w:proofErr w:type="spellEnd"/>
      <w:r>
        <w:t xml:space="preserve"> </w:t>
      </w:r>
      <w:r>
        <w:fldChar w:fldCharType="begin"/>
      </w:r>
      <w:r>
        <w:instrText xml:space="preserve"> ADDIN ZOTERO_ITEM CSL_CITATION {"citationID":"q4k0fmlk7","properties":{"formattedCitation":"{\\rtf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Pr="00C67BED">
        <w:rPr>
          <w:szCs w:val="24"/>
        </w:rPr>
        <w:t xml:space="preserve">(Chen </w:t>
      </w:r>
      <w:r w:rsidRPr="00C67BED">
        <w:rPr>
          <w:iCs/>
          <w:szCs w:val="24"/>
        </w:rPr>
        <w:t>et al.</w:t>
      </w:r>
      <w:r w:rsidRPr="00C67BED">
        <w:rPr>
          <w:szCs w:val="24"/>
        </w:rPr>
        <w:t xml:space="preserve"> 2014)</w:t>
      </w:r>
      <w:r>
        <w:fldChar w:fldCharType="end"/>
      </w:r>
    </w:p>
    <w:p w14:paraId="2F842773" w14:textId="77777777" w:rsidR="00FB76C1" w:rsidRDefault="00FB76C1" w:rsidP="004218C1"/>
    <w:p w14:paraId="6516DB0F" w14:textId="54B684D7" w:rsidR="00FB76C1" w:rsidRDefault="00FB76C1" w:rsidP="004218C1">
      <w:pPr>
        <w:pStyle w:val="Heading3"/>
      </w:pPr>
      <w:bookmarkStart w:id="30" w:name="_Toc449534515"/>
      <w:r>
        <w:t>Medicine</w:t>
      </w:r>
      <w:bookmarkEnd w:id="30"/>
    </w:p>
    <w:p w14:paraId="38DEC19D" w14:textId="4DA3C4B3" w:rsidR="00FB76C1" w:rsidRPr="00800794" w:rsidRDefault="00E40DB0" w:rsidP="004218C1">
      <w:r>
        <w:t xml:space="preserve">Orchids, especially dendrobiums, have been used in traditional Chinese medicine for </w:t>
      </w:r>
      <w:r w:rsidR="00E32A0C">
        <w:t xml:space="preserve">more than 2 millennia </w:t>
      </w:r>
      <w:r w:rsidR="00E32A0C">
        <w:fldChar w:fldCharType="begin"/>
      </w:r>
      <w:r w:rsidR="00E32A0C">
        <w:instrText xml:space="preserve"> ADDIN ZOTERO_ITEM CSL_CITATION {"citationID":"1lhj0v3583","properties":{"formattedCitation":"{\\rtf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743648">
        <w:t xml:space="preserve">. Roughly 25% (n=350) of the orchid species in China are used in Traditional Chinese Medicine, 27% (n=97) of which are endemics </w:t>
      </w:r>
      <w:r w:rsidR="00743648">
        <w:fldChar w:fldCharType="begin"/>
      </w:r>
      <w:r w:rsidR="00743648">
        <w:instrText xml:space="preserve"> ADDIN ZOTERO_ITEM CSL_CITATION {"citationID":"9i2s7arvi","properties":{"formattedCitation":"{\\rtf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743648">
        <w:fldChar w:fldCharType="separate"/>
      </w:r>
      <w:r w:rsidR="00743648" w:rsidRPr="00743648">
        <w:rPr>
          <w:szCs w:val="24"/>
        </w:rPr>
        <w:t xml:space="preserve">(Liu </w:t>
      </w:r>
      <w:r w:rsidR="00743648" w:rsidRPr="00743648">
        <w:rPr>
          <w:i/>
          <w:iCs/>
          <w:szCs w:val="24"/>
        </w:rPr>
        <w:t>et al.</w:t>
      </w:r>
      <w:r w:rsidR="00743648" w:rsidRPr="00743648">
        <w:rPr>
          <w:szCs w:val="24"/>
        </w:rPr>
        <w:t xml:space="preserve"> 2014)</w:t>
      </w:r>
      <w:r w:rsidR="00743648">
        <w:fldChar w:fldCharType="end"/>
      </w:r>
      <w:r w:rsidR="00800794">
        <w:t xml:space="preserve">. </w:t>
      </w:r>
      <w:r w:rsidR="00FB76C1">
        <w:rPr>
          <w:i/>
        </w:rPr>
        <w:t xml:space="preserve">Dendrobium </w:t>
      </w:r>
      <w:proofErr w:type="spellStart"/>
      <w:r w:rsidR="00FB76C1">
        <w:rPr>
          <w:i/>
        </w:rPr>
        <w:t>officinale</w:t>
      </w:r>
      <w:proofErr w:type="spellEnd"/>
      <w:r w:rsidR="00FB76C1">
        <w:rPr>
          <w:i/>
        </w:rPr>
        <w:t xml:space="preserve"> </w:t>
      </w:r>
      <w:r w:rsidR="00FB76C1">
        <w:t xml:space="preserve">had a large distribution throughout the south of China but is now rare in the wild </w:t>
      </w:r>
      <w:r w:rsidR="00FB76C1">
        <w:fldChar w:fldCharType="begin"/>
      </w:r>
      <w:r w:rsidR="00FB76C1">
        <w:instrText xml:space="preserve"> ADDIN ZOTERO_ITEM CSL_CITATION {"citationID":"1ieohp7aqm","properties":{"formattedCitation":"{\\rtf (Ding {\\i{}et al.} 2008)}","plainCitation":"(Ding et al. 2008)"},"citationItems":[{"id":1721,"uris":["http://zotero.org/users/1217525/items/8Q5UR3WN"],"uri":["http://zotero.org/users/1217525/items/8Q5UR3WN"],"itemData":{"id":1721,"type":"article-journal","title":"Genetic variation and conservation of the endangered Chinese endemic herb Dendrobium officinale based on SRAP analysis","container-title":"Plant Systematics and Evolution","page":"149-156","volume":"276","issue":"3-4","source":"CrossRef","DOI":"10.1007/s00606-008-0068-1","ISSN":"0378-2697, 1615-6110","language":"en","author":[{"family":"Ding","given":"Ge"},{"family":"Zhang","given":"Daizhen"},{"family":"Ding","given":"Xiaoyu"},{"family":"Zhou","given":"Qi"},{"family":"Zhang","given":"Weichao"},{"family":"Li","given":"Xuexia"}],"issued":{"date-parts":[["2008",12]]}}}],"schema":"https://github.com/citation-style-language/schema/raw/master/csl-citation.json"} </w:instrText>
      </w:r>
      <w:r w:rsidR="00FB76C1">
        <w:fldChar w:fldCharType="separate"/>
      </w:r>
      <w:r w:rsidR="00FB76C1" w:rsidRPr="00FB76C1">
        <w:rPr>
          <w:szCs w:val="24"/>
        </w:rPr>
        <w:t xml:space="preserve">(Ding </w:t>
      </w:r>
      <w:r w:rsidR="00FB76C1" w:rsidRPr="00FB76C1">
        <w:rPr>
          <w:i/>
          <w:iCs/>
          <w:szCs w:val="24"/>
        </w:rPr>
        <w:t>et al.</w:t>
      </w:r>
      <w:r w:rsidR="00FB76C1" w:rsidRPr="00FB76C1">
        <w:rPr>
          <w:szCs w:val="24"/>
        </w:rPr>
        <w:t xml:space="preserve"> 2008)</w:t>
      </w:r>
      <w:r w:rsidR="00FB76C1">
        <w:fldChar w:fldCharType="end"/>
      </w:r>
      <w:r w:rsidR="00C67BED">
        <w:t xml:space="preserve"> </w:t>
      </w:r>
      <w:r w:rsidR="00C67BED">
        <w:rPr>
          <w:i/>
        </w:rPr>
        <w:t xml:space="preserve">G </w:t>
      </w:r>
      <w:proofErr w:type="spellStart"/>
      <w:r w:rsidR="00C67BED">
        <w:rPr>
          <w:i/>
        </w:rPr>
        <w:t>elata</w:t>
      </w:r>
      <w:proofErr w:type="spellEnd"/>
      <w:r w:rsidR="00C67BED">
        <w:rPr>
          <w:i/>
        </w:rPr>
        <w:t xml:space="preserve"> </w:t>
      </w:r>
      <w:r w:rsidR="00C67BED">
        <w:rPr>
          <w:i/>
        </w:rPr>
        <w:fldChar w:fldCharType="begin"/>
      </w:r>
      <w:r w:rsidR="00C67BED">
        <w:rPr>
          <w:i/>
        </w:rPr>
        <w:instrText xml:space="preserve"> ADDIN ZOTERO_ITEM CSL_CITATION {"citationID":"iqotakhui","properties":{"formattedCitation":"{\\rtf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rPr>
          <w:i/>
        </w:rPr>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rPr>
          <w:i/>
        </w:rPr>
        <w:fldChar w:fldCharType="end"/>
      </w:r>
    </w:p>
    <w:p w14:paraId="2BFE2CDB" w14:textId="1EBDF327" w:rsidR="00C67BED" w:rsidRPr="00C67BED" w:rsidRDefault="00C67BED" w:rsidP="004218C1">
      <w:r w:rsidRPr="00C67BED">
        <w:t xml:space="preserve">It is tricky to regulate this use as </w:t>
      </w:r>
      <w:r w:rsidR="00BC3F12">
        <w:t>some</w:t>
      </w:r>
      <w:r w:rsidRPr="00C67BED">
        <w:t xml:space="preserve"> orchids do have</w:t>
      </w:r>
      <w:r w:rsidR="00800794">
        <w:t xml:space="preserve"> legitimate</w:t>
      </w:r>
      <w:r w:rsidRPr="00C67BED">
        <w:t xml:space="preserve"> medicinal uses </w:t>
      </w:r>
      <w:r w:rsidRPr="00C67BED">
        <w:fldChar w:fldCharType="begin"/>
      </w:r>
      <w:r w:rsidRPr="00C67BED">
        <w:instrText xml:space="preserve"> ADDIN ZOTERO_ITEM CSL_CITATION {"citationID":"Sdjx9Zib","properties":{"formattedCitation":"{\\rtf (Ng {\\i{}et al.} 2012; Chen {\\i{}et al.} 2014)}","plainCitation":"(Ng et al. 2012; Chen et al. 2014)"},"citationItems":[{"id":235,"uris":["http://zotero.org/users/1217525/items/B4BIGIK5"],"uri":["http://zotero.org/users/1217525/items/B4BIGIK5"],"itemData":{"id":235,"type":"article-journal","title":"Review of research on Dendrobium, a prized folk medicine","container-title":"Applied Microbiology and Biotechnology","page":"1795–1803","volume":"93","abstract":"Medicinal plants of the Dendrobium genus are highly prized, and hence, methodologies have been developed to authenticate Dendrobium drugs from its adulterants. Many bioactive constituents of Dendrobium species have been identified. The macromolecules included lectins; the enzymes chalcone synthase, sucrose synthase, and cytokinin oxidase; and polysaccharides. The polysaccharides display immunomodulatory and hepatoprotective activities. Alkaloids exhibit antioxidant, anticancer, and neuroprotective activities. Other compounds manifest antioxidant, anticancer, and immunomodulatory.","DOI":"10.1007/s00253-011-3829-7","ISSN":"01757598","note":"PMID: 22322870","author":[{"family":"Ng","given":"Tzi Bun"},{"family":"Liu","given":"Jingyi"},{"family":"Wong","given":"Jack Ho"},{"family":"Ye","given":"Xiujuan"},{"family":"Wing Sze","given":"Stephen Cho"},{"family":"Tong","given":"Yao"},{"family":"Zhang","given":"Kalin Yanbo"}],"issued":{"date-parts":[["2012"]]},"PMID":"22322870"}},{"id":135,"uris":["http://zotero.org/users/1217525/items/73NBIFED"],"uri":["http://zotero.org/users/1217525/items/73NBIFED"],"itemData":{"id":135,"type":"article-journal","title":"Genetic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Pr="00C67BED">
        <w:fldChar w:fldCharType="separate"/>
      </w:r>
      <w:r w:rsidRPr="00C67BED">
        <w:rPr>
          <w:szCs w:val="24"/>
        </w:rPr>
        <w:t xml:space="preserve">(Ng </w:t>
      </w:r>
      <w:r w:rsidRPr="00C67BED">
        <w:rPr>
          <w:i/>
          <w:iCs/>
          <w:szCs w:val="24"/>
        </w:rPr>
        <w:t>et al.</w:t>
      </w:r>
      <w:r w:rsidRPr="00C67BED">
        <w:rPr>
          <w:szCs w:val="24"/>
        </w:rPr>
        <w:t xml:space="preserve"> 2012; Chen </w:t>
      </w:r>
      <w:r w:rsidRPr="00C67BED">
        <w:rPr>
          <w:i/>
          <w:iCs/>
          <w:szCs w:val="24"/>
        </w:rPr>
        <w:t>et al.</w:t>
      </w:r>
      <w:r w:rsidRPr="00C67BED">
        <w:rPr>
          <w:szCs w:val="24"/>
        </w:rPr>
        <w:t xml:space="preserve"> 2014)</w:t>
      </w:r>
      <w:r w:rsidRPr="00C67BED">
        <w:fldChar w:fldCharType="end"/>
      </w:r>
      <w:r w:rsidRPr="00C67BED">
        <w:t>. Alth</w:t>
      </w:r>
      <w:r w:rsidR="00BC3F12">
        <w:t>ough an argument can be made in</w:t>
      </w:r>
      <w:r w:rsidRPr="00C67BED">
        <w:t xml:space="preserve">to </w:t>
      </w:r>
      <w:r w:rsidR="00BC3F12">
        <w:t>sustainably harvesting</w:t>
      </w:r>
      <w:r w:rsidRPr="00C67BED">
        <w:t xml:space="preserve"> these species so that medicines are available to future </w:t>
      </w:r>
      <w:commentRangeStart w:id="31"/>
      <w:r w:rsidRPr="00C67BED">
        <w:t>generations</w:t>
      </w:r>
      <w:commentRangeEnd w:id="31"/>
      <w:r w:rsidR="00800794">
        <w:rPr>
          <w:rStyle w:val="CommentReference"/>
          <w:rFonts w:asciiTheme="minorHAnsi" w:hAnsiTheme="minorHAnsi" w:cstheme="minorBidi"/>
          <w:lang w:val="en-GB"/>
        </w:rPr>
        <w:commentReference w:id="31"/>
      </w:r>
      <w:r w:rsidRPr="00C67BED">
        <w:t>.</w:t>
      </w:r>
    </w:p>
    <w:p w14:paraId="64B43AF0" w14:textId="00A04816" w:rsidR="002033FD" w:rsidRDefault="002033FD" w:rsidP="004218C1">
      <w:pPr>
        <w:pStyle w:val="Heading2"/>
      </w:pPr>
      <w:bookmarkStart w:id="32" w:name="_Toc449534516"/>
      <w:r>
        <w:t>Threats to orchids in China</w:t>
      </w:r>
      <w:bookmarkEnd w:id="32"/>
    </w:p>
    <w:p w14:paraId="5C3071F7" w14:textId="393C7D00" w:rsidR="00DC525E" w:rsidRDefault="00DC525E" w:rsidP="004218C1">
      <w:r>
        <w:t xml:space="preserve">The conservation of orchids is threatened by overharvesting and habitat destruction </w:t>
      </w:r>
      <w:r>
        <w:fldChar w:fldCharType="begin"/>
      </w:r>
      <w:r w:rsidR="00C67BED">
        <w:instrText xml:space="preserve"> ADDIN ZOTERO_ITEM CSL_CITATION {"citationID":"tQrKBhzK","properties":{"formattedCitation":"{\\rtf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w:t>
      </w:r>
      <w:r w:rsidR="007578BF">
        <w:t xml:space="preserve"> Orchids are sensitive to habitat disturbance due to their mycorrhizal and pollinator specificity </w:t>
      </w:r>
      <w:r w:rsidR="007578BF">
        <w:fldChar w:fldCharType="begin"/>
      </w:r>
      <w:r w:rsidR="007578BF">
        <w:instrText xml:space="preserve"> ADDIN ZOTERO_ITEM CSL_CITATION {"citationID":"rjn9avlsh","properties":{"formattedCitation":"{\\rtf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578BF">
        <w:fldChar w:fldCharType="separate"/>
      </w:r>
      <w:r w:rsidR="007578BF" w:rsidRPr="007578BF">
        <w:rPr>
          <w:szCs w:val="24"/>
        </w:rPr>
        <w:t xml:space="preserve">(Zhang </w:t>
      </w:r>
      <w:r w:rsidR="007578BF" w:rsidRPr="007578BF">
        <w:rPr>
          <w:i/>
          <w:iCs/>
          <w:szCs w:val="24"/>
        </w:rPr>
        <w:t>et al.</w:t>
      </w:r>
      <w:r w:rsidR="007578BF" w:rsidRPr="007578BF">
        <w:rPr>
          <w:szCs w:val="24"/>
        </w:rPr>
        <w:t xml:space="preserve"> 2015)</w:t>
      </w:r>
      <w:r w:rsidR="007578BF">
        <w:fldChar w:fldCharType="end"/>
      </w:r>
      <w:r w:rsidR="007578BF">
        <w:t>.</w:t>
      </w:r>
      <w:r>
        <w:t xml:space="preserve"> There is an urgent need for protection </w:t>
      </w:r>
      <w:r>
        <w:fldChar w:fldCharType="begin"/>
      </w:r>
      <w:r>
        <w:instrText xml:space="preserve"> ADDIN ZOTERO_ITEM CSL_CITATION {"citationID":"l3mk6ku9l","properties":{"formattedCitation":"(Liu,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fldChar w:fldCharType="separate"/>
      </w:r>
      <w:r w:rsidRPr="00DC525E">
        <w:t>(Liu, Luo &amp; Liu 2010)</w:t>
      </w:r>
      <w:r>
        <w:fldChar w:fldCharType="end"/>
      </w:r>
      <w:r>
        <w:t>.</w:t>
      </w:r>
    </w:p>
    <w:p w14:paraId="43EC680A" w14:textId="7D7B626C" w:rsidR="00857EE4" w:rsidRDefault="00857EE4" w:rsidP="004218C1">
      <w:pPr>
        <w:pStyle w:val="Heading3"/>
      </w:pPr>
      <w:bookmarkStart w:id="33" w:name="_Toc449534517"/>
      <w:r>
        <w:t>Wild harvesting</w:t>
      </w:r>
      <w:bookmarkEnd w:id="33"/>
      <w:r>
        <w:t xml:space="preserve"> </w:t>
      </w:r>
    </w:p>
    <w:p w14:paraId="26FBD323" w14:textId="07168713" w:rsidR="00857EE4" w:rsidRPr="00857EE4" w:rsidRDefault="00E26CA7" w:rsidP="004218C1">
      <w:r>
        <w:t>Nearly all medicinal plants in China are wild harvested</w:t>
      </w:r>
      <w:r w:rsidR="00A34703">
        <w:t xml:space="preserve"> </w:t>
      </w:r>
      <w:r>
        <w:fldChar w:fldCharType="begin"/>
      </w:r>
      <w:r w:rsidR="00FF55D3">
        <w:instrText xml:space="preserve"> ADDIN ZOTERO_ITEM CSL_CITATION {"citationID":"e49i9bsf","properties":{"formattedCitation":"{\\rtf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t>. This practice has threatened the existence of many orchid species</w:t>
      </w:r>
      <w:r w:rsidR="0058761C">
        <w:t xml:space="preserve"> including </w:t>
      </w:r>
      <w:proofErr w:type="spellStart"/>
      <w:r w:rsidR="0058761C">
        <w:rPr>
          <w:i/>
        </w:rPr>
        <w:t>Gastrodia</w:t>
      </w:r>
      <w:proofErr w:type="spellEnd"/>
      <w:r w:rsidR="0058761C">
        <w:rPr>
          <w:i/>
        </w:rPr>
        <w:t xml:space="preserve"> </w:t>
      </w:r>
      <w:proofErr w:type="spellStart"/>
      <w:r w:rsidR="0058761C">
        <w:rPr>
          <w:i/>
        </w:rPr>
        <w:t>elata</w:t>
      </w:r>
      <w:proofErr w:type="spellEnd"/>
      <w:r w:rsidR="0058761C">
        <w:rPr>
          <w:i/>
        </w:rPr>
        <w:t xml:space="preserve"> </w:t>
      </w:r>
      <w:r w:rsidR="0058761C">
        <w:t>which underwent a near total population collapse in the wild in the 1960s</w:t>
      </w:r>
      <w:r>
        <w:t xml:space="preserve"> </w:t>
      </w:r>
      <w:r>
        <w:fldChar w:fldCharType="begin"/>
      </w:r>
      <w:r w:rsidR="00807514">
        <w:instrText xml:space="preserve"> ADDIN ZOTERO_ITEM CSL_CITATION {"citationID":"pzMNlZds","properties":{"formattedCitation":"{\\rtf (Zhang {\\i{}et al.} 2005, 2015; Sang, Ma &amp; Axmacher 2011; Chen {\\i{}et al.} 2014)}","plainCitation":"(Zhang et al. 2005, 2015; Sang, Ma &amp; Axmacher 2011; Chen et al. 2014)"},"citationItems":[{"id":1749,"uris":["http://zotero.org/users/1217525/items/7KJK8Z68"],"uri":["http://zotero.org/users/1217525/items/7KJK8Z68"],"itemData":{"id":1749,"type":"article-journal","title":"Current approaches for the authentication of medicinal Dendrobium species and its products","container-title":"Plant Genetic Resources: Characterization and Utilization","page":"144–148","volume":"3","issue":"02","author":[{"family":"Zhang","given":"Yan-Bo"},{"family":"But","given":"Paul Pui-Hay"},{"family":"Wang","given":"Zheng-Tao"},{"family":"Shaw","given":"Pang-Chui"}],"issued":{"date-parts":[["2005"]]}}},{"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807514" w:rsidRPr="00807514">
        <w:rPr>
          <w:szCs w:val="24"/>
        </w:rPr>
        <w:t xml:space="preserve">(Zhang </w:t>
      </w:r>
      <w:r w:rsidR="00807514" w:rsidRPr="00807514">
        <w:rPr>
          <w:i/>
          <w:iCs/>
          <w:szCs w:val="24"/>
        </w:rPr>
        <w:t>et al.</w:t>
      </w:r>
      <w:r w:rsidR="00807514" w:rsidRPr="00807514">
        <w:rPr>
          <w:szCs w:val="24"/>
        </w:rPr>
        <w:t xml:space="preserve"> 2005, 2015; Sang, Ma &amp; </w:t>
      </w:r>
      <w:proofErr w:type="spellStart"/>
      <w:r w:rsidR="00807514" w:rsidRPr="00807514">
        <w:rPr>
          <w:szCs w:val="24"/>
        </w:rPr>
        <w:t>Axmacher</w:t>
      </w:r>
      <w:proofErr w:type="spellEnd"/>
      <w:r w:rsidR="00807514" w:rsidRPr="00807514">
        <w:rPr>
          <w:szCs w:val="24"/>
        </w:rPr>
        <w:t xml:space="preserve"> 2011; Chen </w:t>
      </w:r>
      <w:r w:rsidR="00807514" w:rsidRPr="00807514">
        <w:rPr>
          <w:i/>
          <w:iCs/>
          <w:szCs w:val="24"/>
        </w:rPr>
        <w:t>et al.</w:t>
      </w:r>
      <w:r w:rsidR="00807514" w:rsidRPr="00807514">
        <w:rPr>
          <w:szCs w:val="24"/>
        </w:rPr>
        <w:t xml:space="preserve"> </w:t>
      </w:r>
      <w:r w:rsidR="00807514" w:rsidRPr="00807514">
        <w:rPr>
          <w:szCs w:val="24"/>
        </w:rPr>
        <w:lastRenderedPageBreak/>
        <w:t>2014)</w:t>
      </w:r>
      <w:r>
        <w:fldChar w:fldCharType="end"/>
      </w:r>
      <w:r>
        <w:t>.</w:t>
      </w:r>
      <w:r w:rsidR="003A00D8">
        <w:t xml:space="preserve">In the 1980s, harvested medicinal </w:t>
      </w:r>
      <w:proofErr w:type="spellStart"/>
      <w:r w:rsidR="003A00D8">
        <w:rPr>
          <w:i/>
        </w:rPr>
        <w:t>Dendrobuim</w:t>
      </w:r>
      <w:proofErr w:type="spellEnd"/>
      <w:r w:rsidR="003A00D8">
        <w:t xml:space="preserve"> volume was 600,000 kg annum</w:t>
      </w:r>
      <w:r w:rsidR="003A00D8">
        <w:rPr>
          <w:vertAlign w:val="superscript"/>
        </w:rPr>
        <w:t>-1</w:t>
      </w:r>
      <w:r w:rsidR="003A00D8">
        <w:t xml:space="preserve">. Harvests are now reduced due to the depletion of wild populations </w:t>
      </w:r>
      <w:r w:rsidR="003A00D8">
        <w:fldChar w:fldCharType="begin"/>
      </w:r>
      <w:r w:rsidR="003A00D8">
        <w:instrText xml:space="preserve"> ADDIN ZOTERO_ITEM CSL_CITATION {"citationID":"1vui3t9vqj","properties":{"formattedCitation":"{\\rtf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3A00D8">
        <w:fldChar w:fldCharType="separate"/>
      </w:r>
      <w:r w:rsidR="003A00D8" w:rsidRPr="003A00D8">
        <w:rPr>
          <w:szCs w:val="24"/>
        </w:rPr>
        <w:t xml:space="preserve">(Liu </w:t>
      </w:r>
      <w:r w:rsidR="003A00D8" w:rsidRPr="003A00D8">
        <w:rPr>
          <w:i/>
          <w:iCs/>
          <w:szCs w:val="24"/>
        </w:rPr>
        <w:t>et al.</w:t>
      </w:r>
      <w:r w:rsidR="003A00D8" w:rsidRPr="003A00D8">
        <w:rPr>
          <w:szCs w:val="24"/>
        </w:rPr>
        <w:t xml:space="preserve"> 2014)</w:t>
      </w:r>
      <w:r w:rsidR="003A00D8">
        <w:fldChar w:fldCharType="end"/>
      </w:r>
      <w:r w:rsidR="0071698B">
        <w:t>.</w:t>
      </w:r>
      <w:r w:rsidR="003A00D8">
        <w:t xml:space="preserve">  </w:t>
      </w:r>
      <w:r>
        <w:t xml:space="preserve">Bans on collecting endangered species have been largely unenforced and subsequently ineffective </w:t>
      </w:r>
      <w:r>
        <w:fldChar w:fldCharType="begin"/>
      </w:r>
      <w:r>
        <w:instrText xml:space="preserve"> ADDIN ZOTERO_ITEM CSL_CITATION {"citationID":"fsisp21ns","properties":{"formattedCitation":"(Sang,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E26CA7">
        <w:t xml:space="preserve">(Sang, Ma &amp; </w:t>
      </w:r>
      <w:proofErr w:type="spellStart"/>
      <w:r w:rsidRPr="00E26CA7">
        <w:t>Axmacher</w:t>
      </w:r>
      <w:proofErr w:type="spellEnd"/>
      <w:r w:rsidRPr="00E26CA7">
        <w:t xml:space="preserve"> 2011)</w:t>
      </w:r>
      <w:r>
        <w:fldChar w:fldCharType="end"/>
      </w:r>
      <w:r>
        <w:t>.</w:t>
      </w:r>
      <w:r w:rsidR="00E32A0C">
        <w:t xml:space="preserve"> </w:t>
      </w:r>
      <w:commentRangeStart w:id="34"/>
      <w:r w:rsidR="00E32A0C">
        <w:t>This</w:t>
      </w:r>
      <w:commentRangeEnd w:id="34"/>
      <w:r w:rsidR="00E32A0C">
        <w:rPr>
          <w:rStyle w:val="CommentReference"/>
          <w:rFonts w:asciiTheme="minorHAnsi" w:hAnsiTheme="minorHAnsi" w:cstheme="minorBidi"/>
          <w:lang w:val="en-GB"/>
        </w:rPr>
        <w:commentReference w:id="34"/>
      </w:r>
      <w:r w:rsidR="00E32A0C">
        <w:t xml:space="preserve"> practice </w:t>
      </w:r>
      <w:r w:rsidR="0071698B">
        <w:t>has now begun to make use of orchid populations in adjacent countries</w:t>
      </w:r>
      <w:r w:rsidR="00E32A0C">
        <w:t xml:space="preserve"> </w:t>
      </w:r>
      <w:r w:rsidR="00E32A0C">
        <w:fldChar w:fldCharType="begin"/>
      </w:r>
      <w:r w:rsidR="00E32A0C">
        <w:instrText xml:space="preserve"> ADDIN ZOTERO_ITEM CSL_CITATION {"citationID":"2cbje8r49e","properties":{"formattedCitation":"{\\rtf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p>
    <w:p w14:paraId="6C39C537" w14:textId="329205F8" w:rsidR="00857EE4" w:rsidRDefault="00857EE4" w:rsidP="004218C1">
      <w:pPr>
        <w:pStyle w:val="Heading3"/>
      </w:pPr>
      <w:bookmarkStart w:id="35" w:name="_Toc449534518"/>
      <w:r>
        <w:t>Deforestation</w:t>
      </w:r>
      <w:bookmarkEnd w:id="35"/>
    </w:p>
    <w:p w14:paraId="2BAC60E7" w14:textId="758CC46E" w:rsidR="00CB33E2" w:rsidRDefault="00CB33E2" w:rsidP="004218C1">
      <w:r>
        <w:t xml:space="preserve">Deforestation has been carried out in China for hundreds of years </w:t>
      </w:r>
      <w:r>
        <w:fldChar w:fldCharType="begin"/>
      </w:r>
      <w:r>
        <w:instrText xml:space="preserve"> ADDIN ZOTERO_ITEM CSL_CITATION {"citationID":"1nrq7uvbnl","properties":{"formattedCitation":"(Sang,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xml:space="preserve">. Consequently, the number of natural forests in China is highly reduced </w:t>
      </w:r>
      <w:r>
        <w:fldChar w:fldCharType="begin"/>
      </w:r>
      <w:r>
        <w:instrText xml:space="preserve"> ADDIN ZOTERO_ITEM CSL_CITATION {"citationID":"vs1d2mn6e","properties":{"formattedCitation":"(Sang,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There is currently a ban on logging from natural forests, however, the impoverished rural areas of the country</w:t>
      </w:r>
      <w:r w:rsidR="00DD0D9B">
        <w:t xml:space="preserve"> often take little heed </w:t>
      </w:r>
      <w:r w:rsidR="00E26CA7">
        <w:t>to</w:t>
      </w:r>
      <w:r w:rsidR="00DD0D9B">
        <w:t xml:space="preserve"> laws regarding protected areas</w:t>
      </w:r>
      <w:r>
        <w:t xml:space="preserve"> </w:t>
      </w:r>
      <w:r>
        <w:fldChar w:fldCharType="begin"/>
      </w:r>
      <w:r w:rsidR="00FF55D3">
        <w:instrText xml:space="preserve"> ADDIN ZOTERO_ITEM CSL_CITATION {"citationID":"jZMaeesh","properties":{"formattedCitation":"{\\rtf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rsidR="00DD0D9B">
        <w:t>.</w:t>
      </w:r>
    </w:p>
    <w:p w14:paraId="61C3EE0D" w14:textId="0A9E4D71" w:rsidR="00A34703" w:rsidRDefault="00A34703" w:rsidP="004218C1">
      <w:pPr>
        <w:pStyle w:val="Heading3"/>
      </w:pPr>
      <w:bookmarkStart w:id="36" w:name="_Toc449534519"/>
      <w:r>
        <w:t>Urbanization</w:t>
      </w:r>
      <w:bookmarkEnd w:id="36"/>
    </w:p>
    <w:p w14:paraId="030FA7A0" w14:textId="727379B1" w:rsidR="00A34703" w:rsidRPr="00A34703" w:rsidRDefault="00A34703" w:rsidP="004218C1">
      <w:r>
        <w:t xml:space="preserve">The Chinese government protects growth and urbanization has occurred rapidly in China </w:t>
      </w:r>
      <w:r>
        <w:fldChar w:fldCharType="begin"/>
      </w:r>
      <w:r>
        <w:instrText xml:space="preserve"> ADDIN ZOTERO_ITEM CSL_CITATION {"citationID":"2lpuih17ev","properties":{"formattedCitation":"(Sang,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A34703">
        <w:t xml:space="preserve">(Sang, Ma &amp; </w:t>
      </w:r>
      <w:proofErr w:type="spellStart"/>
      <w:r w:rsidRPr="00A34703">
        <w:t>Axmacher</w:t>
      </w:r>
      <w:proofErr w:type="spellEnd"/>
      <w:r w:rsidRPr="00A34703">
        <w:t xml:space="preserve"> 2011)</w:t>
      </w:r>
      <w:r>
        <w:fldChar w:fldCharType="end"/>
      </w:r>
      <w:r>
        <w:t>.</w:t>
      </w:r>
      <w:r w:rsidR="00802CCA">
        <w:t xml:space="preserve"> With rapid growth, little care has been made to reduce deforestation and the impact on threatened </w:t>
      </w:r>
      <w:commentRangeStart w:id="37"/>
      <w:r w:rsidR="00802CCA">
        <w:t>populations</w:t>
      </w:r>
      <w:commentRangeEnd w:id="37"/>
      <w:r w:rsidR="00802CCA">
        <w:rPr>
          <w:rStyle w:val="CommentReference"/>
          <w:rFonts w:asciiTheme="minorHAnsi" w:hAnsiTheme="minorHAnsi" w:cstheme="minorBidi"/>
          <w:lang w:val="en-GB"/>
        </w:rPr>
        <w:commentReference w:id="37"/>
      </w:r>
      <w:r w:rsidR="00802CCA">
        <w:t xml:space="preserve">. Increased urbanization has also improved access to forests that were previously </w:t>
      </w:r>
      <w:commentRangeStart w:id="38"/>
      <w:r w:rsidR="00802CCA">
        <w:t>inaccessible</w:t>
      </w:r>
      <w:commentRangeEnd w:id="38"/>
      <w:r w:rsidR="00802CCA">
        <w:rPr>
          <w:rStyle w:val="CommentReference"/>
          <w:rFonts w:asciiTheme="minorHAnsi" w:hAnsiTheme="minorHAnsi" w:cstheme="minorBidi"/>
          <w:lang w:val="en-GB"/>
        </w:rPr>
        <w:commentReference w:id="38"/>
      </w:r>
      <w:r w:rsidR="00802CCA">
        <w:t xml:space="preserve">. </w:t>
      </w:r>
      <w:r w:rsidR="00100A10">
        <w:t xml:space="preserve"> </w:t>
      </w:r>
    </w:p>
    <w:p w14:paraId="4BD94117" w14:textId="4C2C7C98" w:rsidR="00DC525E" w:rsidRDefault="00DC525E" w:rsidP="004218C1">
      <w:pPr>
        <w:pStyle w:val="Heading3"/>
      </w:pPr>
      <w:bookmarkStart w:id="39" w:name="_Toc449534520"/>
      <w:r>
        <w:t>Cultivation</w:t>
      </w:r>
      <w:bookmarkEnd w:id="39"/>
    </w:p>
    <w:p w14:paraId="68A2E4B2" w14:textId="2EB103DC" w:rsidR="00DC525E" w:rsidRPr="00DC525E" w:rsidRDefault="00DC525E" w:rsidP="004218C1">
      <w:r>
        <w:t xml:space="preserve">Very few native orchids in China have been cultivated on a large scale </w:t>
      </w:r>
      <w:r>
        <w:fldChar w:fldCharType="begin"/>
      </w:r>
      <w:r w:rsidR="00C67BED">
        <w:instrText xml:space="preserve"> ADDIN ZOTERO_ITEM CSL_CITATION {"citationID":"Ag5cFkaQ","properties":{"formattedCitation":"{\\rtf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 xml:space="preserve">. This is partly due to the mycorrhizal </w:t>
      </w:r>
      <w:commentRangeStart w:id="40"/>
      <w:r>
        <w:t>fungal</w:t>
      </w:r>
      <w:commentRangeEnd w:id="40"/>
      <w:r w:rsidR="00100A10">
        <w:rPr>
          <w:rStyle w:val="CommentReference"/>
          <w:rFonts w:asciiTheme="minorHAnsi" w:hAnsiTheme="minorHAnsi" w:cstheme="minorBidi"/>
          <w:lang w:val="en-GB"/>
        </w:rPr>
        <w:commentReference w:id="40"/>
      </w:r>
      <w:r>
        <w:t xml:space="preserve"> associations </w:t>
      </w:r>
      <w:r w:rsidR="003370A9">
        <w:t>many</w:t>
      </w:r>
      <w:r>
        <w:t xml:space="preserve"> orchids rely on</w:t>
      </w:r>
      <w:r w:rsidR="00353BB9">
        <w:t xml:space="preserve"> which makes the process of developing a cultivation method time consuming and expensive</w:t>
      </w:r>
      <w:r>
        <w:t xml:space="preserve"> </w:t>
      </w:r>
      <w:r w:rsidR="003370A9">
        <w:fldChar w:fldCharType="begin"/>
      </w:r>
      <w:r w:rsidR="00353BB9">
        <w:instrText xml:space="preserve"> ADDIN ZOTERO_ITEM CSL_CITATION {"citationID":"nN25E4LD","properties":{"formattedCitation":"{\\rtf (Liu, Luo &amp; Liu 2010; Xing {\\i{}et al.} 2014)}","plainCitation":"(Liu, Luo &amp; Liu 2010; Xing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370A9">
        <w:fldChar w:fldCharType="separate"/>
      </w:r>
      <w:r w:rsidR="00353BB9" w:rsidRPr="00353BB9">
        <w:rPr>
          <w:szCs w:val="24"/>
        </w:rPr>
        <w:t xml:space="preserve">(Liu, Luo &amp; Liu 2010; Xing </w:t>
      </w:r>
      <w:r w:rsidR="00353BB9" w:rsidRPr="00353BB9">
        <w:rPr>
          <w:i/>
          <w:iCs/>
          <w:szCs w:val="24"/>
        </w:rPr>
        <w:t>et al.</w:t>
      </w:r>
      <w:r w:rsidR="00353BB9" w:rsidRPr="00353BB9">
        <w:rPr>
          <w:szCs w:val="24"/>
        </w:rPr>
        <w:t xml:space="preserve"> 2014)</w:t>
      </w:r>
      <w:r w:rsidR="003370A9">
        <w:fldChar w:fldCharType="end"/>
      </w:r>
      <w:r w:rsidR="003370A9">
        <w:t xml:space="preserve"> (</w:t>
      </w:r>
      <w:commentRangeStart w:id="41"/>
      <w:r w:rsidR="003370A9">
        <w:t>citation needed</w:t>
      </w:r>
      <w:commentRangeEnd w:id="41"/>
      <w:r w:rsidR="00345A89">
        <w:rPr>
          <w:rStyle w:val="CommentReference"/>
          <w:rFonts w:asciiTheme="minorHAnsi" w:hAnsiTheme="minorHAnsi" w:cstheme="minorBidi"/>
          <w:lang w:val="en-GB"/>
        </w:rPr>
        <w:commentReference w:id="41"/>
      </w:r>
      <w:r w:rsidR="003370A9">
        <w:t xml:space="preserve">). Even if cultivation were possible, </w:t>
      </w:r>
      <w:r w:rsidR="003370A9">
        <w:fldChar w:fldCharType="begin"/>
      </w:r>
      <w:r w:rsidR="003370A9">
        <w:instrText xml:space="preserve"> ADDIN ZOTERO_ITEM CSL_CITATION {"citationID":"1hie63ds0l","properties":{"formattedCitation":"(Williams, Jones &amp; Annewandter 2014)","plainCitation":"(Williams, Jones &amp; Annewandter 2014)"},"citationItems":[{"id":98,"uris":["http://zotero.org/users/1217525/items/575A8DMH"],"uri":["http://zotero.org/users/1217525/items/575A8DMH"],"itemData":{"id":98,"type":"article-journal","title":"Cultivation can increase harvesting pressure on overexploited plant populations","container-title":"Ecological Applications","page":"2050–2062","volume":"24","issue":"8","author":[{"family":"Williams","given":"Sophie J."},{"family":"Jones","given":"Julia P.G."},{"family":"Annewandter","given":"R."}],"issued":{"date-parts":[["2014"]]}}}],"schema":"https://github.com/citation-style-language/schema/raw/master/csl-citation.json"} </w:instrText>
      </w:r>
      <w:r w:rsidR="003370A9">
        <w:fldChar w:fldCharType="separate"/>
      </w:r>
      <w:r w:rsidR="003370A9" w:rsidRPr="003370A9">
        <w:t xml:space="preserve">Williams, Jones &amp; Annewandter </w:t>
      </w:r>
      <w:r w:rsidR="003370A9">
        <w:t>(</w:t>
      </w:r>
      <w:r w:rsidR="003370A9" w:rsidRPr="003370A9">
        <w:t>2014</w:t>
      </w:r>
      <w:r w:rsidR="003370A9">
        <w:fldChar w:fldCharType="end"/>
      </w:r>
      <w:r w:rsidR="003370A9">
        <w:t xml:space="preserve">) found that some cultivation </w:t>
      </w:r>
      <w:proofErr w:type="spellStart"/>
      <w:r w:rsidR="003370A9">
        <w:t>programmes</w:t>
      </w:r>
      <w:proofErr w:type="spellEnd"/>
      <w:r w:rsidR="003370A9">
        <w:t xml:space="preserve"> can increase the strain of wild harvesting.</w:t>
      </w:r>
      <w:r w:rsidR="00857EE4">
        <w:t xml:space="preserve"> However there are</w:t>
      </w:r>
      <w:r w:rsidR="00EF15A5">
        <w:t xml:space="preserve"> successful</w:t>
      </w:r>
      <w:r w:rsidR="00857EE4">
        <w:t xml:space="preserve"> examples</w:t>
      </w:r>
      <w:r w:rsidR="00EF15A5">
        <w:t xml:space="preserve"> of this technique </w:t>
      </w:r>
      <w:r w:rsidR="00EF15A5">
        <w:fldChar w:fldCharType="begin"/>
      </w:r>
      <w:r w:rsidR="00EF15A5">
        <w:instrText xml:space="preserve"> ADDIN ZOTERO_ITEM CSL_CITATION {"citationID":"2ftq5v0ap","properties":{"formattedCitation":"(Liu,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rsidR="00EF15A5">
        <w:fldChar w:fldCharType="separate"/>
      </w:r>
      <w:r w:rsidR="00EF15A5" w:rsidRPr="00EF15A5">
        <w:t>(Liu, Luo &amp; Liu 2010)</w:t>
      </w:r>
      <w:r w:rsidR="00EF15A5">
        <w:fldChar w:fldCharType="end"/>
      </w:r>
      <w:r w:rsidR="00EF15A5">
        <w:t>.</w:t>
      </w:r>
      <w:r w:rsidR="00E32A0C">
        <w:t xml:space="preserve"> </w:t>
      </w:r>
      <w:r w:rsidR="00E32A0C">
        <w:fldChar w:fldCharType="begin"/>
      </w:r>
      <w:r w:rsidR="00E32A0C">
        <w:instrText xml:space="preserve"> ADDIN ZOTERO_ITEM CSL_CITATION {"citationID":"tj6mqgk98","properties":{"formattedCitation":"{\\rtf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w:t>
      </w:r>
      <w:r w:rsidR="00E32A0C">
        <w:rPr>
          <w:szCs w:val="24"/>
        </w:rPr>
        <w:t>(</w:t>
      </w:r>
      <w:r w:rsidR="00E32A0C" w:rsidRPr="00E32A0C">
        <w:rPr>
          <w:szCs w:val="24"/>
        </w:rPr>
        <w:t>2014)</w:t>
      </w:r>
      <w:r w:rsidR="00E32A0C">
        <w:fldChar w:fldCharType="end"/>
      </w:r>
      <w:r w:rsidR="00E32A0C">
        <w:t xml:space="preserve"> </w:t>
      </w:r>
      <w:r w:rsidR="00E32A0C">
        <w:lastRenderedPageBreak/>
        <w:t xml:space="preserve">demonstrated a method of planting orchids in natural forests and sustainably harvesting them. </w:t>
      </w:r>
    </w:p>
    <w:p w14:paraId="6E826A4E" w14:textId="1C352700" w:rsidR="00862D5E" w:rsidRDefault="00862D5E" w:rsidP="004218C1">
      <w:pPr>
        <w:pStyle w:val="Heading3"/>
      </w:pPr>
      <w:bookmarkStart w:id="42" w:name="_Toc449534521"/>
      <w:r>
        <w:t>Protected areas</w:t>
      </w:r>
      <w:bookmarkEnd w:id="42"/>
    </w:p>
    <w:p w14:paraId="42507DFA" w14:textId="03A10DF7" w:rsidR="00B31808" w:rsidRPr="00B31808" w:rsidRDefault="00B31808" w:rsidP="004218C1">
      <w:r>
        <w:t xml:space="preserve">There were at least 2600 nature reserves in China in 2012. There was only one set up specifically to protect orchids </w:t>
      </w:r>
      <w:r>
        <w:fldChar w:fldCharType="begin"/>
      </w:r>
      <w:r w:rsidR="00737A45">
        <w:instrText xml:space="preserve"> ADDIN ZOTERO_ITEM CSL_CITATION {"citationID":"0y3Gg26g","properties":{"formattedCitation":"{\\rtf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w:t>
      </w:r>
      <w:r>
        <w:fldChar w:fldCharType="end"/>
      </w:r>
      <w:r w:rsidR="00737A45">
        <w:t>,</w:t>
      </w:r>
      <w:r>
        <w:t xml:space="preserve"> </w:t>
      </w:r>
      <w:r w:rsidR="00737A45">
        <w:t>H</w:t>
      </w:r>
      <w:r>
        <w:t>owever 90% of China’s orchid species are found in nature reserves</w:t>
      </w:r>
      <w:r w:rsidR="00737A45">
        <w:t xml:space="preserve"> </w:t>
      </w:r>
      <w:r w:rsidR="0026459D">
        <w:t>(</w:t>
      </w:r>
      <w:r w:rsidR="00412462">
        <w:t>although this does not mean that they contain viable populations</w:t>
      </w:r>
      <w:r w:rsidR="0026459D">
        <w:t>)</w:t>
      </w:r>
      <w:r w:rsidR="00737A45">
        <w:t xml:space="preserve"> </w:t>
      </w:r>
      <w:r w:rsidR="00737A45">
        <w:fldChar w:fldCharType="begin"/>
      </w:r>
      <w:r w:rsidR="00737A45">
        <w:instrText xml:space="preserve"> ADDIN ZOTERO_ITEM CSL_CITATION {"citationID":"CRC6g87H","properties":{"formattedCitation":"{\\rtf (Liu {\\i{}et al.} 2014; Zhang {\\i{}et al.} 2015)}","plainCitation":"(Liu et al. 2014; Zhang et al. 2015)"},"citationItems":[{"id":766,"uris":["http://zotero.org/users/1217525/items/WKJADTZ2"],"uri":["http://zotero.org/users/1217525/items/WKJADTZ2"],"itemData":{"id":766,"type":"article-journal","title":"Eat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37A45">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 Zhang </w:t>
      </w:r>
      <w:r w:rsidR="00737A45" w:rsidRPr="00737A45">
        <w:rPr>
          <w:i/>
          <w:iCs/>
          <w:szCs w:val="24"/>
        </w:rPr>
        <w:t>et al.</w:t>
      </w:r>
      <w:r w:rsidR="00737A45" w:rsidRPr="00737A45">
        <w:rPr>
          <w:szCs w:val="24"/>
        </w:rPr>
        <w:t xml:space="preserve"> 2015)</w:t>
      </w:r>
      <w:r w:rsidR="00737A45">
        <w:fldChar w:fldCharType="end"/>
      </w:r>
      <w:r>
        <w:t>.</w:t>
      </w:r>
    </w:p>
    <w:p w14:paraId="359A6EFA" w14:textId="7CD69BE9" w:rsidR="002033FD" w:rsidRDefault="00E41450" w:rsidP="004218C1">
      <w:r>
        <w:t xml:space="preserve">Chinese authorities </w:t>
      </w:r>
      <w:r w:rsidRPr="00E41450">
        <w:rPr>
          <w:b/>
        </w:rPr>
        <w:t>struggle</w:t>
      </w:r>
      <w:r>
        <w:rPr>
          <w:b/>
        </w:rPr>
        <w:t xml:space="preserve"> </w:t>
      </w:r>
      <w:r>
        <w:t xml:space="preserve">to effectively manage protected areas </w:t>
      </w:r>
      <w:r>
        <w:fldChar w:fldCharType="begin"/>
      </w:r>
      <w:r w:rsidR="00DC02DE">
        <w:instrText xml:space="preserve"> ADDIN ZOTERO_ITEM CSL_CITATION {"citationID":"1nq03f3c1u","properties":{"formattedCitation":"(Zhou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E41450">
        <w:t xml:space="preserve">(Zhou &amp; </w:t>
      </w:r>
      <w:proofErr w:type="spellStart"/>
      <w:r w:rsidRPr="00E41450">
        <w:t>Grumbine</w:t>
      </w:r>
      <w:proofErr w:type="spellEnd"/>
      <w:r w:rsidRPr="00E41450">
        <w:t xml:space="preserve"> 2011)</w:t>
      </w:r>
      <w:r>
        <w:fldChar w:fldCharType="end"/>
      </w:r>
      <w:r>
        <w:t xml:space="preserve"> as little enforcement is carried out in these areas</w:t>
      </w:r>
      <w:r w:rsidR="00DB25C6">
        <w:t>,</w:t>
      </w:r>
      <w:r>
        <w:t xml:space="preserve"> they are largely underfunded</w:t>
      </w:r>
      <w:r w:rsidR="00DB25C6">
        <w:t>, and rural human populations are often located in and around protected areas</w:t>
      </w:r>
      <w:r w:rsidR="00D37528">
        <w:t xml:space="preserve"> </w:t>
      </w:r>
      <w:r w:rsidR="00D37528">
        <w:fldChar w:fldCharType="begin"/>
      </w:r>
      <w:r w:rsidR="00D37528">
        <w:instrText xml:space="preserve"> ADDIN ZOTERO_ITEM CSL_CITATION {"citationID":"23g532ostf","properties":{"formattedCitation":"{\\rtf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D37528">
        <w:fldChar w:fldCharType="separate"/>
      </w:r>
      <w:r w:rsidR="00D37528" w:rsidRPr="00D37528">
        <w:rPr>
          <w:szCs w:val="24"/>
        </w:rPr>
        <w:t xml:space="preserve">(Liu </w:t>
      </w:r>
      <w:r w:rsidR="00D37528" w:rsidRPr="00D37528">
        <w:rPr>
          <w:i/>
          <w:iCs/>
          <w:szCs w:val="24"/>
        </w:rPr>
        <w:t>et al.</w:t>
      </w:r>
      <w:r w:rsidR="00D37528" w:rsidRPr="00D37528">
        <w:rPr>
          <w:szCs w:val="24"/>
        </w:rPr>
        <w:t xml:space="preserve"> 2014)</w:t>
      </w:r>
      <w:r w:rsidR="00D37528">
        <w:fldChar w:fldCharType="end"/>
      </w:r>
      <w:r>
        <w:t>.</w:t>
      </w:r>
      <w:r w:rsidR="00A34703">
        <w:t xml:space="preserve"> It should also be noted that the </w:t>
      </w:r>
      <w:r w:rsidR="00FF55D3">
        <w:t xml:space="preserve">selection of protected areas in China is often based on iconic species (especially pandas) and does not reflect habitats of conservation </w:t>
      </w:r>
      <w:commentRangeStart w:id="43"/>
      <w:r w:rsidR="00FF55D3">
        <w:t xml:space="preserve">priority </w:t>
      </w:r>
      <w:commentRangeEnd w:id="43"/>
      <w:r w:rsidR="00DB25C6">
        <w:rPr>
          <w:rStyle w:val="CommentReference"/>
          <w:rFonts w:asciiTheme="minorHAnsi" w:hAnsiTheme="minorHAnsi" w:cstheme="minorBidi"/>
          <w:lang w:val="en-GB"/>
        </w:rPr>
        <w:commentReference w:id="43"/>
      </w:r>
      <w:r w:rsidR="00FF55D3">
        <w:fldChar w:fldCharType="begin"/>
      </w:r>
      <w:r w:rsidR="00FF55D3">
        <w:instrText xml:space="preserve"> ADDIN ZOTERO_ITEM CSL_CITATION {"citationID":"7d7ip2lsb","properties":{"formattedCitation":"(Sang,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FF55D3">
        <w:fldChar w:fldCharType="separate"/>
      </w:r>
      <w:r w:rsidR="00FF55D3" w:rsidRPr="00FF55D3">
        <w:t xml:space="preserve">(Sang, Ma &amp; </w:t>
      </w:r>
      <w:proofErr w:type="spellStart"/>
      <w:r w:rsidR="00FF55D3" w:rsidRPr="00FF55D3">
        <w:t>Axmacher</w:t>
      </w:r>
      <w:proofErr w:type="spellEnd"/>
      <w:r w:rsidR="00FF55D3" w:rsidRPr="00FF55D3">
        <w:t xml:space="preserve"> 2011)</w:t>
      </w:r>
      <w:r w:rsidR="00FF55D3">
        <w:fldChar w:fldCharType="end"/>
      </w:r>
      <w:r w:rsidR="00FF55D3">
        <w:t>.</w:t>
      </w:r>
    </w:p>
    <w:p w14:paraId="5CC02444" w14:textId="077B93D4" w:rsidR="00E41450" w:rsidRDefault="00E41450" w:rsidP="004218C1">
      <w:r>
        <w:t xml:space="preserve">While the presence of ineffective protected areas often causes people to </w:t>
      </w:r>
      <w:r w:rsidR="00862D5E">
        <w:t>feel that conservation progress is being made, the presence of a protected are</w:t>
      </w:r>
      <w:r w:rsidR="00D37528">
        <w:t>a is</w:t>
      </w:r>
      <w:r w:rsidR="00862D5E">
        <w:t xml:space="preserve"> superior to no protected area at all </w:t>
      </w:r>
      <w:r w:rsidR="00862D5E">
        <w:fldChar w:fldCharType="begin"/>
      </w:r>
      <w:r w:rsidR="00DC02DE">
        <w:instrText xml:space="preserve"> ADDIN ZOTERO_ITEM CSL_CITATION {"citationID":"2cch1npppa","properties":{"formattedCitation":"(Zhou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rsidR="00862D5E">
        <w:fldChar w:fldCharType="separate"/>
      </w:r>
      <w:r w:rsidR="00862D5E" w:rsidRPr="00862D5E">
        <w:t xml:space="preserve">(Zhou &amp; </w:t>
      </w:r>
      <w:proofErr w:type="spellStart"/>
      <w:r w:rsidR="00862D5E" w:rsidRPr="00862D5E">
        <w:t>Grumbine</w:t>
      </w:r>
      <w:proofErr w:type="spellEnd"/>
      <w:r w:rsidR="00862D5E" w:rsidRPr="00862D5E">
        <w:t xml:space="preserve"> 2011)</w:t>
      </w:r>
      <w:r w:rsidR="00862D5E">
        <w:fldChar w:fldCharType="end"/>
      </w:r>
      <w:r w:rsidR="0026459D">
        <w:t>.</w:t>
      </w:r>
      <w:r w:rsidR="00862D5E">
        <w:t xml:space="preserve"> </w:t>
      </w:r>
    </w:p>
    <w:p w14:paraId="17207045" w14:textId="06B7C1DE" w:rsidR="007578BF" w:rsidRPr="007578BF" w:rsidRDefault="008960D5" w:rsidP="004218C1">
      <w:r>
        <w:t xml:space="preserve">The conservation status, economic value, and position within ecosystems make the </w:t>
      </w:r>
      <w:proofErr w:type="spellStart"/>
      <w:r>
        <w:t>Orchidaceae</w:t>
      </w:r>
      <w:proofErr w:type="spellEnd"/>
      <w:r>
        <w:t xml:space="preserve"> an ideal family to study </w:t>
      </w:r>
      <w:r>
        <w:fldChar w:fldCharType="begin"/>
      </w:r>
      <w:r>
        <w:instrText xml:space="preserve"> ADDIN ZOTERO_ITEM CSL_CITATION {"citationID":"110v42lm12","properties":{"formattedCitation":"{\\rtf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8960D5">
        <w:rPr>
          <w:szCs w:val="24"/>
        </w:rPr>
        <w:t xml:space="preserve">(Zhang </w:t>
      </w:r>
      <w:r w:rsidRPr="008960D5">
        <w:rPr>
          <w:i/>
          <w:iCs/>
          <w:szCs w:val="24"/>
        </w:rPr>
        <w:t>et al.</w:t>
      </w:r>
      <w:r w:rsidRPr="008960D5">
        <w:rPr>
          <w:szCs w:val="24"/>
        </w:rPr>
        <w:t xml:space="preserve"> 2015)</w:t>
      </w:r>
      <w:r>
        <w:fldChar w:fldCharType="end"/>
      </w:r>
      <w:r>
        <w:t>.</w:t>
      </w:r>
    </w:p>
    <w:p w14:paraId="530D1AEC" w14:textId="77777777" w:rsidR="004D641E" w:rsidRPr="00CA4B4F" w:rsidRDefault="004D641E" w:rsidP="004218C1"/>
    <w:p w14:paraId="38CEC440" w14:textId="77777777" w:rsidR="004D641E" w:rsidRPr="004D641E" w:rsidRDefault="004D641E" w:rsidP="004218C1"/>
    <w:p w14:paraId="6F4B9008" w14:textId="086F2969" w:rsidR="00BF4AEB" w:rsidRPr="00BF4AEB" w:rsidRDefault="002F697D" w:rsidP="004218C1">
      <w:pPr>
        <w:pStyle w:val="Heading2"/>
      </w:pPr>
      <w:bookmarkStart w:id="44" w:name="_Toc449534522"/>
      <w:r>
        <w:t>MAXENT</w:t>
      </w:r>
      <w:bookmarkEnd w:id="44"/>
    </w:p>
    <w:p w14:paraId="40E1795E" w14:textId="15F4C631" w:rsidR="00BF4AEB" w:rsidRPr="00BF4AEB" w:rsidRDefault="00BF4AEB" w:rsidP="004218C1">
      <w:pPr>
        <w:pStyle w:val="Heading3"/>
      </w:pPr>
      <w:bookmarkStart w:id="45" w:name="_Toc449534523"/>
      <w:r w:rsidRPr="00BF4AEB">
        <w:lastRenderedPageBreak/>
        <w:t>Maximum Entropy</w:t>
      </w:r>
      <w:bookmarkEnd w:id="45"/>
    </w:p>
    <w:p w14:paraId="24F9EBBC" w14:textId="77777777" w:rsidR="00BF4AEB" w:rsidRDefault="00BF4AEB" w:rsidP="004218C1">
      <w:r>
        <w:t xml:space="preserve">To understand </w:t>
      </w:r>
      <w:r w:rsidR="006D4B76">
        <w:t>MAXENT</w:t>
      </w:r>
      <w:r>
        <w:t xml:space="preserve"> we must first understand the concept of maximum entropy on which </w:t>
      </w:r>
      <w:r w:rsidR="006D4B76">
        <w:t>MAXENT</w:t>
      </w:r>
      <w:r>
        <w:t xml:space="preserve"> is based.</w:t>
      </w:r>
    </w:p>
    <w:p w14:paraId="22D543F2" w14:textId="753A0106" w:rsidR="00BF4AEB" w:rsidRDefault="00BF4AEB" w:rsidP="004218C1">
      <w:r>
        <w:t xml:space="preserve">Entropy is a measure of uncertainty or a lack of information </w:t>
      </w:r>
      <w:r>
        <w:fldChar w:fldCharType="begin"/>
      </w:r>
      <w:r w:rsidR="004D641E">
        <w:instrText xml:space="preserve"> ADDIN ZOTERO_ITEM CSL_CITATION {"citationID":"2d4376h542","properties":{"formattedCitation":"(Penfield &amp; Lloyd 2003)","plainCitation":"(Penfield &amp; Lloyd 2003)"},"citationItems":[{"id":225,"uris":["http://zotero.org/users/1217525/items/AIRX9Z3T"],"uri":["http://zotero.org/users/1217525/items/AIRX9Z3T"],"itemData":{"id":225,"type":"chapter","title":"Principle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fldChar w:fldCharType="separate"/>
      </w:r>
      <w:r w:rsidR="004D641E" w:rsidRPr="004D641E">
        <w:rPr>
          <w:rFonts w:ascii="Calibri" w:hAnsi="Calibri"/>
        </w:rPr>
        <w:t>(Penfield &amp; Lloyd 2003)</w:t>
      </w:r>
      <w:r>
        <w:fldChar w:fldCharType="end"/>
      </w:r>
      <w:r>
        <w:t xml:space="preserve">. </w:t>
      </w:r>
      <w:r>
        <w:rPr>
          <w:rFonts w:ascii="Times New Roman" w:hAnsi="Times New Roman" w:cs="Times New Roman"/>
        </w:rPr>
        <w:t>˻</w:t>
      </w:r>
      <w:r>
        <w:t xml:space="preserve">When there is no information distinguishing one explanation over another, all the possible explanations can be given equal probabilities and entropy is at its greatest point (log </w:t>
      </w:r>
      <w:r>
        <w:rPr>
          <w:i/>
        </w:rPr>
        <w:t xml:space="preserve">m </w:t>
      </w:r>
      <w:r>
        <w:t xml:space="preserve">where </w:t>
      </w:r>
      <w:r>
        <w:rPr>
          <w:i/>
        </w:rPr>
        <w:t xml:space="preserve">m </w:t>
      </w:r>
      <w:r>
        <w:t>is the number of possible explanations)</w:t>
      </w:r>
      <w:r>
        <w:rPr>
          <w:rFonts w:ascii="Times New Roman" w:hAnsi="Times New Roman" w:cs="Times New Roman"/>
        </w:rPr>
        <w:t>˼</w:t>
      </w:r>
      <w:r>
        <w:rPr>
          <w:i/>
        </w:rPr>
        <w:t xml:space="preserve"> </w:t>
      </w:r>
      <w:r>
        <w:rPr>
          <w:i/>
        </w:rPr>
        <w:fldChar w:fldCharType="begin"/>
      </w:r>
      <w:r w:rsidR="004D641E">
        <w:rPr>
          <w:i/>
        </w:rPr>
        <w:instrText xml:space="preserve"> ADDIN ZOTERO_ITEM CSL_CITATION {"citationID":"1odl54g44m","properties":{"formattedCitation":"(Jaynes 1963)","plainCitation":"(Jaynes 1963)"},"citationItems":[{"id":37,"uris":["http://zotero.org/users/1217525/items/356QT76H"],"uri":["http://zotero.org/users/1217525/items/356QT76H"],"itemData":{"id":37,"type":"book","title":"Information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rPr>
          <w:i/>
        </w:rPr>
        <w:fldChar w:fldCharType="separate"/>
      </w:r>
      <w:r w:rsidR="004D641E" w:rsidRPr="004D641E">
        <w:rPr>
          <w:rFonts w:ascii="Calibri" w:hAnsi="Calibri"/>
        </w:rPr>
        <w:t>(Jaynes 1963)</w:t>
      </w:r>
      <w:r>
        <w:rPr>
          <w:i/>
        </w:rPr>
        <w:fldChar w:fldCharType="end"/>
      </w:r>
      <w:r>
        <w:t xml:space="preserve">. This is the principle of indifference </w:t>
      </w:r>
      <w:r>
        <w:fldChar w:fldCharType="begin"/>
      </w:r>
      <w:r w:rsidR="004D641E">
        <w:instrText xml:space="preserve"> ADDIN ZOTERO_ITEM CSL_CITATION {"citationID":"1anj1n3a2k","properties":{"formattedCitation":"(Conrad 2004)","plainCitation":"(Conrad 2004)"},"citationItems":[{"id":143,"uris":["http://zotero.org/users/1217525/items/7ECRFU8F"],"uri":["http://zotero.org/users/1217525/items/7ECRFU8F"],"itemData":{"id":143,"type":"article-journal","title":"Probability distributions and maximum entropy","container-title":"Entropy","page":"1–27","author":[{"family":"Conrad","given":"Keith"}],"issued":{"date-parts":[["2004"]]}}}],"schema":"https://github.com/citation-style-language/schema/raw/master/csl-citation.json"} </w:instrText>
      </w:r>
      <w:r>
        <w:fldChar w:fldCharType="separate"/>
      </w:r>
      <w:r w:rsidR="004D641E" w:rsidRPr="004D641E">
        <w:rPr>
          <w:rFonts w:ascii="Calibri" w:hAnsi="Calibri"/>
        </w:rPr>
        <w:t>(Conrad 2004)</w:t>
      </w:r>
      <w:r>
        <w:fldChar w:fldCharType="end"/>
      </w:r>
      <w:r>
        <w:t xml:space="preserve">. At its lowest, entropy has a value of </w:t>
      </w:r>
      <w:r w:rsidR="002F697D" w:rsidRPr="00E25CA3">
        <w:rPr>
          <w:rFonts w:ascii="Courier New" w:hAnsi="Courier New"/>
        </w:rPr>
        <w:t>0</w:t>
      </w:r>
      <w:r>
        <w:t xml:space="preserve">, denoting that there is enough information to identify one explanation with no uncertainty over all other possibilities </w:t>
      </w:r>
      <w:r>
        <w:fldChar w:fldCharType="begin"/>
      </w:r>
      <w:r w:rsidR="004D641E">
        <w:instrText xml:space="preserve"> ADDIN ZOTERO_ITEM CSL_CITATION {"citationID":"oRjeas2F","properties":{"formattedCitation":"(Jaynes 1963; Penfield &amp; Lloyd 2003; Phillips, Anderson &amp; Schapire 2006)","plainCitation":"(Jaynes 1963; Penfield &amp; Lloyd 2003; Phillips, Anderson &amp; Schapire 2006)"},"citationItems":[{"id":37,"uris":["http://zotero.org/users/1217525/items/356QT76H"],"uri":["http://zotero.org/users/1217525/items/356QT76H"],"itemData":{"id":37,"type":"book","title":"Information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(Jaynes 1963; Penfield &amp; Lloyd 2003; 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fldChar w:fldCharType="end"/>
      </w:r>
      <w:r>
        <w:t>.</w:t>
      </w:r>
    </w:p>
    <w:p w14:paraId="6A9C5AAD" w14:textId="4819A2AB" w:rsidR="00BF4AEB" w:rsidRPr="00C50E91" w:rsidRDefault="00BF4AEB" w:rsidP="004218C1">
      <w:pPr>
        <w:rPr>
          <w:color w:val="FF0000"/>
        </w:rPr>
      </w:pPr>
      <w:r>
        <w:t xml:space="preserve">The principle of maximum entropy is an </w:t>
      </w:r>
      <w:r w:rsidRPr="00D5725F">
        <w:t>elementary concept</w:t>
      </w:r>
      <w:r>
        <w:t xml:space="preserve">, although it is often explained in a </w:t>
      </w:r>
      <w:r w:rsidRPr="00D5725F">
        <w:t>counter-intuitive and convoluted manner</w:t>
      </w:r>
      <w:r>
        <w:t xml:space="preserve">: </w:t>
      </w:r>
      <w:r>
        <w:rPr>
          <w:rFonts w:ascii="Times New Roman" w:hAnsi="Times New Roman" w:cs="Times New Roman"/>
        </w:rPr>
        <w:t>˻</w:t>
      </w:r>
      <w:r>
        <w:t>the explanatory distribution (output) must take into account all of the provided data without making any assumptions not backed up by the data</w:t>
      </w:r>
      <w:r>
        <w:rPr>
          <w:rFonts w:ascii="Times New Roman" w:hAnsi="Times New Roman" w:cs="Times New Roman"/>
        </w:rPr>
        <w:t>˼</w:t>
      </w:r>
      <w:r>
        <w:t xml:space="preserve"> </w:t>
      </w:r>
      <w:r>
        <w:fldChar w:fldCharType="begin"/>
      </w:r>
      <w:r w:rsidR="00F15ECF">
        <w:instrText xml:space="preserve"> ADDIN ZOTERO_ITEM CSL_CITATION {"citationID":"2qsjnabnr9","properties":{"formattedCitation":"(Lahoz-Monfort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Essentially, when choosing between a </w:t>
      </w:r>
      <w:proofErr w:type="gramStart"/>
      <w:r>
        <w:t>number</w:t>
      </w:r>
      <w:proofErr w:type="gramEnd"/>
      <w:r>
        <w:t xml:space="preserve"> of explanations for a phenomenon, it is optimal to choose the one that </w:t>
      </w:r>
      <w:proofErr w:type="spellStart"/>
      <w:r>
        <w:t>maximises</w:t>
      </w:r>
      <w:proofErr w:type="spellEnd"/>
      <w:r>
        <w:t xml:space="preserve"> the entropy value</w:t>
      </w:r>
      <w:r w:rsidR="00E25CA3">
        <w:t xml:space="preserve"> (uncertainty)</w:t>
      </w:r>
      <w:r>
        <w:t xml:space="preserve"> while incorporating all the available information about the phenomenon, this is demonstrated in </w:t>
      </w:r>
      <w:r w:rsidRPr="00027D25">
        <w:rPr>
          <w:b/>
          <w:highlight w:val="green"/>
        </w:rPr>
        <w:t>Figure 1</w:t>
      </w:r>
      <w:r w:rsidRPr="00027D25">
        <w:rPr>
          <w:b/>
        </w:rPr>
        <w:t>.</w:t>
      </w:r>
      <w:r>
        <w:t xml:space="preserve"> </w:t>
      </w:r>
      <w:r>
        <w:fldChar w:fldCharType="begin"/>
      </w:r>
      <w:r w:rsidR="004D641E">
        <w:instrText xml:space="preserve"> ADDIN ZOTERO_ITEM CSL_CITATION {"citationID":"1ag1qktja9","properties":{"formattedCitation":"(Jaynes 1963; Conrad 2004)","plainCitation":"(Jaynes 1963;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fldChar w:fldCharType="separate"/>
      </w:r>
      <w:r w:rsidR="004D641E" w:rsidRPr="004D641E">
        <w:rPr>
          <w:rFonts w:ascii="Calibri" w:hAnsi="Calibri"/>
        </w:rPr>
        <w:t>(Jaynes 1963; Conrad 2004)</w:t>
      </w:r>
      <w:r>
        <w:fldChar w:fldCharType="end"/>
      </w:r>
      <w:r>
        <w:t>.</w:t>
      </w:r>
      <w:r w:rsidRPr="002C3C6E">
        <w:t xml:space="preserve"> </w:t>
      </w:r>
      <w:r>
        <w:t xml:space="preserve">Therefore, the maximum entropy distribution is the most informed prediction one can make from the given information and the only prediction that can be made with reason. </w:t>
      </w:r>
      <w:r w:rsidRPr="00405EF5">
        <w:rPr>
          <w:color w:val="FF0000"/>
        </w:rPr>
        <w:fldChar w:fldCharType="begin"/>
      </w:r>
      <w:r w:rsidR="004D641E">
        <w:rPr>
          <w:color w:val="FF0000"/>
        </w:rPr>
        <w:instrText xml:space="preserve"> ADDIN ZOTERO_ITEM CSL_CITATION {"citationID":"NmNz0YPU","properties":{"formattedCitation":"(Jaynes 1963; Penfield &amp; Lloyd 2003; Conrad 2004)","plainCitation":"(Jaynes 1963; Penfield &amp; Lloyd 2003;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rsidRPr="00405EF5">
        <w:rPr>
          <w:color w:val="FF0000"/>
        </w:rPr>
        <w:fldChar w:fldCharType="separate"/>
      </w:r>
      <w:r w:rsidR="004D641E" w:rsidRPr="004D641E">
        <w:rPr>
          <w:rFonts w:ascii="Calibri" w:hAnsi="Calibri"/>
        </w:rPr>
        <w:t>(Jaynes 1963; Penfield &amp; Lloyd 2003; Conrad 2004)</w:t>
      </w:r>
      <w:r w:rsidRPr="00405EF5">
        <w:rPr>
          <w:color w:val="FF0000"/>
        </w:rPr>
        <w:fldChar w:fldCharType="end"/>
      </w:r>
      <w:r w:rsidRPr="00405EF5">
        <w:rPr>
          <w:color w:val="FF0000"/>
        </w:rPr>
        <w:t>.</w:t>
      </w:r>
    </w:p>
    <w:p w14:paraId="0B4F8ECB" w14:textId="77777777" w:rsidR="00BF4AEB" w:rsidRDefault="00BF4AEB" w:rsidP="004218C1"/>
    <w:p w14:paraId="0625C376" w14:textId="77777777" w:rsidR="00BF4AEB" w:rsidRDefault="00BF4AEB" w:rsidP="00E0231E">
      <w:pPr>
        <w:jc w:val="center"/>
      </w:pPr>
      <w:r>
        <w:rPr>
          <w:noProof/>
          <w:lang w:val="en-GB" w:eastAsia="en-GB"/>
        </w:rPr>
        <w:lastRenderedPageBreak/>
        <w:drawing>
          <wp:inline distT="0" distB="0" distL="0" distR="0" wp14:anchorId="29159AFA" wp14:editId="3CE72E34">
            <wp:extent cx="4097530" cy="3339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Ent_CostBen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530" cy="3339471"/>
                    </a:xfrm>
                    <a:prstGeom prst="rect">
                      <a:avLst/>
                    </a:prstGeom>
                  </pic:spPr>
                </pic:pic>
              </a:graphicData>
            </a:graphic>
          </wp:inline>
        </w:drawing>
      </w:r>
    </w:p>
    <w:p w14:paraId="71C844CE" w14:textId="77777777" w:rsidR="00BF4AEB" w:rsidRPr="00E0231E" w:rsidRDefault="00BF4AEB" w:rsidP="00A655BF">
      <w:pPr>
        <w:pStyle w:val="Caption"/>
      </w:pPr>
      <w:bookmarkStart w:id="46" w:name="_Toc449534475"/>
      <w:r w:rsidRPr="00E0231E">
        <w:rPr>
          <w:b/>
        </w:rPr>
        <w:t xml:space="preserve">Figure </w:t>
      </w:r>
      <w:r w:rsidRPr="00E0231E">
        <w:rPr>
          <w:b/>
        </w:rPr>
        <w:fldChar w:fldCharType="begin"/>
      </w:r>
      <w:r w:rsidRPr="00E0231E">
        <w:rPr>
          <w:b/>
        </w:rPr>
        <w:instrText xml:space="preserve"> SEQ Figure \* ARABIC </w:instrText>
      </w:r>
      <w:r w:rsidRPr="00E0231E">
        <w:rPr>
          <w:b/>
        </w:rPr>
        <w:fldChar w:fldCharType="separate"/>
      </w:r>
      <w:r w:rsidR="00140798">
        <w:rPr>
          <w:b/>
          <w:noProof/>
        </w:rPr>
        <w:t>1</w:t>
      </w:r>
      <w:r w:rsidRPr="00E0231E">
        <w:rPr>
          <w:b/>
        </w:rPr>
        <w:fldChar w:fldCharType="end"/>
      </w:r>
      <w:r w:rsidRPr="00E0231E">
        <w:rPr>
          <w:b/>
        </w:rPr>
        <w:t>.</w:t>
      </w:r>
      <w:r w:rsidRPr="00E0231E">
        <w:rPr>
          <w:highlight w:val="green"/>
        </w:rPr>
        <w:t xml:space="preserve"> Illustrates</w:t>
      </w:r>
      <w:r w:rsidRPr="00E0231E">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bookmarkEnd w:id="46"/>
    </w:p>
    <w:p w14:paraId="2B0482DB" w14:textId="77777777" w:rsidR="00BF4AEB" w:rsidRPr="0033795A" w:rsidRDefault="00BF4AEB" w:rsidP="004218C1">
      <w:r>
        <w:t xml:space="preserve">Thus, </w:t>
      </w:r>
      <w:r w:rsidR="006D4B76">
        <w:t>MAXENT</w:t>
      </w:r>
      <w:r>
        <w:t xml:space="preserve"> produces a predicted species distribution over a landscape using all the information available without making any uninformed assumptions. A species is assumed to be present in an area unless there is information given which says otherwise. If no prior presence information was provided to </w:t>
      </w:r>
      <w:r w:rsidR="006D4B76">
        <w:t>MAXENT</w:t>
      </w:r>
      <w:r>
        <w:t xml:space="preserve">, a uniform species distribution would be produced – essentially the null hypothesis </w:t>
      </w:r>
      <w:r>
        <w:fldChar w:fldCharType="begin"/>
      </w:r>
      <w:r w:rsidR="004D641E">
        <w:instrText xml:space="preserve"> ADDIN ZOTERO_ITEM CSL_CITATION {"citationID":"Q6bMJX46","properties":{"formattedCitation":"{\\rtf (Phillips, Dud\\uc0\\u237{}k &amp; Schapire 2004; Elith, Kearney &amp; Phillips 2010)}","plainCitation":"(Phillips, Dudík &amp; Schapire 2004; Elith, Kearney &amp; Phillips 2010)"},"citationItems":[{"id":240,"uris":["http://zotero.org/users/1217525/items/B7HUU6S4"],"uri":["http://zotero.org/users/1217525/items/B7HUU6S4"],"itemData":{"id":240,"type":"article-journal","title":"The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Kearney &amp; Phillips 2010)</w:t>
      </w:r>
      <w:r>
        <w:fldChar w:fldCharType="end"/>
      </w:r>
      <w:r>
        <w:t xml:space="preserve">. </w:t>
      </w:r>
    </w:p>
    <w:p w14:paraId="671CD450" w14:textId="4568E0E7" w:rsidR="00BF4AEB" w:rsidRDefault="006D4B76" w:rsidP="004218C1">
      <w:pPr>
        <w:pStyle w:val="Heading3"/>
      </w:pPr>
      <w:bookmarkStart w:id="47" w:name="_Toc449534524"/>
      <w:r>
        <w:t>MAXENT</w:t>
      </w:r>
      <w:bookmarkEnd w:id="47"/>
    </w:p>
    <w:p w14:paraId="5809E936" w14:textId="68968DD9" w:rsidR="00BF4AEB" w:rsidRDefault="00BF4AEB" w:rsidP="004218C1">
      <w:r>
        <w:rPr>
          <w:rFonts w:ascii="Times New Roman" w:hAnsi="Times New Roman" w:cs="Times New Roman"/>
        </w:rPr>
        <w:t>˻</w:t>
      </w:r>
      <w:proofErr w:type="spellStart"/>
      <w:r>
        <w:t>MaxEnt</w:t>
      </w:r>
      <w:proofErr w:type="spellEnd"/>
      <w:r>
        <w:t xml:space="preserve"> is a presence only, machine learning algorithm used to create habitat suitability maps based on the principle of maximum entropy </w:t>
      </w:r>
      <w:r w:rsidRPr="00AE6F76">
        <w:rPr>
          <w:color w:val="7030A0"/>
        </w:rPr>
        <w:fldChar w:fldCharType="begin"/>
      </w:r>
      <w:r w:rsidR="004D641E">
        <w:rPr>
          <w:color w:val="7030A0"/>
        </w:rPr>
        <w:instrText xml:space="preserve"> ADDIN ZOTERO_ITEM CSL_CITATION {"citationID":"21gksgg522","properties":{"formattedCitation":"{\\rtf (Phillips {\\i{}et al.} 2009)}","plainCitation":"(Phillips et al. 2009)"},"citationItems":[{"id":89,"uris":["http://zotero.org/users/1217525/items/4U3SIUQA"],"uri":["http://zotero.org/users/1217525/items/4U3SIUQA"],"itemData":{"id":89,"type":"article-journal","title":"Sample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rsidRPr="00AE6F76">
        <w:rPr>
          <w:color w:val="7030A0"/>
        </w:rP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w:t>
      </w:r>
      <w:r w:rsidRPr="00AE6F76">
        <w:rPr>
          <w:color w:val="7030A0"/>
        </w:rPr>
        <w:fldChar w:fldCharType="end"/>
      </w:r>
      <w:r>
        <w:t xml:space="preserve">. </w:t>
      </w:r>
      <w:r w:rsidR="006D4B76">
        <w:t>MAXENT</w:t>
      </w:r>
      <w:r>
        <w:t xml:space="preserve"> </w:t>
      </w:r>
      <w:r w:rsidRPr="00DD2C24">
        <w:t>associates an input of</w:t>
      </w:r>
      <w:r>
        <w:rPr>
          <w:b/>
        </w:rPr>
        <w:t xml:space="preserve"> </w:t>
      </w:r>
      <w:r>
        <w:t xml:space="preserve">georeferenced presence points of a certain species with </w:t>
      </w:r>
      <w:r>
        <w:lastRenderedPageBreak/>
        <w:t>relevant environmental variables which have an influence on the distribution of a species (</w:t>
      </w:r>
      <w:commentRangeStart w:id="48"/>
      <w:r>
        <w:t>i.e</w:t>
      </w:r>
      <w:commentRangeEnd w:id="48"/>
      <w:r w:rsidR="00451B9C">
        <w:rPr>
          <w:rStyle w:val="CommentReference"/>
          <w:rFonts w:asciiTheme="minorHAnsi" w:hAnsiTheme="minorHAnsi" w:cstheme="minorBidi"/>
          <w:lang w:val="en-GB"/>
        </w:rPr>
        <w:commentReference w:id="48"/>
      </w:r>
      <w:r>
        <w:t xml:space="preserve">. temperature, humidity, distance from rivers) to plot their predicted distributions across landscapes </w:t>
      </w:r>
      <w:r>
        <w:fldChar w:fldCharType="begin"/>
      </w:r>
      <w:r w:rsidR="004D641E">
        <w:instrText xml:space="preserve"> ADDIN ZOTERO_ITEM CSL_CITATION {"citationID":"LUFGjVMO","properties":{"formattedCitation":"{\\rtf (Merow, Smith &amp; Silander 2013; S\\uc0\\u228{}rkinen, Gonz\\uc0\\u225{}les &amp; Knapp 2013)}","plainCitation":"(Merow, Smith &amp; Silander 2013; Särkinen, Gonzáles &amp; Knapp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528,"uris":["http://zotero.org/users/1217525/items/MK4BVE3G"],"uri":["http://zotero.org/users/1217525/items/MK4BVE3G"],"itemData":{"id":528,"type":"article-journal","title":"Distribution models and species discovery: the story of a new Solanum species from the Peruvian Andes.","container-title":"PhytoKeys","page":"1–20","volume":"20","abstract":"A new species of Solanum sect. Solanum from Peru is described here. Solanum pseudoamericanum Särkinen, Gonzáles &amp; S.Knapp sp. nov. is a member of the Morelloid clade of Solanum, and is characterized by the combination of mostly forked inflorescences, flowers with small stamens 2.5 mm long including the filament, and strongly exerted styles with capitate stigmas. The species was first thought to be restricted to the seasonally dry tropical forests of southern Peru along the dry valleys of Río Pampas and Río Apurímac. Results from species distribution modelling (SDM) analysis with climatic predictors identified further potential suitable habitat areas in northern and central Peru. These areas were visited during field work in 2013. A total of 17 new populations across the predicted distribution were discovered using the model-based sampling method, and five further collections were identified amongst herbarium loans. Although still endemic to Peru, Solanum pseudoamericanum is now known from across northern, central and southern Peru. Our study demonstrates the usefulness of SDM for predicting new occurrences of rare plants, especially in the Andes where collection densities are still low in many areas and where many new species remain to be discovered.$\\backslash$n$\\backslash$nAbstract available from the publisher.","DOI":"10.3897/phytokeys.31.6312","ISSN":"1314-2011","note":"PMID: 24399901","author":[{"family":"Särkinen","given":"Tiina"},{"family":"Gonzáles","given":"Paúl"},{"family":"Knapp","given":"Sandra"}],"issued":{"date-parts":[["2013"]]},"PMID":"24399901"}}],"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 </w:t>
      </w:r>
      <w:proofErr w:type="spellStart"/>
      <w:r w:rsidR="004D641E" w:rsidRPr="004D641E">
        <w:rPr>
          <w:rFonts w:ascii="Calibri" w:hAnsi="Calibri" w:cs="Times New Roman"/>
          <w:szCs w:val="24"/>
        </w:rPr>
        <w:t>Särkinen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Gonzáles</w:t>
      </w:r>
      <w:proofErr w:type="spellEnd"/>
      <w:r w:rsidR="004D641E" w:rsidRPr="004D641E">
        <w:rPr>
          <w:rFonts w:ascii="Calibri" w:hAnsi="Calibri" w:cs="Times New Roman"/>
          <w:szCs w:val="24"/>
        </w:rPr>
        <w:t xml:space="preserve"> &amp; Knapp 2013)</w:t>
      </w:r>
      <w:r>
        <w:fldChar w:fldCharType="end"/>
      </w:r>
      <w:r>
        <w:t xml:space="preserve">. These are referred to as </w:t>
      </w:r>
      <w:r>
        <w:rPr>
          <w:i/>
        </w:rPr>
        <w:t xml:space="preserve">factors </w:t>
      </w:r>
      <w:r>
        <w:t xml:space="preserve">in </w:t>
      </w:r>
      <w:r w:rsidR="006D4B76">
        <w:t>MAXENT</w:t>
      </w:r>
      <w:r>
        <w:t xml:space="preserve"> </w:t>
      </w:r>
      <w:r>
        <w:fldChar w:fldCharType="begin"/>
      </w:r>
      <w:r w:rsidR="00F15ECF">
        <w:instrText xml:space="preserve"> ADDIN ZOTERO_ITEM CSL_CITATION {"citationID":"rmhpmek6","properties":{"formattedCitation":"(Lahoz-Monfort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w:t>
      </w:r>
      <w:r>
        <w:rPr>
          <w:rFonts w:ascii="Times New Roman" w:hAnsi="Times New Roman" w:cs="Times New Roman"/>
        </w:rPr>
        <w:t>˻</w:t>
      </w:r>
      <w:r>
        <w:t xml:space="preserve">When doing this, </w:t>
      </w:r>
      <w:r w:rsidR="006D4B76">
        <w:t>MAXENT</w:t>
      </w:r>
      <w:r>
        <w:t xml:space="preserve"> combines the known presence points and environmental variables to determine what encompasses the species’ ecological niche, producing a potential distribution of the focus species</w:t>
      </w:r>
      <w:r>
        <w:rPr>
          <w:rFonts w:ascii="Times New Roman" w:hAnsi="Times New Roman" w:cs="Times New Roman"/>
        </w:rPr>
        <w:t>˼</w:t>
      </w:r>
      <w:r>
        <w:t xml:space="preserve"> </w:t>
      </w:r>
      <w:r>
        <w:fldChar w:fldCharType="begin"/>
      </w:r>
      <w:r w:rsidR="004D641E">
        <w:instrText xml:space="preserve"> ADDIN ZOTERO_ITEM CSL_CITATION {"citationID":"nbBUJUhO","properties":{"formattedCitation":"{\\rtf (Phillips, Dud\\uc0\\u237{}k &amp; Schapire 2004; Phillips, Anderson &amp; Schapire 2006; Williams 2008; Elith, Kearney &amp; Phillips 2010; Ara\\uc0\\u250{}jo &amp; Peterson 2012)}","plainCitation":"(Phillips, Dudík &amp; Schapire 2004; Phillips, Anderson &amp; Schapire 2006; Williams 2008; Elith, Kearney &amp; Phillips 2010; 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Williams 2008;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Kearney &amp; Phillips 2010; </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w:t>
      </w:r>
    </w:p>
    <w:p w14:paraId="0F44A8E4" w14:textId="77777777" w:rsidR="00BF4AEB" w:rsidRPr="006B1789" w:rsidRDefault="00BF4AEB" w:rsidP="004218C1">
      <w:pPr>
        <w:rPr>
          <w:b/>
        </w:rPr>
      </w:pPr>
      <w:r w:rsidRPr="006B1789">
        <w:rPr>
          <w:b/>
        </w:rPr>
        <w:t>Receiver operating characteristic (ROC) analysis</w:t>
      </w:r>
    </w:p>
    <w:p w14:paraId="580FF85C" w14:textId="77777777" w:rsidR="00BF4AEB" w:rsidRPr="00A80FB3" w:rsidRDefault="00BF4AEB" w:rsidP="004218C1">
      <w:r>
        <w:t xml:space="preserve">To tell whether a model produced by </w:t>
      </w:r>
      <w:r w:rsidR="006D4B76">
        <w:t>MAXENT</w:t>
      </w:r>
      <w:r>
        <w:t xml:space="preserve"> is able to predict a presence point correctly, </w:t>
      </w:r>
      <w:r w:rsidR="006D4B76">
        <w:t>MAXENT</w:t>
      </w:r>
      <w:r>
        <w:t xml:space="preserve"> conducts receiver operating characteristic (ROC) analysis </w:t>
      </w:r>
      <w:r>
        <w:fldChar w:fldCharType="begin"/>
      </w:r>
      <w:r w:rsidR="004D641E">
        <w:instrText xml:space="preserve"> ADDIN ZOTERO_ITEM CSL_CITATION {"citationID":"1ga1nmrfg4","properties":{"formattedCitation":"(Williams 2008)","plainCitation":"(Williams 2008)"},"citationItems":[{"id":115,"uris":["http://zotero.org/users/1217525/items/65VX387B"],"uri":["http://zotero.org/users/1217525/items/65VX387B"],"itemData":{"id":115,"type":"thesis","title":"The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rPr>
        <w:t>(Williams 2008)</w:t>
      </w:r>
      <w:r>
        <w:fldChar w:fldCharType="end"/>
      </w:r>
      <w:r>
        <w:t xml:space="preserve">. </w:t>
      </w:r>
      <w:r w:rsidRPr="00A532D7">
        <w:t xml:space="preserve">A curve is produced with sensitivity (true positives) on the </w:t>
      </w:r>
      <w:r w:rsidRPr="00A532D7">
        <w:rPr>
          <w:i/>
        </w:rPr>
        <w:t>y</w:t>
      </w:r>
      <w:r w:rsidRPr="00A532D7">
        <w:t xml:space="preserve"> axis and 1-specificity (false negatives) on the </w:t>
      </w:r>
      <w:r w:rsidRPr="00A532D7">
        <w:rPr>
          <w:i/>
        </w:rPr>
        <w:t>x</w:t>
      </w:r>
      <w:r w:rsidRPr="00A532D7">
        <w:t xml:space="preserve"> axis </w:t>
      </w:r>
      <w:r w:rsidRPr="00A532D7">
        <w:fldChar w:fldCharType="begin"/>
      </w:r>
      <w:r w:rsidR="004D641E">
        <w:instrText xml:space="preserve"> ADDIN ZOTERO_ITEM CSL_CITATION {"citationID":"5u4idashm","properties":{"formattedCitation":"(Phillips,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Pr="00A532D7">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rsidRPr="00A532D7">
        <w:fldChar w:fldCharType="end"/>
      </w:r>
      <w:r w:rsidRPr="00A532D7">
        <w:fldChar w:fldCharType="begin"/>
      </w:r>
      <w:r w:rsidR="004D641E">
        <w:instrText xml:space="preserve"> ADDIN ZOTERO_ITEM CSL_CITATION {"citationID":"16bs93b48d","properties":{"formattedCitation":"(Phillips et al., 2006; Williams, 2008)","plainCitation":"(Phillips et al., 2006; Williams, 2008)","dontUpdate":true},"citationItems":[{"id":88,"uris":["http://zotero.org/users/1217525/items/4TWXUSZT"],"uri":["http://zotero.org/users/1217525/items/4TWXUSZT"],"itemData":{"id":88,"type":"article-journal","title":"Maximum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rsidRPr="00A532D7">
        <w:fldChar w:fldCharType="end"/>
      </w:r>
      <w:r w:rsidRPr="00A532D7">
        <w:t>. The area under the curve (AUC) is measured with a value of 1 denoting no incorrect predictions and a value of 0.5 denoting predictions that are no more accurate</w:t>
      </w:r>
      <w:r>
        <w:t xml:space="preserve"> than random </w:t>
      </w:r>
      <w:r>
        <w:fldChar w:fldCharType="begin"/>
      </w:r>
      <w:r w:rsidR="004D641E">
        <w:instrText xml:space="preserve"> ADDIN ZOTERO_ITEM CSL_CITATION {"citationID":"st8agnai0","properties":{"formattedCitation":"{\\rtf (Elith {\\i{}et al.} 2006; Williams 2008)}","plainCitation":"(Elith et al. 2006; Williams 2008)"},"citationItems":[{"id":409,"uris":["http://zotero.org/users/1217525/items/H63C2S62"],"uri":["http://zotero.org/users/1217525/items/H63C2S62"],"itemData":{"id":409,"type":"article-journal","title":"Novel methods improve prediction of species' distributions from occurrence data.","container-title":"Ecography","page":"129–151","volume":"29","issue":"January","author":[{"family":"Elith","given":"J."},{"family":"Graham","given":"C.H."},{"family":"Anderson","given":"R.P."},{"family":"Dudik","given":"M."},{"family":"Ferrier","given":"S."},{"family":"Guisan","given":"a."},{"family":"Hijmans","given":"R.J."},{"family":"Huettmann","given":"F."},{"family":"Leathwick","given":"J.R."},{"family":"Lehmann","given":"a."},{"family":"Li","given":"J."},{"family":"Lohmann","given":"L.G."},{"family":"Loiselle","given":"B.a."},{"family":"Manion","given":"G."},{"family":"Moritz","given":"C."},{"family":"Nakamura","given":"M."},{"family":"Nakazawa","given":"Y."},{"family":"Overton","given":"J.M.C."},{"family":"Peterson","given":"a T."},{"family":"Phillips","given":"S.J."},{"family":"Richardson","given":"K."},{"family":"Scachetti-Pereira","given":"R."},{"family":"Schapire","given":"R.E."},{"family":"Soberon","given":"J."},{"family":"Williams","given":"S."},{"family":"Wisz","given":"M.S."},{"family":"Zimmermann","given":"N.E."}],"issued":{"date-parts":[["2006"]]}}},{"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2006; Williams 2008)</w:t>
      </w:r>
      <w:r>
        <w:fldChar w:fldCharType="end"/>
      </w:r>
      <w:r>
        <w:t xml:space="preserve">. </w:t>
      </w:r>
    </w:p>
    <w:p w14:paraId="77B7D0D6" w14:textId="77777777" w:rsidR="00BF4AEB" w:rsidRPr="006B1789" w:rsidRDefault="00BF4AEB" w:rsidP="004218C1">
      <w:pPr>
        <w:rPr>
          <w:b/>
        </w:rPr>
      </w:pPr>
      <w:r w:rsidRPr="006B1789">
        <w:rPr>
          <w:b/>
        </w:rPr>
        <w:t>Presence Only Data</w:t>
      </w:r>
    </w:p>
    <w:p w14:paraId="61D3A5C4" w14:textId="77777777" w:rsidR="00BF4AEB" w:rsidRDefault="00BF4AEB" w:rsidP="004218C1">
      <w:r>
        <w:t xml:space="preserve">Rather than looking at presence-absence data, </w:t>
      </w:r>
      <w:r w:rsidR="006D4B76">
        <w:t>MAXENT</w:t>
      </w:r>
      <w:r>
        <w:t xml:space="preserve"> takes an input of presence-only data and converts it to presence-</w:t>
      </w:r>
      <w:proofErr w:type="spellStart"/>
      <w:r>
        <w:t>pseudoabsence</w:t>
      </w:r>
      <w:proofErr w:type="spellEnd"/>
      <w:r>
        <w:t xml:space="preserve"> data where the background areas (where no presence point is available) are considered to have an unknown presence – also known as a </w:t>
      </w:r>
      <w:proofErr w:type="spellStart"/>
      <w:r>
        <w:t>pseudoabsence</w:t>
      </w:r>
      <w:proofErr w:type="spellEnd"/>
      <w:r>
        <w:t xml:space="preserve"> </w:t>
      </w:r>
      <w:r>
        <w:fldChar w:fldCharType="begin"/>
      </w:r>
      <w:r w:rsidR="004D641E">
        <w:instrText xml:space="preserve"> ADDIN ZOTERO_ITEM CSL_CITATION {"citationID":"fMtLfyl1","properties":{"formattedCitation":"{\\rtf (Phillips, Anderson &amp; Schapire 2006; Phillips {\\i{}et al.} 2009; Merow, Smith &amp; Silander 2013)}","plainCitation":"(Phillips, Anderson &amp; Schapire 2006; 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cs="Times New Roman"/>
          <w:szCs w:val="24"/>
        </w:rPr>
        <w:t xml:space="preserve">(Phillips,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This presence-</w:t>
      </w:r>
      <w:proofErr w:type="spellStart"/>
      <w:r>
        <w:t>pseudoabsence</w:t>
      </w:r>
      <w:proofErr w:type="spellEnd"/>
      <w:r>
        <w:t xml:space="preserve"> data can then be used to determine the likelihood that an unknown space is occupied or not. </w:t>
      </w:r>
    </w:p>
    <w:p w14:paraId="0F8B2C25" w14:textId="30DA48D6" w:rsidR="00BF4AEB" w:rsidRPr="00605E56" w:rsidRDefault="00BF4AEB" w:rsidP="004218C1">
      <w:r>
        <w:rPr>
          <w:rFonts w:ascii="Times New Roman" w:hAnsi="Times New Roman" w:cs="Times New Roman"/>
        </w:rPr>
        <w:lastRenderedPageBreak/>
        <w:t>˻</w:t>
      </w:r>
      <w:r>
        <w:t>The documentation of accurate presence-absence data is relatively inefficient to carry out in most areas of the world. However, natural history museums</w:t>
      </w:r>
      <w:r w:rsidR="00E25CA3">
        <w:t>,</w:t>
      </w:r>
      <w:r>
        <w:t xml:space="preserve"> herbaria</w:t>
      </w:r>
      <w:r w:rsidR="00E25CA3">
        <w:t>, and citizen science projects</w:t>
      </w:r>
      <w:r>
        <w:t xml:space="preserve"> have a plethora of presence-only data</w:t>
      </w:r>
      <w:r>
        <w:rPr>
          <w:rFonts w:ascii="Times New Roman" w:hAnsi="Times New Roman" w:cs="Times New Roman"/>
        </w:rPr>
        <w:t>˼</w:t>
      </w:r>
      <w:r>
        <w:t xml:space="preserve"> </w:t>
      </w:r>
      <w:r>
        <w:fldChar w:fldCharType="begin"/>
      </w:r>
      <w:r w:rsidR="007C6E30">
        <w:instrText xml:space="preserve"> ADDIN ZOTERO_ITEM CSL_CITATION {"citationID":"biE2PoUE","properties":{"formattedCitation":"(Elith, Kearney &amp; Phillips 2010; Merow, Smith &amp; Silander 2013; Matheson 2014)","plainCitation":"(Elith, Kearney &amp; Phillips 2010; Merow, Smith &amp; Silander 2013; Matheson 2014)"},"citationItems":[{"id":240,"uris":["http://zotero.org/users/1217525/items/B7HUU6S4"],"uri":["http://zotero.org/users/1217525/items/B7HUU6S4"],"itemData":{"id":240,"type":"article-journal","title":"The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1816,"uris":["http://zotero.org/users/1217525/items/B5375S2G"],"uri":["http://zotero.org/users/1217525/items/B5375S2G"],"itemData":{"id":1816,"type":"article-journal","title":"iNaturalist","container-title":"Reference Reviews","page":"36-38","volume":"28","issue":"8","DOI":"10.1108/RR-07-2014-0203","author":[{"family":"Matheson","given":"Christie A."}],"issued":{"date-parts":[["2014"]]}}}],"schema":"https://github.com/citation-style-language/schema/raw/master/csl-citation.json"} </w:instrText>
      </w:r>
      <w:r>
        <w:fldChar w:fldCharType="separate"/>
      </w:r>
      <w:r w:rsidR="007C6E30" w:rsidRPr="007C6E30">
        <w:rPr>
          <w:rFonts w:ascii="Calibri" w:hAnsi="Calibri"/>
        </w:rPr>
        <w:t>(</w:t>
      </w:r>
      <w:proofErr w:type="spellStart"/>
      <w:r w:rsidR="007C6E30" w:rsidRPr="007C6E30">
        <w:rPr>
          <w:rFonts w:ascii="Calibri" w:hAnsi="Calibri"/>
        </w:rPr>
        <w:t>Elith</w:t>
      </w:r>
      <w:proofErr w:type="spellEnd"/>
      <w:r w:rsidR="007C6E30" w:rsidRPr="007C6E30">
        <w:rPr>
          <w:rFonts w:ascii="Calibri" w:hAnsi="Calibri"/>
        </w:rPr>
        <w:t xml:space="preserve">, Kearney &amp; Phillips 2010; </w:t>
      </w:r>
      <w:proofErr w:type="spellStart"/>
      <w:r w:rsidR="007C6E30" w:rsidRPr="007C6E30">
        <w:rPr>
          <w:rFonts w:ascii="Calibri" w:hAnsi="Calibri"/>
        </w:rPr>
        <w:t>Merow</w:t>
      </w:r>
      <w:proofErr w:type="spellEnd"/>
      <w:r w:rsidR="007C6E30" w:rsidRPr="007C6E30">
        <w:rPr>
          <w:rFonts w:ascii="Calibri" w:hAnsi="Calibri"/>
        </w:rPr>
        <w:t xml:space="preserve">, Smith &amp; </w:t>
      </w:r>
      <w:proofErr w:type="spellStart"/>
      <w:r w:rsidR="007C6E30" w:rsidRPr="007C6E30">
        <w:rPr>
          <w:rFonts w:ascii="Calibri" w:hAnsi="Calibri"/>
        </w:rPr>
        <w:t>Silander</w:t>
      </w:r>
      <w:proofErr w:type="spellEnd"/>
      <w:r w:rsidR="007C6E30" w:rsidRPr="007C6E30">
        <w:rPr>
          <w:rFonts w:ascii="Calibri" w:hAnsi="Calibri"/>
        </w:rPr>
        <w:t xml:space="preserve"> 2013; Matheson 2014)</w:t>
      </w:r>
      <w:r>
        <w:fldChar w:fldCharType="end"/>
      </w:r>
      <w:r>
        <w:t>.</w:t>
      </w:r>
      <w:r w:rsidR="007C6E30">
        <w:t xml:space="preserve"> Therefore, the use of presence-</w:t>
      </w:r>
      <w:r>
        <w:t xml:space="preserve">only algorithms, like </w:t>
      </w:r>
      <w:r w:rsidR="006D4B76">
        <w:t>MAXENT</w:t>
      </w:r>
      <w:r>
        <w:t xml:space="preserve">, is realistic and relevant to conservation </w:t>
      </w:r>
      <w:r>
        <w:fldChar w:fldCharType="begin"/>
      </w:r>
      <w:r w:rsidR="004D641E">
        <w:instrText xml:space="preserve"> ADDIN ZOTERO_ITEM CSL_CITATION {"citationID":"1oprhjar8k","properties":{"formattedCitation":"{\\rtf (Phillips, Dud\\uc0\\u237{}k &amp; Schapire 2004)}","plainCitation":"(Phillips, Dudík &amp; Schapire 2004)"},"citationItems":[{"id":132,"uris":["http://zotero.org/users/1217525/items/6VVQKJ5Z"],"uri":["http://zotero.org/users/1217525/items/6VVQKJ5Z"],"itemData":{"id":132,"type":"article-journal","title":"A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w:t>
      </w:r>
      <w:r>
        <w:fldChar w:fldCharType="end"/>
      </w:r>
      <w:r>
        <w:t xml:space="preserve">. </w:t>
      </w:r>
      <w:r w:rsidR="006D4B76">
        <w:t>MAXENT</w:t>
      </w:r>
      <w:r>
        <w:t xml:space="preserve"> has gained a following due to its ability to produce accurate distributions based on very few (</w:t>
      </w:r>
      <w:r w:rsidR="00C962B2">
        <w:t>fewer</w:t>
      </w:r>
      <w:r>
        <w:t xml:space="preserve"> than 100) presence only data points </w:t>
      </w:r>
      <w:r>
        <w:fldChar w:fldCharType="begin"/>
      </w:r>
      <w:r w:rsidR="004D641E">
        <w:instrText xml:space="preserve"> ADDIN ZOTERO_ITEM CSL_CITATION {"citationID":"VxugPv6U","properties":{"formattedCitation":"{\\rtf (Phillips, Dud\\uc0\\u237{}k &amp; Schapire 2004; Pearson {\\i{}et al.} 2007; Merow, Smith &amp; Silander 2013)}","plainCitation":"(Phillips, Dudík &amp; Schapire 2004; Pearson et al. 2007;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153,"uris":["http://zotero.org/users/1217525/items/7SAW5NZB"],"uri":["http://zotero.org/users/1217525/items/7SAW5NZB"],"itemData":{"id":153,"type":"article-journal","title":"Predicting species distributions from small numbers of occurrence records: A test case using cryptic geckos in Madagascar","container-title":"Journal of Biogeography","page":"102–117","volume":"34","abstract":"Aim Techniques that predict species potential distributions by combining observed occurrence records with environmental variables show much potential for application across a range of biogeographical analyses. Some of the most promising applications relate to species for which occurrence records are scarce, due to cryptic habits, locally restricted distributions or low sampling effort. However, the minimum sample sizes required to yield useful predictions remain difficult to determine. Here we developed and tested a novel jackknife validation approach to assess the ability to predict species occurrence when fewer than 25 occurrence records are available.Location Madagascar.Methods Models were developed and evaluated for 13 species of secretive leaf-tailed geckos (Uroplatus spp.) that are endemic to Madagascar, for which available sample sizes range from 4 to 23 occurrence localities (at 1 km2 grid resolution). Predictions were based on 20 environmental data layers and were generated using two modelling approaches: a method based on the principle of maximum entropy (Maxent) and a genetic algorithm (GARP).Results We found high success rates and statistical significance in jackknife tests with sample sizes as low as five when the Maxent model was applied. Results for GARP at very low sample sizes (less than c. 10) were less good. When sample sizes were experimentally reduced for those species with the most records, variability among predictions using different combinations of localities demonstrated that models were greatly influenced by exactly which observations were included.Main conclusions We emphasize that models developed using this approach with small sample sizes should be interpreted as identifying regions that have similar environmental conditions to where the species is known to occur, and not as predicting actual limits to the range of a species. The jackknife validation approach proposed here enables assessment of the predictive ability of models built using very small sample sizes, although use of this test with larger sample sizes may lead to overoptimistic estimates of predictive power. Our analyses demonstrate that geographical predictions developed from small numbers of occurrence records may be of great value, for example in targeting field surveys to accelerate the discovery of unknown populations and species.","DOI":"10.1111/j.1365-2699.2006.01594.x","ISSN":"03050270","note":"PMID: 2074","author":[{"family":"Pearson","given":"Richard G."},{"family":"Raxworthy","given":"Christopher J."},{"family":"Nakamura","given":"Miguel"},{"family":"Townsend Peterson","given":"a."}],"issued":{"date-parts":[["2007"]]},"PMID":"2074"}},{"id":132,"uris":["http://zotero.org/users/1217525/items/6VVQKJ5Z"],"uri":["http://zotero.org/users/1217525/items/6VVQKJ5Z"],"itemData":{"id":132,"type":"article-journal","title":"A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Pearson </w:t>
      </w:r>
      <w:r w:rsidR="004D641E" w:rsidRPr="004D641E">
        <w:rPr>
          <w:rFonts w:ascii="Calibri" w:hAnsi="Calibri" w:cs="Times New Roman"/>
          <w:i/>
          <w:iCs/>
          <w:szCs w:val="24"/>
        </w:rPr>
        <w:t>et al.</w:t>
      </w:r>
      <w:r w:rsidR="004D641E" w:rsidRPr="004D641E">
        <w:rPr>
          <w:rFonts w:ascii="Calibri" w:hAnsi="Calibri" w:cs="Times New Roman"/>
          <w:szCs w:val="24"/>
        </w:rPr>
        <w:t xml:space="preserve"> 2007;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r w:rsidR="00C962B2">
        <w:t xml:space="preserve"> However, </w:t>
      </w:r>
      <w:r w:rsidR="00C962B2">
        <w:fldChar w:fldCharType="begin"/>
      </w:r>
      <w:r w:rsidR="00C962B2">
        <w:instrText xml:space="preserve"> ADDIN ZOTERO_ITEM CSL_CITATION {"citationID":"2msodvp1qb","properties":{"formattedCitation":"(Lozier, Aniello &amp; Hickerson 2009)","plainCitation":"(Lozier, Aniello &amp; Hickerson 2009)"},"citationItems":[{"id":1755,"uris":["http://zotero.org/users/1217525/items/EEDRTM7D"],"uri":["http://zotero.org/users/1217525/items/EEDRTM7D"],"itemData":{"id":1755,"type":"article-journal","title":"Predicting the distribution of Sasquatch in western North America: anything goes with ecological niche modelling","container-title":"Journal of Biogeography","page":"1623-1627","volume":"36","issue":"9","source":"Wiley Online Library","abstract":"The availability of user-friendly software and publicly available biodiversity databases has led to a rapid increase in the use of ecological niche modelling to predict species distributions. A potential source of error in publicly available data that may affect the accuracy of ecological niche models (ENMs), and one that is difficult to correct for, is incorrect (or incomplete) taxonomy. Here we remind researchers of the need for careful evaluation of database records prior to use in modelling, especially when the presence of cryptic species is suspected or many records are based on indirect evidence. To draw attention to this potential problem, we construct ENMs for the North American Sasquatch (i.e. Bigfoot). Specifically, we use a large database of georeferenced putative sightings and footprints for Sasquatch in western North America, demonstrating how convincing environmentally predicted distributions of a taxon’s potential range can be generated from questionable site-occurrence data. We compare the distribution of Bigfoot with an ENM for the black bear, Ursus americanus, and suggest that many sightings of this cryptozoid may be cases of mistaken identity.","DOI":"10.1111/j.1365-2699.2009.02152.x","ISSN":"1365-2699","shortTitle":"Predicting the distribution of Sasquatch in western North America","language":"en","author":[{"family":"Lozier","given":"J. D."},{"family":"Aniello","given":"P."},{"family":"Hickerson","given":"M. J."}],"issued":{"date-parts":[["2009",9,1]]}}}],"schema":"https://github.com/citation-style-language/schema/raw/master/csl-citation.json"} </w:instrText>
      </w:r>
      <w:r w:rsidR="00C962B2">
        <w:fldChar w:fldCharType="separate"/>
      </w:r>
      <w:r w:rsidR="00C962B2" w:rsidRPr="00C962B2">
        <w:t xml:space="preserve">Lozier, </w:t>
      </w:r>
      <w:proofErr w:type="spellStart"/>
      <w:r w:rsidR="00C962B2" w:rsidRPr="00C962B2">
        <w:t>Aniello</w:t>
      </w:r>
      <w:proofErr w:type="spellEnd"/>
      <w:r w:rsidR="00C962B2" w:rsidRPr="00C962B2">
        <w:t xml:space="preserve"> &amp; </w:t>
      </w:r>
      <w:proofErr w:type="spellStart"/>
      <w:r w:rsidR="00C962B2" w:rsidRPr="00C962B2">
        <w:t>Hickerson</w:t>
      </w:r>
      <w:proofErr w:type="spellEnd"/>
      <w:r w:rsidR="00C962B2" w:rsidRPr="00C962B2">
        <w:t xml:space="preserve"> </w:t>
      </w:r>
      <w:r w:rsidR="00C962B2">
        <w:t>(</w:t>
      </w:r>
      <w:r w:rsidR="00C962B2" w:rsidRPr="00C962B2">
        <w:t>2009)</w:t>
      </w:r>
      <w:r w:rsidR="00C962B2">
        <w:fldChar w:fldCharType="end"/>
      </w:r>
      <w:r w:rsidR="00C962B2">
        <w:t xml:space="preserve"> caution that one must ensure that the presence-only data used in the model are accurate. </w:t>
      </w:r>
      <w:r>
        <w:t>This presence-</w:t>
      </w:r>
      <w:proofErr w:type="spellStart"/>
      <w:r>
        <w:t>pseudoabsence</w:t>
      </w:r>
      <w:proofErr w:type="spellEnd"/>
      <w:r>
        <w:t xml:space="preserve"> data is combined with environmental variables to produce the </w:t>
      </w:r>
      <w:r w:rsidR="006D4B76">
        <w:t>MAXENT</w:t>
      </w:r>
      <w:r>
        <w:t xml:space="preserve"> model.</w:t>
      </w:r>
    </w:p>
    <w:p w14:paraId="6929360B" w14:textId="77777777" w:rsidR="00BF4AEB" w:rsidRPr="006B1789" w:rsidRDefault="00BF4AEB" w:rsidP="004218C1">
      <w:pPr>
        <w:rPr>
          <w:b/>
        </w:rPr>
      </w:pPr>
      <w:r w:rsidRPr="006B1789">
        <w:rPr>
          <w:b/>
        </w:rPr>
        <w:t>Environmental variables (features)</w:t>
      </w:r>
    </w:p>
    <w:p w14:paraId="6D0B4372" w14:textId="77777777" w:rsidR="00BF4AEB" w:rsidRDefault="00BF4AEB" w:rsidP="004218C1">
      <w:r>
        <w:t xml:space="preserve">Since </w:t>
      </w:r>
      <w:r w:rsidR="006D4B76">
        <w:t>MAXENT</w:t>
      </w:r>
      <w:r>
        <w:t xml:space="preserve"> attempts to find patterns in the associations between the presence points and environmental variables, careful selection of which environmental variables should be included in the model is required. It is important to exclude variables which have little or no effect on the distribution of the species in question from a </w:t>
      </w:r>
      <w:r w:rsidR="006D4B76">
        <w:t>MAXENT</w:t>
      </w:r>
      <w:r>
        <w:t xml:space="preserve"> model to reduce the likelihood of the algorithm finding associations which do not exist. Additionally it is wise to include all the environmental variables which do have an effect on the distribution to gain a complete understanding of the environmental envelopes the species reside in </w:t>
      </w:r>
      <w:r>
        <w:fldChar w:fldCharType="begin"/>
      </w:r>
      <w:r w:rsidR="004D641E">
        <w:instrText xml:space="preserve"> ADDIN ZOTERO_ITEM CSL_CITATION {"citationID":"3pkervs5p","properties":{"formattedCitation":"(Merow, Smith &amp; Silander 2013; Hughes 2015)","plainCitation":"(Merow, Smith &amp; Silander 2013; Hughes 2015)"},"citationItems":[{"id":173,"uris":["http://zotero.org/users/1217525/items/8Q8ECHUS"],"uri":["http://zotero.org/users/1217525/items/8Q8ECHUS"],"itemData":{"id":173,"type":"speech","title":"Introductory GIS &amp; SDM Workshop","publisher-place":"Xishuangbanna Tropical Botanical Garden","event-place":"Xishuangbanna Tropical Botanical Garden","author":[{"family":"Hughes","given":"Alice C."}],"issued":{"date-parts":[["2015",2,2]]}}},{"id":38,"uris":["http://zotero.org/users/1217525/items/36K63KQC"],"uri":["http://zotero.org/users/1217525/items/36K63KQC"],"itemData":{"id":38,"type":"article-journal","title":"A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 Hughes 2015)</w:t>
      </w:r>
      <w:r>
        <w:fldChar w:fldCharType="end"/>
      </w:r>
      <w:r>
        <w:t>.</w:t>
      </w:r>
    </w:p>
    <w:p w14:paraId="64276B7E" w14:textId="77777777" w:rsidR="00BF4AEB" w:rsidRDefault="00BF4AEB" w:rsidP="004218C1">
      <w:r>
        <w:t xml:space="preserve">It is important to note that when </w:t>
      </w:r>
      <w:r w:rsidR="006D4B76">
        <w:t>MAXENT</w:t>
      </w:r>
      <w:r>
        <w:t xml:space="preserve"> is used for projecting the distribution of species into the future or studying environmental influences of a species, the feature classes (environmental variables) must be chosen carefully to create an accurate model </w:t>
      </w:r>
      <w:r>
        <w:lastRenderedPageBreak/>
        <w:fldChar w:fldCharType="begin"/>
      </w:r>
      <w:r w:rsidR="004D641E">
        <w:instrText xml:space="preserve"> ADDIN ZOTERO_ITEM CSL_CITATION {"citationID":"1t0pn1vqm2","properties":{"formattedCitation":"(Merow,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However, when </w:t>
      </w:r>
      <w:r w:rsidR="006D4B76">
        <w:t>MAXENT</w:t>
      </w:r>
      <w:r>
        <w:t xml:space="preserve"> is used for looking at the accuracy of presence points, </w:t>
      </w:r>
      <w:r w:rsidR="006D4B76">
        <w:t>MAXENT</w:t>
      </w:r>
      <w:r>
        <w:t xml:space="preserve"> can determine the most appropriate features to include in the analysis using a machine learning algorithm and so it is possible to include all reasonable layers without affecting the output </w:t>
      </w:r>
      <w:r>
        <w:fldChar w:fldCharType="begin"/>
      </w:r>
      <w:r w:rsidR="004D641E">
        <w:instrText xml:space="preserve"> ADDIN ZOTERO_ITEM CSL_CITATION {"citationID":"1e2o0gkrta","properties":{"formattedCitation":"(Merow,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This process of determining which features are relevant or not is known as </w:t>
      </w:r>
      <w:proofErr w:type="spellStart"/>
      <w:r>
        <w:t>regularisation</w:t>
      </w:r>
      <w:proofErr w:type="spellEnd"/>
      <w:r>
        <w:t>.</w:t>
      </w:r>
    </w:p>
    <w:p w14:paraId="57539D02" w14:textId="77777777" w:rsidR="00BF4AEB" w:rsidRPr="007C6E30" w:rsidRDefault="00BF4AEB" w:rsidP="004218C1">
      <w:pPr>
        <w:rPr>
          <w:b/>
        </w:rPr>
      </w:pPr>
      <w:proofErr w:type="spellStart"/>
      <w:r w:rsidRPr="007C6E30">
        <w:rPr>
          <w:b/>
        </w:rPr>
        <w:t>Regularisation</w:t>
      </w:r>
      <w:proofErr w:type="spellEnd"/>
    </w:p>
    <w:p w14:paraId="3DBB4692" w14:textId="77777777" w:rsidR="00BF4AEB" w:rsidRPr="0033795A" w:rsidRDefault="00BF4AEB" w:rsidP="004218C1">
      <w:proofErr w:type="spellStart"/>
      <w:r>
        <w:t>Regularisation</w:t>
      </w:r>
      <w:proofErr w:type="spellEnd"/>
      <w:r>
        <w:t xml:space="preserve"> is the process by which </w:t>
      </w:r>
      <w:r w:rsidR="006D4B76">
        <w:t>MAXENT</w:t>
      </w:r>
      <w:r>
        <w:t xml:space="preserve"> removes the features which are not relevant to the model and </w:t>
      </w:r>
      <w:proofErr w:type="spellStart"/>
      <w:r>
        <w:t>maximises</w:t>
      </w:r>
      <w:proofErr w:type="spellEnd"/>
      <w:r>
        <w:t xml:space="preserve"> the use of the relevant ones </w:t>
      </w:r>
      <w:r>
        <w:fldChar w:fldCharType="begin"/>
      </w:r>
      <w:r w:rsidR="004D641E">
        <w:instrText xml:space="preserve"> ADDIN ZOTERO_ITEM CSL_CITATION {"citationID":"18nc6u238l","properties":{"formattedCitation":"(Phillips, Anderson &amp; Schapire 2006; Hastie, Tibshirani &amp; Friedman 2009; Merow, Smith &amp; Silander 2013)","plainCitation":"(Phillips, Anderson &amp; Schapire 2006; Hastie, Tibshirani &amp; Friedman 2009; Merow, Smith &amp; Silander 2013)"},"citationItems":[{"id":392,"uris":["http://zotero.org/users/1217525/items/GNHRZEB9"],"uri":["http://zotero.org/users/1217525/items/GNHRZEB9"],"itemData":{"id":392,"type":"article-journal","title":"The Elements of Statistical Learning","container-title":"Elements","page":"337–387","volume":"1","abstract":"During the past decade there has been an explosion in computation and information technology. With it has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Trevor Hastie, Robert Tibshirani, and Jerome Friedman are professors of statistics at Stanford University. They are prominent researchers in this area: Hastie and Tibshirani developed generalized additive models and wrote a popular book of that title. Hastie wrote much of the statistical modeling software in S-PLUS and invented principal curves and surfaces. Tibshirani proposed the Lasso and is co-author of the very successful An Introduction to the Bootstrap. Friedman is the co-inventor of many data-mining tools including CART, MARS, and projection pursuit. FROM THE REVIEWS: TECHNOMETRICS \"This is a vast and complex book. Generally, it concentrates on explaining why and how the methods work, rather than how to use them. Examples and especially the visualizations are principle features...As a source for the methods of statistical learning...it will probably be a long time before there is a competitor to this book.\"","DOI":"10.1007/b94608","ISSN":"03436993","note":"PMID: 15512507","author":[{"family":"Hastie","given":"Trevor"},{"family":"Tibshirani","given":"Robert"},{"family":"Friedman","given":"Jerome"}],"issued":{"date-parts":[["2009"]]},"PMID":"15512507"}},{"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 Hastie, </w:t>
      </w:r>
      <w:proofErr w:type="spellStart"/>
      <w:r w:rsidR="004D641E" w:rsidRPr="004D641E">
        <w:rPr>
          <w:rFonts w:ascii="Calibri" w:hAnsi="Calibri"/>
        </w:rPr>
        <w:t>Tibshirani</w:t>
      </w:r>
      <w:proofErr w:type="spellEnd"/>
      <w:r w:rsidR="004D641E" w:rsidRPr="004D641E">
        <w:rPr>
          <w:rFonts w:ascii="Calibri" w:hAnsi="Calibri"/>
        </w:rPr>
        <w:t xml:space="preserve"> &amp; Friedman 2009;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The default </w:t>
      </w:r>
      <w:proofErr w:type="spellStart"/>
      <w:r>
        <w:t>regularisation</w:t>
      </w:r>
      <w:proofErr w:type="spellEnd"/>
      <w:r>
        <w:t xml:space="preserve"> settings are adequate for most species, however more accurate regularization may be achieved with more appropriate settings </w:t>
      </w:r>
      <w:r>
        <w:fldChar w:fldCharType="begin"/>
      </w:r>
      <w:r w:rsidR="004D641E">
        <w:instrText xml:space="preserve"> ADDIN ZOTERO_ITEM CSL_CITATION {"citationID":"i9s0atla6","properties":{"formattedCitation":"(Elith,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Elith</w:t>
      </w:r>
      <w:proofErr w:type="spellEnd"/>
      <w:r w:rsidR="004D641E" w:rsidRPr="004D641E">
        <w:rPr>
          <w:rFonts w:ascii="Calibri" w:hAnsi="Calibri"/>
        </w:rPr>
        <w:t xml:space="preserve">, Kearney &amp; Phillips 2010;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A greater regularization value has the effect of removing more features from the analysis. This will create a simplified model but may lack influential features </w:t>
      </w:r>
      <w:r>
        <w:fldChar w:fldCharType="begin"/>
      </w:r>
      <w:r w:rsidR="004D641E">
        <w:instrText xml:space="preserve"> ADDIN ZOTERO_ITEM CSL_CITATION {"citationID":"1p49bolkgi","properties":{"formattedCitation":"(Merow,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548F17A5" w14:textId="77777777" w:rsidR="00BF4AEB" w:rsidRDefault="00BF4AEB" w:rsidP="004218C1">
      <w:pPr>
        <w:pStyle w:val="Heading3"/>
      </w:pPr>
      <w:bookmarkStart w:id="49" w:name="_Toc449534525"/>
      <w:r>
        <w:t>What can it be used for?</w:t>
      </w:r>
      <w:bookmarkEnd w:id="49"/>
    </w:p>
    <w:p w14:paraId="108AEF29" w14:textId="77777777" w:rsidR="00BF4AEB" w:rsidRDefault="00BF4AEB" w:rsidP="004218C1">
      <w:r>
        <w:t xml:space="preserve">Once </w:t>
      </w:r>
      <w:r w:rsidR="006D4B76">
        <w:t>MAXENT</w:t>
      </w:r>
      <w:r>
        <w:t xml:space="preserve"> produces a distribution model, it can be useful in many ecological applications. Among them:</w:t>
      </w:r>
    </w:p>
    <w:p w14:paraId="3D059FAF" w14:textId="77777777" w:rsidR="00BF4AEB" w:rsidRPr="007C6E30" w:rsidRDefault="00BF4AEB" w:rsidP="004218C1">
      <w:pPr>
        <w:rPr>
          <w:b/>
        </w:rPr>
      </w:pPr>
      <w:r w:rsidRPr="007C6E30">
        <w:rPr>
          <w:b/>
        </w:rPr>
        <w:t xml:space="preserve">Assessing the possible spread of invasive species </w:t>
      </w:r>
    </w:p>
    <w:p w14:paraId="1BCBC15C" w14:textId="77777777" w:rsidR="00BF4AEB" w:rsidRPr="00BC2E7B" w:rsidRDefault="00BF4AEB" w:rsidP="004218C1">
      <w:pPr>
        <w:rPr>
          <w:b/>
        </w:rPr>
      </w:pPr>
      <w:r>
        <w:t xml:space="preserve">A distribution of the potential sites that an invasive species could move into is useful for conservationists who wish to take preventative measures to stop this spread from occurring </w:t>
      </w:r>
      <w:r>
        <w:fldChar w:fldCharType="begin"/>
      </w:r>
      <w:r w:rsidR="004D641E">
        <w:instrText xml:space="preserve"> ADDIN ZOTERO_ITEM CSL_CITATION {"citationID":"1hjfbmkne2","properties":{"formattedCitation":"{\\rtf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It can also be useful to assess why an invasive species </w:t>
      </w:r>
      <w:r>
        <w:lastRenderedPageBreak/>
        <w:t>has not moved into a certain area when given enough time. This knowledge may lead researchers to a weakness of the invasive species.</w:t>
      </w:r>
    </w:p>
    <w:p w14:paraId="72C5B684" w14:textId="77777777" w:rsidR="00BF4AEB" w:rsidRPr="007C6E30" w:rsidRDefault="00BF4AEB" w:rsidP="004218C1">
      <w:pPr>
        <w:rPr>
          <w:b/>
        </w:rPr>
      </w:pPr>
      <w:r w:rsidRPr="007C6E30">
        <w:rPr>
          <w:b/>
        </w:rPr>
        <w:t xml:space="preserve">Climate change outlooks for at risk species </w:t>
      </w:r>
    </w:p>
    <w:p w14:paraId="25F7ECD3" w14:textId="77777777" w:rsidR="00BF4AEB" w:rsidRPr="009F7B8F" w:rsidRDefault="00BF4AEB" w:rsidP="004218C1">
      <w:r>
        <w:t xml:space="preserve">It is common to use </w:t>
      </w:r>
      <w:r w:rsidR="006D4B76">
        <w:t>MAXENT</w:t>
      </w:r>
      <w:r>
        <w:t xml:space="preserve"> and related algorithms to make predictions about how a species will be affected by climate change. </w:t>
      </w:r>
      <w:r w:rsidR="006D4B76">
        <w:t>MAXENT</w:t>
      </w:r>
      <w:r>
        <w:t xml:space="preserve"> can be used to produce distributions that show where the species will no longer be able to inhabit once changes occur or it may show possible areas where the species may occupy in the future </w:t>
      </w:r>
      <w:r>
        <w:fldChar w:fldCharType="begin"/>
      </w:r>
      <w:r w:rsidR="004D641E">
        <w:instrText xml:space="preserve"> ADDIN ZOTERO_ITEM CSL_CITATION {"citationID":"160drdnep0","properties":{"formattedCitation":"{\\rtf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It is important to note that these predictions are only accurate assuming that the species makes no adaptations to climate change and is only capable of survival in the climates it already occupies. </w:t>
      </w:r>
    </w:p>
    <w:p w14:paraId="334532B2" w14:textId="77777777" w:rsidR="00BF4AEB" w:rsidRPr="007C6E30" w:rsidRDefault="00BF4AEB" w:rsidP="004218C1">
      <w:pPr>
        <w:rPr>
          <w:b/>
        </w:rPr>
      </w:pPr>
      <w:r w:rsidRPr="007C6E30">
        <w:rPr>
          <w:b/>
        </w:rPr>
        <w:t xml:space="preserve">Discovering new populations of a species </w:t>
      </w:r>
    </w:p>
    <w:p w14:paraId="00B69A8E" w14:textId="77777777" w:rsidR="00BF4AEB" w:rsidRPr="00BC2E7B" w:rsidRDefault="00BF4AEB" w:rsidP="004218C1">
      <w:pPr>
        <w:rPr>
          <w:b/>
        </w:rPr>
      </w:pPr>
      <w:r>
        <w:t xml:space="preserve">It is possible for researchers to use the known data about a species to determine where it may occur in addition to currently known populations and then visit these potential sites to confirm presence </w:t>
      </w:r>
      <w:r>
        <w:fldChar w:fldCharType="begin"/>
      </w:r>
      <w:r w:rsidR="004D641E">
        <w:instrText xml:space="preserve"> ADDIN ZOTERO_ITEM CSL_CITATION {"citationID":"2j0duatdcl","properties":{"formattedCitation":"{\\rtf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7853DC6D" w14:textId="77777777" w:rsidR="00BF4AEB" w:rsidRPr="007C6E30" w:rsidRDefault="00BF4AEB" w:rsidP="004218C1">
      <w:pPr>
        <w:rPr>
          <w:b/>
        </w:rPr>
      </w:pPr>
      <w:r w:rsidRPr="007C6E30">
        <w:rPr>
          <w:b/>
        </w:rPr>
        <w:t xml:space="preserve">Determining areas of conservation concern and the most appropriate reserve boundaries </w:t>
      </w:r>
    </w:p>
    <w:p w14:paraId="443C2D32" w14:textId="77777777" w:rsidR="00BF4AEB" w:rsidRPr="00BC2E7B" w:rsidRDefault="00BF4AEB" w:rsidP="004218C1">
      <w:pPr>
        <w:rPr>
          <w:b/>
        </w:rPr>
      </w:pPr>
      <w:r>
        <w:t xml:space="preserve">Knowledge of where a species occurs when delimiting areas to conserve or reserve boundaries is very important since conservation funding is often limited. Making a reserve too large can be an unneeded financial burden while making a reserve too small can impact the survival of the species of concern </w:t>
      </w:r>
      <w:r>
        <w:fldChar w:fldCharType="begin"/>
      </w:r>
      <w:r w:rsidR="004D641E">
        <w:instrText xml:space="preserve"> ADDIN ZOTERO_ITEM CSL_CITATION {"citationID":"1k1g4hvavr","properties":{"formattedCitation":"{\\rtf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539EB63F" w14:textId="77777777" w:rsidR="00BF4AEB" w:rsidRDefault="00BF4AEB" w:rsidP="004218C1">
      <w:r w:rsidRPr="00BC2E7B">
        <w:t>Assessing potential areas for reintroductions and translocations</w:t>
      </w:r>
      <w:r>
        <w:t xml:space="preserve"> </w:t>
      </w:r>
    </w:p>
    <w:p w14:paraId="0AC27BFC" w14:textId="77777777" w:rsidR="00BF4AEB" w:rsidRDefault="006D4B76" w:rsidP="004218C1">
      <w:r>
        <w:lastRenderedPageBreak/>
        <w:t>MAXENT</w:t>
      </w:r>
      <w:r w:rsidR="00BF4AEB">
        <w:t xml:space="preserve"> can determine new areas with suitable habitats for successful introductions. </w:t>
      </w:r>
      <w:r w:rsidR="00BF4AEB">
        <w:rPr>
          <w:rFonts w:ascii="Times New Roman" w:hAnsi="Times New Roman" w:cs="Times New Roman"/>
        </w:rPr>
        <w:t>˻</w:t>
      </w:r>
      <w:r w:rsidR="00BF4AEB">
        <w:t>As reintroductions are rarely successful</w:t>
      </w:r>
      <w:r w:rsidR="00BF4AEB">
        <w:rPr>
          <w:rFonts w:ascii="Times New Roman" w:hAnsi="Times New Roman" w:cs="Times New Roman"/>
        </w:rPr>
        <w:t>˼</w:t>
      </w:r>
      <w:r w:rsidR="00BF4AEB">
        <w:t xml:space="preserve">, it is helpful to know with some certainty that there is a likelihood of success on a particular project </w:t>
      </w:r>
      <w:r w:rsidR="00BF4AEB">
        <w:fldChar w:fldCharType="begin"/>
      </w:r>
      <w:r w:rsidR="004D641E">
        <w:instrText xml:space="preserve"> ADDIN ZOTERO_ITEM CSL_CITATION {"citationID":"F5HCdIxG","properties":{"formattedCitation":"{\\rtf (Ara\\uc0\\u250{}jo &amp; Peterson 2012; Ewen, Soorae &amp; Canessa 2014)}","plainCitation":"(Araújo &amp; Peterson 2012; Ewen, Soorae &amp; Canessa 2014)"},"citationItems":[{"id":601,"uris":["http://zotero.org/users/1217525/items/QDFVZV8N"],"uri":["http://zotero.org/users/1217525/items/QDFVZV8N"],"itemData":{"id":601,"type":"article-journal","title":"Uses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Townsend"}],"issued":{"date-parts":[["2012"]]},"PMID":"22919900"}},{"id":218,"uris":["http://zotero.org/users/1217525/items/AD3AWE95"],"uri":["http://zotero.org/users/1217525/items/AD3AWE95"],"itemData":{"id":218,"type":"article-journal","title":"Reintroduction objectives, decisions and outcomes: global perspectives from the herpetofauna","container-title":"Animal Conservation","page":"74-81","volume":"17","abstract":"Reintroductions and other conservation translocations are an important but often controversial form of wildlife management. Some authors have suggested the low success rates may reflect poor planning and decision-making. In this study, we used examples of herpetofaunal reintroductions, published in four volumes of the IUCN's Reintroduction Specialist Group Global Perspectives in Reintroduction Biology, to identify the objectives set by reintroduction practitioners, the indicators of success they choose and the types of difficulties they encounter. We found objectives focused on target species, but also on broader ecological objectives, such as ecosystem restoration, and social and economic aims. Practitioners reported high success rates: however, these referred to a mixture of general objectives, reflecting the fundamental aims of programmes, and technical aspects, such as developing husbandry protocols, that are important only as stepping stones for broader objectives. In some cases, important objectives were not assigned relevant indicators, thus making assessment impossible. Non-biological aspects such as funding dynamics were the most important source of difficulties; however, they were not always openly recognized by assigning relevant objectives and indicators. We argue that the adoption of a more structured approach to decision-making could help in addressing all these issues. In particular, we recommend that where possible, managers should clearly state all relevant objectives and constraints, and distinguish their respective relevance and importance. If such elements are not clearly defined a priori, planning and assessing reintroductions can become difficult or even impossible, increasing the risk of inefficient use of resources.","DOI":"10.1111/acv.12146","ISSN":"1367-9430","note":"WOS:000345213000009","author":[{"family":"Ewen","given":"J. G."},{"family":"Soorae","given":"P. S."},{"family":"Canessa","given":"S."}],"issued":{"date-parts":[["2014",12]]}}}],"schema":"https://github.com/citation-style-language/schema/raw/master/csl-citation.json"} </w:instrText>
      </w:r>
      <w:r w:rsidR="00BF4AEB">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 </w:t>
      </w:r>
      <w:proofErr w:type="spellStart"/>
      <w:r w:rsidR="004D641E" w:rsidRPr="004D641E">
        <w:rPr>
          <w:rFonts w:ascii="Calibri" w:hAnsi="Calibri" w:cs="Times New Roman"/>
          <w:szCs w:val="24"/>
        </w:rPr>
        <w:t>Ewen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Soorae</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Canessa</w:t>
      </w:r>
      <w:proofErr w:type="spellEnd"/>
      <w:r w:rsidR="004D641E" w:rsidRPr="004D641E">
        <w:rPr>
          <w:rFonts w:ascii="Calibri" w:hAnsi="Calibri" w:cs="Times New Roman"/>
          <w:szCs w:val="24"/>
        </w:rPr>
        <w:t xml:space="preserve"> 2014)</w:t>
      </w:r>
      <w:r w:rsidR="00BF4AEB">
        <w:fldChar w:fldCharType="end"/>
      </w:r>
      <w:r w:rsidR="00BF4AEB">
        <w:t>.</w:t>
      </w:r>
    </w:p>
    <w:p w14:paraId="621B3801" w14:textId="77777777" w:rsidR="00BF4AEB" w:rsidRDefault="00BF4AEB" w:rsidP="004218C1">
      <w:pPr>
        <w:pStyle w:val="Heading3"/>
      </w:pPr>
      <w:bookmarkStart w:id="50" w:name="_Toc449534526"/>
      <w:r>
        <w:t>Where it falls short…</w:t>
      </w:r>
      <w:bookmarkEnd w:id="50"/>
    </w:p>
    <w:p w14:paraId="494066D0" w14:textId="77777777" w:rsidR="00BF4AEB" w:rsidRDefault="00BF4AEB" w:rsidP="004218C1">
      <w:r>
        <w:fldChar w:fldCharType="begin"/>
      </w:r>
      <w:r w:rsidR="004D641E">
        <w:instrText xml:space="preserve"> ADDIN ZOTERO_ITEM CSL_CITATION {"citationID":"215j7sp4ho","properties":{"formattedCitation":"{\\rtf (Ara\\uc0\\u250{}jo and Peterson, 2012)}","plainCitation":"(Araújo and Peterson, 2012)","dontUpdate":true},"citationItems":[{"id":601,"uris":["http://zotero.org/users/1217525/items/QDFVZV8N"],"uri":["http://zotero.org/users/1217525/items/QDFVZV8N"],"itemData":{"id":601,"type":"article-journal","title":"Uses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proofErr w:type="spellStart"/>
      <w:r w:rsidRPr="0039030D">
        <w:rPr>
          <w:rFonts w:ascii="Calibri" w:hAnsi="Calibri" w:cs="Times New Roman"/>
          <w:szCs w:val="24"/>
        </w:rPr>
        <w:t>Araú</w:t>
      </w:r>
      <w:r>
        <w:rPr>
          <w:rFonts w:ascii="Calibri" w:hAnsi="Calibri" w:cs="Times New Roman"/>
          <w:szCs w:val="24"/>
        </w:rPr>
        <w:t>jo</w:t>
      </w:r>
      <w:proofErr w:type="spellEnd"/>
      <w:r>
        <w:rPr>
          <w:rFonts w:ascii="Calibri" w:hAnsi="Calibri" w:cs="Times New Roman"/>
          <w:szCs w:val="24"/>
        </w:rPr>
        <w:t xml:space="preserve"> and Peterson</w:t>
      </w:r>
      <w:r w:rsidRPr="0039030D">
        <w:rPr>
          <w:rFonts w:ascii="Calibri" w:hAnsi="Calibri" w:cs="Times New Roman"/>
          <w:szCs w:val="24"/>
        </w:rPr>
        <w:t xml:space="preserve"> </w:t>
      </w:r>
      <w:r>
        <w:rPr>
          <w:rFonts w:ascii="Calibri" w:hAnsi="Calibri" w:cs="Times New Roman"/>
          <w:szCs w:val="24"/>
        </w:rPr>
        <w:t>(</w:t>
      </w:r>
      <w:r w:rsidRPr="0039030D">
        <w:rPr>
          <w:rFonts w:ascii="Calibri" w:hAnsi="Calibri" w:cs="Times New Roman"/>
          <w:szCs w:val="24"/>
        </w:rPr>
        <w:t>2012)</w:t>
      </w:r>
      <w:r>
        <w:fldChar w:fldCharType="end"/>
      </w:r>
      <w:r>
        <w:t xml:space="preserve"> argue that while a clearly stated concept and purpose of using </w:t>
      </w:r>
      <w:r w:rsidR="006D4B76">
        <w:t>MAXENT</w:t>
      </w:r>
      <w:r>
        <w:t xml:space="preserve"> can be informative and useful, it is not uncommon for the concept to be vague or unexplained leading to misinterpretation. It is simple to counteract these issues by carefully assessing the reasons for carrying out the modelling, assumptions, and what the potential results are prior to running </w:t>
      </w:r>
      <w:r w:rsidR="006D4B76">
        <w:t>MAXENT</w:t>
      </w:r>
      <w:r>
        <w:rPr>
          <w:b/>
        </w:rPr>
        <w:t xml:space="preserve"> </w:t>
      </w:r>
      <w:r>
        <w:rPr>
          <w:b/>
        </w:rPr>
        <w:fldChar w:fldCharType="begin"/>
      </w:r>
      <w:r w:rsidR="004D641E">
        <w:rPr>
          <w:b/>
        </w:rPr>
        <w:instrText xml:space="preserve"> ADDIN ZOTERO_ITEM CSL_CITATION {"citationID":"7l8l40srb","properties":{"formattedCitation":"{\\rtf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rPr>
          <w:b/>
        </w:rP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rPr>
          <w:b/>
        </w:rPr>
        <w:fldChar w:fldCharType="end"/>
      </w:r>
      <w:r>
        <w:t xml:space="preserve">.  </w:t>
      </w:r>
    </w:p>
    <w:p w14:paraId="46B51B58" w14:textId="77777777" w:rsidR="00BF4AEB" w:rsidRDefault="00BF4AEB" w:rsidP="004218C1">
      <w:r>
        <w:fldChar w:fldCharType="begin"/>
      </w:r>
      <w:r w:rsidR="004D641E">
        <w:instrText xml:space="preserve"> ADDIN ZOTERO_ITEM CSL_CITATION {"citationID":"1523j4v031","properties":{"formattedCitation":"(Merow et al., 2013)","plainCitation":"(Merow et al., 2013)","dontUpdate":true},"citationItems":[{"id":38,"uris":["http://zotero.org/users/1217525/items/36K63KQC"],"uri":["http://zotero.org/users/1217525/items/36K63KQC"],"itemData":{"id":38,"type":"article-journal","title":"A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proofErr w:type="spellStart"/>
      <w:r>
        <w:rPr>
          <w:rFonts w:ascii="Calibri" w:hAnsi="Calibri"/>
        </w:rPr>
        <w:t>Merow</w:t>
      </w:r>
      <w:proofErr w:type="spellEnd"/>
      <w:r>
        <w:rPr>
          <w:rFonts w:ascii="Calibri" w:hAnsi="Calibri"/>
        </w:rPr>
        <w:t xml:space="preserve"> et al.</w:t>
      </w:r>
      <w:r w:rsidRPr="0039030D">
        <w:rPr>
          <w:rFonts w:ascii="Calibri" w:hAnsi="Calibri"/>
        </w:rPr>
        <w:t xml:space="preserve"> </w:t>
      </w:r>
      <w:r>
        <w:rPr>
          <w:rFonts w:ascii="Calibri" w:hAnsi="Calibri"/>
        </w:rPr>
        <w:t>(</w:t>
      </w:r>
      <w:r w:rsidRPr="0039030D">
        <w:rPr>
          <w:rFonts w:ascii="Calibri" w:hAnsi="Calibri"/>
        </w:rPr>
        <w:t>2013)</w:t>
      </w:r>
      <w:r>
        <w:fldChar w:fldCharType="end"/>
      </w:r>
      <w:r>
        <w:t xml:space="preserve"> claim that researchers are often unfamiliar with </w:t>
      </w:r>
      <w:r w:rsidR="006D4B76">
        <w:t>MAXENT</w:t>
      </w:r>
      <w:r>
        <w:t xml:space="preserve"> to an appropriate level and rarely make informed decisions when choosing settings. Researchers generally choose the defaults while more appropriate settings (or even algorithms) are unknown </w:t>
      </w:r>
      <w:r>
        <w:fldChar w:fldCharType="begin"/>
      </w:r>
      <w:r w:rsidR="004D641E">
        <w:instrText xml:space="preserve"> ADDIN ZOTERO_ITEM CSL_CITATION {"citationID":"1bfi8h4a52","properties":{"formattedCitation":"(Merow,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2CE6DA62" w14:textId="77777777" w:rsidR="00BF4AEB" w:rsidRPr="007C6E30" w:rsidRDefault="00BF4AEB" w:rsidP="004218C1">
      <w:pPr>
        <w:rPr>
          <w:b/>
        </w:rPr>
      </w:pPr>
      <w:r w:rsidRPr="007C6E30">
        <w:rPr>
          <w:b/>
        </w:rPr>
        <w:t>Sampling bias</w:t>
      </w:r>
    </w:p>
    <w:p w14:paraId="2F54AC28" w14:textId="77777777" w:rsidR="00BF4AEB" w:rsidRDefault="00BF4AEB" w:rsidP="004218C1">
      <w:r>
        <w:t xml:space="preserve">Sampling bias is inherent in presence only data. It is very common for samplers to survey areas near roads and that are easily accessible. While sampling bias can be accounted for when the search effort is known, a process called Target Group Sampling (TGS) can be used to roughly account for sampling bias when search effort is unknown. TGS uses presence data from similar species to predict the presence of the target species over areas that have not been sampled </w:t>
      </w:r>
      <w:r>
        <w:fldChar w:fldCharType="begin"/>
      </w:r>
      <w:r w:rsidR="004D641E">
        <w:instrText xml:space="preserve"> ADDIN ZOTERO_ITEM CSL_CITATION {"citationID":"OFAJOq3u","properties":{"formattedCitation":"{\\rtf (Phillips {\\i{}et al.} 2009; Merow, Smith &amp; Silander 2013)}","plainCitation":"(Phillips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p>
    <w:p w14:paraId="5E5D4A1B" w14:textId="77777777" w:rsidR="00BF4AEB" w:rsidRPr="007C6E30" w:rsidRDefault="00BF4AEB" w:rsidP="004218C1">
      <w:pPr>
        <w:rPr>
          <w:b/>
        </w:rPr>
      </w:pPr>
      <w:r w:rsidRPr="007C6E30">
        <w:rPr>
          <w:b/>
        </w:rPr>
        <w:t>Range</w:t>
      </w:r>
    </w:p>
    <w:p w14:paraId="3BF0C3E7" w14:textId="77777777" w:rsidR="00BF4AEB" w:rsidRDefault="00BF4AEB" w:rsidP="004218C1">
      <w:r>
        <w:lastRenderedPageBreak/>
        <w:t xml:space="preserve">When setting up data before running </w:t>
      </w:r>
      <w:r w:rsidR="006D4B76">
        <w:t>MAXENT</w:t>
      </w:r>
      <w:r>
        <w:t xml:space="preserve">, it is important to choose the range of the analysis wisely. When </w:t>
      </w:r>
      <w:r w:rsidR="006D4B76">
        <w:t>MAXENT</w:t>
      </w:r>
      <w:r>
        <w:t xml:space="preserve"> is run over a larger area than the known range of a species, </w:t>
      </w:r>
      <w:r w:rsidR="006D4B76">
        <w:t>MAXENT</w:t>
      </w:r>
      <w:r>
        <w:t xml:space="preserve"> will identify suitable habitats for the species outside of the known range </w:t>
      </w:r>
      <w:r>
        <w:fldChar w:fldCharType="begin"/>
      </w:r>
      <w:r w:rsidR="004D641E">
        <w:instrText xml:space="preserve"> ADDIN ZOTERO_ITEM CSL_CITATION {"citationID":"SO1WcgSG","properties":{"formattedCitation":"{\\rtf (Phillips {\\i{}et al.} 2009; Webber {\\i{}et al.} 2011; Barve {\\i{}et al.} 2011; Merow, Smith &amp; Silander 2013)}","plainCitation":"(Phillips et al. 2009; Webber et al. 2011; Barve et al. 2011; Merow, Smith &amp; Silander 2013)"},"citationItems":[{"id":738,"uris":["http://zotero.org/users/1217525/items/VP6TK6K8"],"uri":["http://zotero.org/users/1217525/items/VP6TK6K8"],"itemData":{"id":738,"type":"article-journal","title":"The crucial role of the accessible area in ecological niche modeling and species distribution modeling","container-title":"Ecological Modelling","page":"1810-1819","volume":"222","issue":"11","abstract":"Using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comparison.","DOI":"10.1016/j.ecolmodel.2011.02.011","ISSN":"0304-3800","journalAbbreviation":"Ecological Modelling","author":[{"family":"Barve","given":"Narayani"},{"family":"Barve","given":"Vijay"},{"family":"Jiménez-Valverde","given":"Alberto"},{"family":"Lira-Noriega","given":"Andrés"},{"family":"Maher","given":"Sean P."},{"family":"Peterson","given":"A. Townsend"},{"family":"Soberón","given":"Jorge"},{"family":"Villalobos","given":"Fabricio"}],"issued":{"date-parts":[["2011",6,10]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51,"uris":["http://zotero.org/users/1217525/items/3PJWZSVP"],"uri":["http://zotero.org/users/1217525/items/3PJWZSVP"],"itemData":{"id":51,"type":"article-journal","title":"Modelling horses for novel climate courses: insights from projecting potential distributions of native and alien Australian acacias with correlative and mechanistic models","container-title":"Diversity and Distributions","page":"978-1000","volume":"17","issue":"5","abstract":"Aim  Investigate the relative abilities of different bioclimatic models and data sets to project species ranges in novel environments utilizing the natural experiment in biogeography provided by Australian Acacia species. Location  Australia, South Africa. Methods  We built bioclimatic models for Acacia cyclops and Acacia pycnantha using two discriminatory correlative models (MaxEnt and Boosted Regression Trees) and a mechanistic niche model (CLIMEX). We fitted models using two training data sets: native-range data only (‘restricted’) and all available global data excluding South Africa (‘full’). We compared the ability of these techniques to project suitable climate for independent records of the species in South Africa. In addition, we assessed the global potential distributions of the species to projected climate change. Results  All model projections assessed against their training data, the South African data and globally were statistically significant. In South Africa and globally, the additional information contained in the full data set generally improved model sensitivity, but at the expense of increased modelled prevalence, particularly in extrapolation areas for the correlative models. All models projected some climatically suitable areas in South Africa not currently occupied by the species. At the global scale, widespread and biologically unrealistic projections by the correlative models were explained by open-ended response curves, a problem which was not always addressed by broader background climate space or by the extra information in the full data set. In contrast, the global projections for CLIMEX were more conservative. Projections into 2070 indicated a polewards shift in climate suitability and a decrease in model interpolation area. Main conclusions  Our results highlight the importance of carefully interpreting model projections in novel climates, particularly for correlative models. Much work is required to ensure bioclimatic models performed in a robust and ecologically plausible manner in novel climates. We explore reasons for variations between models and suggest methods and techniques for future improvements.","DOI":"10.1111/j.1472-4642.2011.00811.x","ISSN":"1472-4642","journalAbbreviation":"Diversity and Distributions","author":[{"family":"Webber","given":"Bruce L."},{"family":"Yates","given":"Colin J."},{"family":"Le Maitre","given":"David C."},{"family":"Scott","given":"John K."},{"family":"Kriticos","given":"Darren J."},{"family":"Ota","given":"Noboru"},{"family":"McNeill","given":"Asha"},{"family":"Le Roux","given":"Johannes J."},{"family":"Midgley","given":"Guy F."}],"issued":{"date-parts":[["2011"]]}}}],"schema":"https://github.com/citation-style-language/schema/raw/master/csl-citation.json"}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Webber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Barve</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xml:space="preserve">. Whereas running </w:t>
      </w:r>
      <w:r w:rsidR="006D4B76">
        <w:t>MAXENT</w:t>
      </w:r>
      <w:r>
        <w:t xml:space="preserve"> on a smaller area than the known range of the species will not give a representative distribution of the suitable habitat of the species. These possibilities are adequate when carrying out appropriate </w:t>
      </w:r>
      <w:commentRangeStart w:id="51"/>
      <w:r>
        <w:t xml:space="preserve">analysis </w:t>
      </w:r>
      <w:commentRangeEnd w:id="51"/>
      <w:r w:rsidR="007C6E30">
        <w:rPr>
          <w:rStyle w:val="CommentReference"/>
          <w:rFonts w:asciiTheme="minorHAnsi" w:hAnsiTheme="minorHAnsi" w:cstheme="minorBidi"/>
          <w:lang w:val="en-GB"/>
        </w:rPr>
        <w:commentReference w:id="51"/>
      </w:r>
      <w:r>
        <w:t xml:space="preserve">but it is important to consider the question being asked and the goals of the analysis before setting up </w:t>
      </w:r>
      <w:r w:rsidR="006D4B76">
        <w:t>MAXENT</w:t>
      </w:r>
      <w:r>
        <w:t>.</w:t>
      </w:r>
    </w:p>
    <w:p w14:paraId="1E984372" w14:textId="77777777" w:rsidR="00BF4AEB" w:rsidRDefault="00BF4AEB" w:rsidP="004218C1">
      <w:pPr>
        <w:pStyle w:val="Heading3"/>
      </w:pPr>
      <w:bookmarkStart w:id="52" w:name="_Toc449534527"/>
      <w:commentRangeStart w:id="53"/>
      <w:r>
        <w:t>Conclusions</w:t>
      </w:r>
      <w:commentRangeEnd w:id="53"/>
      <w:r w:rsidR="007C6E30">
        <w:rPr>
          <w:rStyle w:val="CommentReference"/>
          <w:rFonts w:asciiTheme="minorHAnsi" w:eastAsiaTheme="minorHAnsi" w:hAnsiTheme="minorHAnsi" w:cstheme="minorBidi"/>
          <w:color w:val="auto"/>
          <w:lang w:val="en-GB"/>
        </w:rPr>
        <w:commentReference w:id="53"/>
      </w:r>
      <w:bookmarkEnd w:id="52"/>
    </w:p>
    <w:p w14:paraId="52602DAD" w14:textId="77777777" w:rsidR="00BF4AEB" w:rsidRDefault="00BF4AEB" w:rsidP="004218C1">
      <w:r>
        <w:t xml:space="preserve">The machine learning algorithm, </w:t>
      </w:r>
      <w:r w:rsidR="006D4B76">
        <w:t>MAXENT</w:t>
      </w:r>
      <w:r>
        <w:t xml:space="preserve"> combines presence-only occurrence data of a particular species with relevant environmental layers (factors) to produce a habitat suitability model of the bioclimatic envelopes the species occupies or is capable of occupying. It is important to understand the limitations and capabilities of </w:t>
      </w:r>
      <w:r w:rsidR="006D4B76">
        <w:t>MAXENT</w:t>
      </w:r>
      <w:r>
        <w:t xml:space="preserve"> before setting up the software and running the model and to carefully consider the methods and goals of a particular study. With a vast amount of presence-only species occurrence data available in herbaria and natural history museums, </w:t>
      </w:r>
      <w:r w:rsidR="006D4B76">
        <w:t>MAXENT</w:t>
      </w:r>
      <w:r>
        <w:t xml:space="preserve"> is a strong tool in conservation.</w:t>
      </w:r>
    </w:p>
    <w:p w14:paraId="17C0111A" w14:textId="020A30D5" w:rsidR="007E2EF4" w:rsidRDefault="007E2EF4" w:rsidP="007E2EF4">
      <w:pPr>
        <w:pStyle w:val="Heading2"/>
      </w:pPr>
      <w:bookmarkStart w:id="54" w:name="_Toc449534528"/>
      <w:r>
        <w:t>ENM Tools</w:t>
      </w:r>
      <w:bookmarkEnd w:id="54"/>
    </w:p>
    <w:p w14:paraId="5EA52F08" w14:textId="44F38156" w:rsidR="007E2EF4" w:rsidRDefault="00900770" w:rsidP="007E2EF4">
      <w:r>
        <w:t xml:space="preserve">ENM Tools is software </w:t>
      </w:r>
      <w:r w:rsidR="00DC02DE">
        <w:t xml:space="preserve">that can be </w:t>
      </w:r>
      <w:r>
        <w:t>used to compare two or mo</w:t>
      </w:r>
      <w:r w:rsidR="00DC02DE">
        <w:t xml:space="preserve">re species distribution models are more similar than expected by chance </w:t>
      </w:r>
      <w:r w:rsidR="00DC02DE">
        <w:fldChar w:fldCharType="begin"/>
      </w:r>
      <w:r w:rsidR="00DC02DE">
        <w:instrText xml:space="preserve"> ADDIN ZOTERO_ITEM CSL_CITATION {"citationID":"meh1dsbuo","properties":{"formattedCitation":"{\\rtf (Warren {\\i{}et al.} 2008)}","plainCitation":"(Warren et al. 2008)"},"citationItems":[{"id":1765,"uris":["http://zotero.org/users/1217525/items/PCF5KXJA"],"uri":["http://zotero.org/users/1217525/items/PCF5KXJA"],"itemData":{"id":1765,"type":"article-journal","title":"Environmental Niche Equivalency versus Conservatism: Quantitative Approaches to Niche Evolution","container-title":"Evolution","page":"2868-2883","volume":"62","issue":"11","source":"bioone.org (Atypon)","abstract":"Environmental niche models, which are generated by combining species occurrence data with environmental GIS data layers, are increasingly used to answer fundamental questions about niche evolution, speciation, and the accumulation of ecological diversity within clades. The question of whether environmental niches are conserved over evolutionary time scales has attracted considerable attention, but often produced conflicting conclusions. This conflict, however, may result from differences in how niche similarity is measured and the specific null hypothesis being tested. We develop new methods for quantifying niche overlap that rely on a traditional ecological measure and a metric from mathematical statistics. We reexamine a classic study of niche conservatism between sister species in several groups of Mexican animals, and, for the first time, address alternative definitions of “niche conservatism” within a single framework using consistent methods. As expected, we find that environmental niches of sister species are more similar than expected under three distinct null hypotheses, but that they are rarely identical. We demonstrate how our measures can be used in phylogenetic comparative analyses by reexamining niche divergence in an adaptive radiation of Cuban anoles. Our results show that environmental niche overlap is closely tied to geographic overlap, but not to phylogenetic distances, suggesting that niche conservatism has not constrained local communities in this group to consist of closely related species. We suggest various randomization tests that may prove useful in other areas of ecology and evolutionary biology.","DOI":"10.1111/j.1558-5646.2008.00482.x","ISSN":"0014-3820","shortTitle":"Environmental Niche Equivalency versus Conservatism","journalAbbreviation":"Evolution","author":[{"family":"Warren","given":"Dan L."},{"family":"Glor","given":"Richard E."},{"family":"Turelli","given":"Michael"},{"family":"Funk","given":"D."}],"issued":{"date-parts":[["2008",11,1]]}}}],"schema":"https://github.com/citation-style-language/schema/raw/master/csl-citation.json"} </w:instrText>
      </w:r>
      <w:r w:rsidR="00DC02DE">
        <w:fldChar w:fldCharType="separate"/>
      </w:r>
      <w:r w:rsidR="00DC02DE" w:rsidRPr="00DC02DE">
        <w:rPr>
          <w:rFonts w:cs="Times New Roman"/>
          <w:szCs w:val="24"/>
        </w:rPr>
        <w:t xml:space="preserve">(Warren </w:t>
      </w:r>
      <w:r w:rsidR="00DC02DE" w:rsidRPr="00DC02DE">
        <w:rPr>
          <w:rFonts w:cs="Times New Roman"/>
          <w:i/>
          <w:iCs/>
          <w:szCs w:val="24"/>
        </w:rPr>
        <w:t>et al.</w:t>
      </w:r>
      <w:r w:rsidR="00DC02DE" w:rsidRPr="00DC02DE">
        <w:rPr>
          <w:rFonts w:cs="Times New Roman"/>
          <w:szCs w:val="24"/>
        </w:rPr>
        <w:t xml:space="preserve"> 2008)</w:t>
      </w:r>
      <w:r w:rsidR="00DC02DE">
        <w:fldChar w:fldCharType="end"/>
      </w:r>
      <w:r w:rsidR="00DC02DE">
        <w:t xml:space="preserve">. </w:t>
      </w:r>
      <w:r w:rsidR="00FA3C52">
        <w:t xml:space="preserve">This tool has been used to </w:t>
      </w:r>
    </w:p>
    <w:p w14:paraId="67E901D2" w14:textId="77777777" w:rsidR="00900770" w:rsidRDefault="00900770" w:rsidP="007E2EF4"/>
    <w:p w14:paraId="70F7C9BA" w14:textId="77777777" w:rsidR="00900770" w:rsidRDefault="00900770" w:rsidP="007E2EF4"/>
    <w:p w14:paraId="6D02C8BF" w14:textId="77777777" w:rsidR="00900770" w:rsidRPr="007E2EF4" w:rsidRDefault="00900770" w:rsidP="007E2EF4"/>
    <w:p w14:paraId="4EC527B4" w14:textId="77777777" w:rsidR="00965FC6" w:rsidRDefault="00965FC6" w:rsidP="004218C1"/>
    <w:p w14:paraId="7C9106C5" w14:textId="77777777" w:rsidR="00C937C3" w:rsidRDefault="00C937C3" w:rsidP="004218C1">
      <w:r>
        <w:br w:type="page"/>
      </w:r>
    </w:p>
    <w:p w14:paraId="62BDA05C" w14:textId="77777777" w:rsidR="00C937C3" w:rsidRDefault="00C937C3" w:rsidP="004218C1">
      <w:pPr>
        <w:pStyle w:val="Dis1"/>
      </w:pPr>
      <w:bookmarkStart w:id="55" w:name="_Toc449534529"/>
      <w:r>
        <w:lastRenderedPageBreak/>
        <w:t>Methods</w:t>
      </w:r>
      <w:bookmarkEnd w:id="55"/>
    </w:p>
    <w:p w14:paraId="5A713C1B" w14:textId="77777777" w:rsidR="00E803AE" w:rsidRDefault="00E803AE" w:rsidP="00E803AE">
      <w:pPr>
        <w:pStyle w:val="Heading2"/>
      </w:pPr>
      <w:bookmarkStart w:id="56" w:name="_Toc449534530"/>
      <w:r>
        <w:t>Description of the study site</w:t>
      </w:r>
      <w:bookmarkEnd w:id="56"/>
    </w:p>
    <w:p w14:paraId="451BCB46" w14:textId="4AF731C1" w:rsidR="00E803AE" w:rsidRDefault="00E803AE" w:rsidP="00E803AE">
      <w:r>
        <w:t xml:space="preserve">Xishuangbanna Dai Autonomous Prefecture is an area of southern Yunnan, China </w:t>
      </w:r>
      <w:r w:rsidR="00A56E45">
        <w:t>(</w:t>
      </w:r>
      <w:r>
        <w:t xml:space="preserve">21°09’-22°36’N, 99°58’-101°50’E) taking up 19,220 square </w:t>
      </w:r>
      <w:proofErr w:type="spellStart"/>
      <w:r>
        <w:t>kilometres</w:t>
      </w:r>
      <w:proofErr w:type="spellEnd"/>
      <w:r w:rsidR="00FF7B49">
        <w:t xml:space="preserve"> (0.2% of China’s total landmass)</w:t>
      </w:r>
      <w:r>
        <w:t xml:space="preserve"> and supports </w:t>
      </w:r>
      <w:r w:rsidR="00FF7B49">
        <w:t>between</w:t>
      </w:r>
      <w:r>
        <w:t xml:space="preserve"> 12</w:t>
      </w:r>
      <w:r w:rsidR="00FF7B49">
        <w:t xml:space="preserve"> and 18</w:t>
      </w:r>
      <w:r>
        <w:t xml:space="preserve"> percent of China’s flora  </w:t>
      </w:r>
      <w:r>
        <w:fldChar w:fldCharType="begin" w:fldLock="1"/>
      </w:r>
      <w:r w:rsidR="00FF7B49">
        <w:instrText xml:space="preserve"> ADDIN ZOTERO_ITEM CSL_CITATION {"citationID":"u6CyJ5PJ","properties":{"formattedCitation":"{\\rtf (Shou-qing; Cao &amp; Zhang 1997; Hongmao {\\i{}et al.} 2002; Liu {\\i{}et al.} 2015)}","plainCitation":"(Shou-qing; Cao &amp; Zhang 1997; Hongmao et al. 2002; Liu et al. 2015)"},"citationItems":[{"id":"ITEM-2","uris":["http://www.mendeley.com/documents/?uuid=a873f650-7efe-4156-a60a-588dbbfb076a"],"uri":["http://www.mendeley.com/documents/?uuid=a873f650-7efe-4156-a60a-588dbbfb076a"],"itemData":{"author":[{"dropping-particle":"","family":"Shou-qing","given":"Zou","non-dropping-particle":"","parse-names":false,"suffix":""}],"container-title":"Xishuangbanna's Endangered Flora","id":"ITEM-2","issued":{"date-parts":[["0"]]},"page":"1-8","title":"The Vulnerable and Endangered Plants of Xishuangbanna Prefecture, Yunnan Province, China","type":"article-journal"}},{"id":"ITEM-1","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Conservation","id":"ITEM-1","issued":{"date-parts":[["1997"]]},"page":"995-1006","title":"Tree species diversity of tropical forest vegetation in Xishuangbanna , SW China","type":"article-journal","volume":"6"}},{"id":1790,"uris":["http://zotero.org/users/1217525/items/MGS533JJ"],"uri":["http://zotero.org/users/1217525/items/MGS533JJ"],"itemData":{"id":1790,"type":"article-journal","title":"Practice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00FF7B49" w:rsidRPr="00FF7B49">
        <w:rPr>
          <w:rFonts w:cs="Times New Roman"/>
          <w:szCs w:val="24"/>
        </w:rPr>
        <w:t>(</w:t>
      </w:r>
      <w:proofErr w:type="spellStart"/>
      <w:r w:rsidR="00FF7B49" w:rsidRPr="00FF7B49">
        <w:rPr>
          <w:rFonts w:cs="Times New Roman"/>
          <w:szCs w:val="24"/>
        </w:rPr>
        <w:t>Shou-qing</w:t>
      </w:r>
      <w:proofErr w:type="spellEnd"/>
      <w:r w:rsidR="00FF7B49" w:rsidRPr="00FF7B49">
        <w:rPr>
          <w:rFonts w:cs="Times New Roman"/>
          <w:szCs w:val="24"/>
        </w:rPr>
        <w:t xml:space="preserve">; Cao &amp; Zhang 1997; </w:t>
      </w:r>
      <w:proofErr w:type="spellStart"/>
      <w:r w:rsidR="00FF7B49" w:rsidRPr="00FF7B49">
        <w:rPr>
          <w:rFonts w:cs="Times New Roman"/>
          <w:szCs w:val="24"/>
        </w:rPr>
        <w:t>Hongmao</w:t>
      </w:r>
      <w:proofErr w:type="spellEnd"/>
      <w:r w:rsidR="00FF7B49" w:rsidRPr="00FF7B49">
        <w:rPr>
          <w:rFonts w:cs="Times New Roman"/>
          <w:szCs w:val="24"/>
        </w:rPr>
        <w:t xml:space="preserve"> </w:t>
      </w:r>
      <w:r w:rsidR="00FF7B49" w:rsidRPr="00FF7B49">
        <w:rPr>
          <w:rFonts w:cs="Times New Roman"/>
          <w:i/>
          <w:iCs/>
          <w:szCs w:val="24"/>
        </w:rPr>
        <w:t>et al.</w:t>
      </w:r>
      <w:r w:rsidR="00FF7B49" w:rsidRPr="00FF7B49">
        <w:rPr>
          <w:rFonts w:cs="Times New Roman"/>
          <w:szCs w:val="24"/>
        </w:rPr>
        <w:t xml:space="preserve"> 2002; Liu </w:t>
      </w:r>
      <w:r w:rsidR="00FF7B49" w:rsidRPr="00FF7B49">
        <w:rPr>
          <w:rFonts w:cs="Times New Roman"/>
          <w:i/>
          <w:iCs/>
          <w:szCs w:val="24"/>
        </w:rPr>
        <w:t>et al.</w:t>
      </w:r>
      <w:r w:rsidR="00FF7B49" w:rsidRPr="00FF7B49">
        <w:rPr>
          <w:rFonts w:cs="Times New Roman"/>
          <w:szCs w:val="24"/>
        </w:rPr>
        <w:t xml:space="preserve"> 2015)</w:t>
      </w:r>
      <w:r>
        <w:fldChar w:fldCharType="end"/>
      </w:r>
      <w:r>
        <w:t xml:space="preserve">. Xishuangbanna is neighbors to both Myanmar and Laos </w:t>
      </w:r>
      <w:r>
        <w:fldChar w:fldCharType="begin" w:fldLock="1"/>
      </w:r>
      <w:r>
        <w:instrText xml:space="preserve"> ADDIN ZOTERO_ITEM CSL_CITATION {"citationID":"DYPFeMOk","properties":{"formattedCitation":"(Zhu, Wang &amp; Li 1998)","plainCitation":"(Zhu, Wang &amp; Li 1998)"},"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CHINA","type":"article-journal","volume":"50"}}],"schema":"https://github.com/citation-style-language/schema/raw/master/csl-citation.json"} </w:instrText>
      </w:r>
      <w:r>
        <w:fldChar w:fldCharType="separate"/>
      </w:r>
      <w:r w:rsidRPr="004D641E">
        <w:t>(Zhu, Wang &amp; Li 1998)</w:t>
      </w:r>
      <w:r>
        <w:fldChar w:fldCharType="end"/>
      </w:r>
      <w:r>
        <w:t xml:space="preserve">. </w:t>
      </w:r>
    </w:p>
    <w:p w14:paraId="565212BF" w14:textId="63C469F7" w:rsidR="00E803AE" w:rsidRDefault="00E803AE" w:rsidP="00E803AE">
      <w:commentRangeStart w:id="57"/>
      <w:r>
        <w:t xml:space="preserve">Xishuangbanna </w:t>
      </w:r>
      <w:commentRangeEnd w:id="57"/>
      <w:r w:rsidR="00F10EE4">
        <w:rPr>
          <w:rStyle w:val="CommentReference"/>
          <w:rFonts w:asciiTheme="minorHAnsi" w:hAnsiTheme="minorHAnsi" w:cstheme="minorBidi"/>
          <w:lang w:val="en-GB"/>
        </w:rPr>
        <w:commentReference w:id="57"/>
      </w:r>
      <w:r>
        <w:t xml:space="preserve">has a tropical monsoon climate, caused by the barrier to northern cold air formed by the </w:t>
      </w:r>
      <w:proofErr w:type="spellStart"/>
      <w:r>
        <w:t>Hengduan</w:t>
      </w:r>
      <w:proofErr w:type="spellEnd"/>
      <w:r>
        <w:t xml:space="preserve"> Mountains in the north of the region </w:t>
      </w:r>
      <w:r>
        <w:fldChar w:fldCharType="begin" w:fldLock="1"/>
      </w:r>
      <w:r w:rsidR="00614D0E">
        <w:instrText xml:space="preserve"> ADDIN ZOTERO_ITEM CSL_CITATION {"citationID":"m71zVPG8","properties":{"formattedCitation":"(Zhu, Wang &amp; Li 1998; Zhu, Cao &amp; Hu 2006)","plainCitation":"(Zhu, Wang &amp; Li 1998;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China","type":"article-journal","volume":"38","page-first":"310","container-title-short":"Biotropica"}}],"schema":"https://github.com/citation-style-language/schema/raw/master/csl-citation.json"} </w:instrText>
      </w:r>
      <w:r>
        <w:fldChar w:fldCharType="separate"/>
      </w:r>
      <w:r w:rsidR="00614D0E" w:rsidRPr="00614D0E">
        <w:t>(Zhu, Wang &amp; Li 1998; Zhu, Cao &amp; Hu 2006)</w:t>
      </w:r>
      <w:r>
        <w:fldChar w:fldCharType="end"/>
      </w:r>
      <w:r>
        <w:t>.</w:t>
      </w:r>
      <w:r w:rsidR="00914935">
        <w:t xml:space="preserve"> 80% of </w:t>
      </w:r>
      <w:proofErr w:type="spellStart"/>
      <w:r w:rsidR="00842465">
        <w:t>Xishuangbanna’s</w:t>
      </w:r>
      <w:proofErr w:type="spellEnd"/>
      <w:r w:rsidR="00914935">
        <w:t xml:space="preserve"> rainfall </w:t>
      </w:r>
      <w:r w:rsidR="00842465">
        <w:t xml:space="preserve">is between May and October and the </w:t>
      </w:r>
      <w:r w:rsidR="00FF7B49">
        <w:t>temperature</w:t>
      </w:r>
      <w:r w:rsidR="00842465">
        <w:t xml:space="preserve"> is 21.5˚C at 80% humidity</w:t>
      </w:r>
      <w:r w:rsidR="00FF7B49">
        <w:t xml:space="preserve"> on average</w:t>
      </w:r>
      <w:r w:rsidR="00842465">
        <w:t xml:space="preserve"> </w:t>
      </w:r>
      <w:r w:rsidR="00842465">
        <w:fldChar w:fldCharType="begin"/>
      </w:r>
      <w:r w:rsidR="00842465">
        <w:instrText xml:space="preserve"> ADDIN ZOTERO_ITEM CSL_CITATION {"citationID":"2o101lfi5c","properties":{"formattedCitation":"{\\rtf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842465">
        <w:fldChar w:fldCharType="separate"/>
      </w:r>
      <w:r w:rsidR="00842465" w:rsidRPr="00842465">
        <w:rPr>
          <w:rFonts w:cs="Times New Roman"/>
          <w:szCs w:val="24"/>
        </w:rPr>
        <w:t>(</w:t>
      </w:r>
      <w:proofErr w:type="spellStart"/>
      <w:r w:rsidR="00842465" w:rsidRPr="00842465">
        <w:rPr>
          <w:rFonts w:cs="Times New Roman"/>
          <w:szCs w:val="24"/>
        </w:rPr>
        <w:t>Hongmao</w:t>
      </w:r>
      <w:proofErr w:type="spellEnd"/>
      <w:r w:rsidR="00842465" w:rsidRPr="00842465">
        <w:rPr>
          <w:rFonts w:cs="Times New Roman"/>
          <w:szCs w:val="24"/>
        </w:rPr>
        <w:t xml:space="preserve"> </w:t>
      </w:r>
      <w:r w:rsidR="00842465" w:rsidRPr="00842465">
        <w:rPr>
          <w:rFonts w:cs="Times New Roman"/>
          <w:i/>
          <w:iCs/>
          <w:szCs w:val="24"/>
        </w:rPr>
        <w:t>et al.</w:t>
      </w:r>
      <w:r w:rsidR="00842465" w:rsidRPr="00842465">
        <w:rPr>
          <w:rFonts w:cs="Times New Roman"/>
          <w:szCs w:val="24"/>
        </w:rPr>
        <w:t xml:space="preserve"> 2002)</w:t>
      </w:r>
      <w:r w:rsidR="00842465">
        <w:fldChar w:fldCharType="end"/>
      </w:r>
      <w:r w:rsidR="00FF7B49">
        <w:t>.</w:t>
      </w:r>
      <w:r>
        <w:t xml:space="preserve"> In the dry season, lingering fog, caused by the mountainous terrain</w:t>
      </w:r>
      <w:r w:rsidR="00914935">
        <w:t xml:space="preserve"> (fluctuating between the altitudes of 430 and 2300 m)</w:t>
      </w:r>
      <w:r>
        <w:t xml:space="preserve">, supplements the lack of precipitation </w:t>
      </w:r>
      <w:r>
        <w:fldChar w:fldCharType="begin" w:fldLock="1"/>
      </w:r>
      <w:r w:rsidR="00614D0E">
        <w:instrText xml:space="preserve"> ADDIN ZOTERO_ITEM CSL_CITATION {"citationID":"ykVyueyK","properties":{"formattedCitation":"{\\rtf (Zhu, Wang &amp; Li 1998; Hongmao {\\i{}et al.} 2002; Zhu, Cao &amp; Hu 2006)}","plainCitation":"(Zhu, Wang &amp; Li 1998; Hongmao et al. 2002;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ITEM-2","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ITEM-2","issue":"3","issued":{"date-parts":[["2006"]]},"page":"310-317","title":"Geological History, Flora, and Vegetation of Xishuangbanna, Southern Yunnan, China","type":"article-journal","volume":"38"}}],"schema":"https://github.com/citation-style-language/schema/raw/master/csl-citation.json"} </w:instrText>
      </w:r>
      <w:r>
        <w:fldChar w:fldCharType="separate"/>
      </w:r>
      <w:r w:rsidR="00614D0E" w:rsidRPr="00614D0E">
        <w:rPr>
          <w:rFonts w:cs="Times New Roman"/>
          <w:szCs w:val="24"/>
        </w:rPr>
        <w:t xml:space="preserve">(Zhu, Wang &amp; Li 1998; </w:t>
      </w:r>
      <w:proofErr w:type="spellStart"/>
      <w:r w:rsidR="00614D0E" w:rsidRPr="00614D0E">
        <w:rPr>
          <w:rFonts w:cs="Times New Roman"/>
          <w:szCs w:val="24"/>
        </w:rPr>
        <w:t>Hongmao</w:t>
      </w:r>
      <w:proofErr w:type="spellEnd"/>
      <w:r w:rsidR="00614D0E" w:rsidRPr="00614D0E">
        <w:rPr>
          <w:rFonts w:cs="Times New Roman"/>
          <w:szCs w:val="24"/>
        </w:rPr>
        <w:t xml:space="preserve"> </w:t>
      </w:r>
      <w:r w:rsidR="00614D0E" w:rsidRPr="00614D0E">
        <w:rPr>
          <w:rFonts w:cs="Times New Roman"/>
          <w:i/>
          <w:iCs/>
          <w:szCs w:val="24"/>
        </w:rPr>
        <w:t>et al.</w:t>
      </w:r>
      <w:r w:rsidR="00614D0E" w:rsidRPr="00614D0E">
        <w:rPr>
          <w:rFonts w:cs="Times New Roman"/>
          <w:szCs w:val="24"/>
        </w:rPr>
        <w:t xml:space="preserve"> 2002; Zhu, Cao &amp; Hu 2006)</w:t>
      </w:r>
      <w:r>
        <w:fldChar w:fldCharType="end"/>
      </w:r>
      <w:r>
        <w:t xml:space="preserve">. </w:t>
      </w:r>
    </w:p>
    <w:p w14:paraId="6D797F10" w14:textId="4A7EAA2E" w:rsidR="007E4ADD" w:rsidRDefault="00083995" w:rsidP="00A56E45">
      <w:commentRangeStart w:id="58"/>
      <w:r>
        <w:t xml:space="preserve">Yunnan </w:t>
      </w:r>
      <w:commentRangeEnd w:id="58"/>
      <w:r>
        <w:rPr>
          <w:rStyle w:val="CommentReference"/>
          <w:rFonts w:asciiTheme="minorHAnsi" w:hAnsiTheme="minorHAnsi" w:cstheme="minorBidi"/>
          <w:lang w:val="en-GB"/>
        </w:rPr>
        <w:commentReference w:id="58"/>
      </w:r>
      <w:r>
        <w:t xml:space="preserve">is China’s most biologically and culturally rich area and Xishuangbanna </w:t>
      </w:r>
      <w:commentRangeStart w:id="59"/>
      <w:r>
        <w:t xml:space="preserve">is </w:t>
      </w:r>
      <w:commentRangeEnd w:id="59"/>
      <w:r w:rsidR="00EF55B3">
        <w:rPr>
          <w:rStyle w:val="CommentReference"/>
          <w:rFonts w:asciiTheme="minorHAnsi" w:hAnsiTheme="minorHAnsi" w:cstheme="minorBidi"/>
          <w:lang w:val="en-GB"/>
        </w:rPr>
        <w:commentReference w:id="59"/>
      </w:r>
      <w:r>
        <w:fldChar w:fldCharType="begin"/>
      </w:r>
      <w:r>
        <w:instrText xml:space="preserve"> ADDIN ZOTERO_ITEM CSL_CITATION {"citationID":"imXEEUEH","properties":{"formattedCitation":"(Zhou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083995">
        <w:t xml:space="preserve">(Zhou &amp; </w:t>
      </w:r>
      <w:proofErr w:type="spellStart"/>
      <w:r w:rsidRPr="00083995">
        <w:t>Grumbine</w:t>
      </w:r>
      <w:proofErr w:type="spellEnd"/>
      <w:r w:rsidRPr="00083995">
        <w:t xml:space="preserve"> 2011)</w:t>
      </w:r>
      <w:r>
        <w:fldChar w:fldCharType="end"/>
      </w:r>
      <w:r>
        <w:t xml:space="preserve">. </w:t>
      </w:r>
      <w:r w:rsidR="00A56E45">
        <w:t>Being in the transitional zone between South-East Asia, subtropical East Asia, the Sino-Japanese floristic region, and the Sino-Himalayan floristic region, Xishuangbanna is a biodiversity hotspot</w:t>
      </w:r>
      <w:r w:rsidR="00E96EB8">
        <w:t xml:space="preserve"> and China’s most biodiverse region </w:t>
      </w:r>
      <w:r w:rsidR="00A56E45">
        <w:fldChar w:fldCharType="begin"/>
      </w:r>
      <w:r w:rsidR="00614D0E">
        <w:instrText xml:space="preserve"> ADDIN ZOTERO_ITEM CSL_CITATION {"citationID":"mbyp4JtE","properties":{"formattedCitation":"{\\rtf (Cao &amp; Zhang 1997; Zhu, Cao &amp; Hu 2006; Li {\\i{}et al.} 2008)}","plainCitation":"(Cao &amp; Zhang 1997; Zhu, Cao &amp; Hu 2006; Li et al. 2008)"},"citationItems":[{"id":"2d8vaKGf/inzqYkr4","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Conservation","id":"2d8vaKGf/inzqYkr4","issued":{"year":1997},"page":"995-1006","title":"Tree species diversity of tropical forest vegetation in Xishuangbanna , SW China","type":"article-journal","volume":"6","page-first":"995","container-title-short":"Biodivers. Conserv."}},{"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rsidR="00A56E45">
        <w:fldChar w:fldCharType="separate"/>
      </w:r>
      <w:r w:rsidR="00614D0E" w:rsidRPr="00614D0E">
        <w:rPr>
          <w:rFonts w:cs="Times New Roman"/>
          <w:szCs w:val="24"/>
        </w:rPr>
        <w:t xml:space="preserve">(Cao &amp; Zhang 1997; Zhu, Cao &amp; Hu 2006; Li </w:t>
      </w:r>
      <w:r w:rsidR="00614D0E" w:rsidRPr="00614D0E">
        <w:rPr>
          <w:rFonts w:cs="Times New Roman"/>
          <w:i/>
          <w:iCs/>
          <w:szCs w:val="24"/>
        </w:rPr>
        <w:t>et al.</w:t>
      </w:r>
      <w:r w:rsidR="00614D0E" w:rsidRPr="00614D0E">
        <w:rPr>
          <w:rFonts w:cs="Times New Roman"/>
          <w:szCs w:val="24"/>
        </w:rPr>
        <w:t xml:space="preserve"> 2008)</w:t>
      </w:r>
      <w:r w:rsidR="00A56E45">
        <w:fldChar w:fldCharType="end"/>
      </w:r>
      <w:r w:rsidR="00A56E45">
        <w:t xml:space="preserve"> </w:t>
      </w:r>
      <w:r w:rsidR="00FF7B49">
        <w:t>Xishuangbanna is home to 13 recognized nationalities, most notably, the Dai</w:t>
      </w:r>
      <w:r w:rsidR="00EF55B3">
        <w:t xml:space="preserve"> and </w:t>
      </w:r>
      <w:commentRangeStart w:id="60"/>
      <w:r w:rsidR="00EF55B3">
        <w:t>Hani</w:t>
      </w:r>
      <w:commentRangeEnd w:id="60"/>
      <w:r w:rsidR="00EF55B3">
        <w:rPr>
          <w:rStyle w:val="CommentReference"/>
          <w:rFonts w:asciiTheme="minorHAnsi" w:hAnsiTheme="minorHAnsi" w:cstheme="minorBidi"/>
          <w:lang w:val="en-GB"/>
        </w:rPr>
        <w:commentReference w:id="60"/>
      </w:r>
      <w:r w:rsidR="00FF7B49">
        <w:t xml:space="preserve"> </w:t>
      </w:r>
      <w:r w:rsidR="00D75AE7">
        <w:t xml:space="preserve">people who </w:t>
      </w:r>
      <w:r w:rsidR="00EF55B3">
        <w:t xml:space="preserve">each </w:t>
      </w:r>
      <w:r w:rsidR="00D75AE7">
        <w:t xml:space="preserve">make up a third of the population </w:t>
      </w:r>
      <w:r w:rsidR="00D75AE7">
        <w:fldChar w:fldCharType="begin"/>
      </w:r>
      <w:r w:rsidR="00D75AE7">
        <w:instrText xml:space="preserve"> ADDIN ZOTERO_ITEM CSL_CITATION {"citationID":"28b1ctc49","properties":{"formattedCitation":"{\\rtf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D75AE7">
        <w:fldChar w:fldCharType="separate"/>
      </w:r>
      <w:r w:rsidR="00D75AE7" w:rsidRPr="00D75AE7">
        <w:rPr>
          <w:rFonts w:cs="Times New Roman"/>
          <w:szCs w:val="24"/>
        </w:rPr>
        <w:t>(</w:t>
      </w:r>
      <w:proofErr w:type="spellStart"/>
      <w:r w:rsidR="00D75AE7" w:rsidRPr="00D75AE7">
        <w:rPr>
          <w:rFonts w:cs="Times New Roman"/>
          <w:szCs w:val="24"/>
        </w:rPr>
        <w:t>Hongmao</w:t>
      </w:r>
      <w:proofErr w:type="spellEnd"/>
      <w:r w:rsidR="00D75AE7" w:rsidRPr="00D75AE7">
        <w:rPr>
          <w:rFonts w:cs="Times New Roman"/>
          <w:szCs w:val="24"/>
        </w:rPr>
        <w:t xml:space="preserve"> </w:t>
      </w:r>
      <w:r w:rsidR="00D75AE7" w:rsidRPr="00D75AE7">
        <w:rPr>
          <w:rFonts w:cs="Times New Roman"/>
          <w:i/>
          <w:iCs/>
          <w:szCs w:val="24"/>
        </w:rPr>
        <w:t>et al.</w:t>
      </w:r>
      <w:r w:rsidR="00D75AE7" w:rsidRPr="00D75AE7">
        <w:rPr>
          <w:rFonts w:cs="Times New Roman"/>
          <w:szCs w:val="24"/>
        </w:rPr>
        <w:t xml:space="preserve"> 2002)</w:t>
      </w:r>
      <w:r w:rsidR="00D75AE7">
        <w:fldChar w:fldCharType="end"/>
      </w:r>
      <w:r w:rsidR="007E4ADD">
        <w:t xml:space="preserve">. </w:t>
      </w:r>
    </w:p>
    <w:p w14:paraId="06923D83" w14:textId="0F2F6A9D" w:rsidR="00FF7B49" w:rsidRDefault="007E4ADD" w:rsidP="00A56E45">
      <w:r>
        <w:lastRenderedPageBreak/>
        <w:t xml:space="preserve">The rapidly growing rubber industry in the region has resulted in high deforestation </w:t>
      </w:r>
      <w:r>
        <w:fldChar w:fldCharType="begin"/>
      </w:r>
      <w:r>
        <w:instrText xml:space="preserve"> ADDIN ZOTERO_ITEM CSL_CITATION {"citationID":"dojphup1l","properties":{"formattedCitation":"{\\rtf (Li {\\i{}et al.} 2008)}","plainCitation":"(Li et al. 2008)"},"citationItems":[{"id":1796,"uris":["http://zotero.org/users/1217525/items/SHJ5MFX3"],"uri":["http://zotero.org/users/1217525/items/SHJ5MFX3"],"itemData":{"id":1796,"type":"article-journal","title":"Past,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fldChar w:fldCharType="separate"/>
      </w:r>
      <w:r w:rsidRPr="007E4ADD">
        <w:rPr>
          <w:rFonts w:cs="Times New Roman"/>
          <w:szCs w:val="24"/>
        </w:rPr>
        <w:t xml:space="preserve">(Li </w:t>
      </w:r>
      <w:r w:rsidRPr="007E4ADD">
        <w:rPr>
          <w:rFonts w:cs="Times New Roman"/>
          <w:i/>
          <w:iCs/>
          <w:szCs w:val="24"/>
        </w:rPr>
        <w:t>et al.</w:t>
      </w:r>
      <w:r w:rsidRPr="007E4ADD">
        <w:rPr>
          <w:rFonts w:cs="Times New Roman"/>
          <w:szCs w:val="24"/>
        </w:rPr>
        <w:t xml:space="preserve"> 2008)</w:t>
      </w:r>
      <w:r>
        <w:fldChar w:fldCharType="end"/>
      </w:r>
      <w:r>
        <w:t xml:space="preserve">. In fact, over the last 20 years, 22% of the </w:t>
      </w:r>
      <w:r w:rsidR="00B27ADD">
        <w:t xml:space="preserve">total land in Xishuangbanna has been converted to monoculture rubber plantations </w:t>
      </w:r>
      <w:r w:rsidR="00B27ADD">
        <w:fldChar w:fldCharType="begin"/>
      </w:r>
      <w:r w:rsidR="00B27ADD">
        <w:instrText xml:space="preserve"> ADDIN ZOTERO_ITEM CSL_CITATION {"citationID":"11puflb6f7","properties":{"formattedCitation":"{\\rtf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B27ADD">
        <w:fldChar w:fldCharType="separate"/>
      </w:r>
      <w:r w:rsidR="00B27ADD" w:rsidRPr="00B27ADD">
        <w:rPr>
          <w:rFonts w:cs="Times New Roman"/>
          <w:szCs w:val="24"/>
        </w:rPr>
        <w:t xml:space="preserve">(Xu, </w:t>
      </w:r>
      <w:proofErr w:type="spellStart"/>
      <w:r w:rsidR="00B27ADD" w:rsidRPr="00B27ADD">
        <w:rPr>
          <w:rFonts w:cs="Times New Roman"/>
          <w:szCs w:val="24"/>
        </w:rPr>
        <w:t>Grumbine</w:t>
      </w:r>
      <w:proofErr w:type="spellEnd"/>
      <w:r w:rsidR="00B27ADD" w:rsidRPr="00B27ADD">
        <w:rPr>
          <w:rFonts w:cs="Times New Roman"/>
          <w:szCs w:val="24"/>
        </w:rPr>
        <w:t xml:space="preserve"> &amp; </w:t>
      </w:r>
      <w:proofErr w:type="spellStart"/>
      <w:r w:rsidR="00B27ADD" w:rsidRPr="00B27ADD">
        <w:rPr>
          <w:rFonts w:cs="Times New Roman"/>
          <w:szCs w:val="24"/>
        </w:rPr>
        <w:t>Beckschäfer</w:t>
      </w:r>
      <w:proofErr w:type="spellEnd"/>
      <w:r w:rsidR="00B27ADD" w:rsidRPr="00B27ADD">
        <w:rPr>
          <w:rFonts w:cs="Times New Roman"/>
          <w:szCs w:val="24"/>
        </w:rPr>
        <w:t xml:space="preserve"> 2014; Liu </w:t>
      </w:r>
      <w:r w:rsidR="00B27ADD" w:rsidRPr="00B27ADD">
        <w:rPr>
          <w:rFonts w:cs="Times New Roman"/>
          <w:i/>
          <w:iCs/>
          <w:szCs w:val="24"/>
        </w:rPr>
        <w:t>et al.</w:t>
      </w:r>
      <w:r w:rsidR="00B27ADD" w:rsidRPr="00B27ADD">
        <w:rPr>
          <w:rFonts w:cs="Times New Roman"/>
          <w:szCs w:val="24"/>
        </w:rPr>
        <w:t xml:space="preserve"> 2015)</w:t>
      </w:r>
      <w:r w:rsidR="00B27ADD">
        <w:fldChar w:fldCharType="end"/>
      </w:r>
      <w:r w:rsidR="00B27ADD">
        <w:t xml:space="preserve">. The expansion of rubber plantations is curtailed by little more than the </w:t>
      </w:r>
      <w:r w:rsidR="006B47F0">
        <w:t>1000</w:t>
      </w:r>
      <w:r w:rsidR="00B27ADD">
        <w:t xml:space="preserve"> m upper l</w:t>
      </w:r>
      <w:r w:rsidR="00EF55B3">
        <w:t xml:space="preserve">imit to rubber plants </w:t>
      </w:r>
      <w:r w:rsidR="00EF55B3">
        <w:fldChar w:fldCharType="begin"/>
      </w:r>
      <w:r w:rsidR="00EF55B3">
        <w:instrText xml:space="preserve"> ADDIN ZOTERO_ITEM CSL_CITATION {"citationID":"2epho439u","properties":{"formattedCitation":"{\\rtf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EF55B3">
        <w:fldChar w:fldCharType="separate"/>
      </w:r>
      <w:r w:rsidR="00EF55B3" w:rsidRPr="00EF55B3">
        <w:rPr>
          <w:rFonts w:cs="Times New Roman"/>
          <w:szCs w:val="24"/>
        </w:rPr>
        <w:t xml:space="preserve">(Xu, </w:t>
      </w:r>
      <w:proofErr w:type="spellStart"/>
      <w:r w:rsidR="00EF55B3" w:rsidRPr="00EF55B3">
        <w:rPr>
          <w:rFonts w:cs="Times New Roman"/>
          <w:szCs w:val="24"/>
        </w:rPr>
        <w:t>Grumbine</w:t>
      </w:r>
      <w:proofErr w:type="spellEnd"/>
      <w:r w:rsidR="00EF55B3" w:rsidRPr="00EF55B3">
        <w:rPr>
          <w:rFonts w:cs="Times New Roman"/>
          <w:szCs w:val="24"/>
        </w:rPr>
        <w:t xml:space="preserve"> &amp; </w:t>
      </w:r>
      <w:proofErr w:type="spellStart"/>
      <w:r w:rsidR="00EF55B3" w:rsidRPr="00EF55B3">
        <w:rPr>
          <w:rFonts w:cs="Times New Roman"/>
          <w:szCs w:val="24"/>
        </w:rPr>
        <w:t>Beckschäfer</w:t>
      </w:r>
      <w:proofErr w:type="spellEnd"/>
      <w:r w:rsidR="00EF55B3" w:rsidRPr="00EF55B3">
        <w:rPr>
          <w:rFonts w:cs="Times New Roman"/>
          <w:szCs w:val="24"/>
        </w:rPr>
        <w:t xml:space="preserve"> 2014; Liu </w:t>
      </w:r>
      <w:r w:rsidR="00EF55B3" w:rsidRPr="00EF55B3">
        <w:rPr>
          <w:rFonts w:cs="Times New Roman"/>
          <w:i/>
          <w:iCs/>
          <w:szCs w:val="24"/>
        </w:rPr>
        <w:t>et al.</w:t>
      </w:r>
      <w:r w:rsidR="00EF55B3" w:rsidRPr="00EF55B3">
        <w:rPr>
          <w:rFonts w:cs="Times New Roman"/>
          <w:szCs w:val="24"/>
        </w:rPr>
        <w:t xml:space="preserve"> 2015)</w:t>
      </w:r>
      <w:r w:rsidR="00EF55B3">
        <w:fldChar w:fldCharType="end"/>
      </w:r>
      <w:r w:rsidR="00EF55B3">
        <w:t xml:space="preserve">. </w:t>
      </w:r>
      <w:r w:rsidR="00317826">
        <w:t xml:space="preserve">Tea gardens also </w:t>
      </w:r>
      <w:r w:rsidR="00D84AC4">
        <w:t>use a</w:t>
      </w:r>
      <w:r w:rsidR="00317826">
        <w:t xml:space="preserve"> considerable </w:t>
      </w:r>
      <w:r w:rsidR="00D84AC4">
        <w:t xml:space="preserve">area of land in the region, however, they have been traditionally present and so have negligible effects on biodiversity at present </w:t>
      </w:r>
      <w:r w:rsidR="00D84AC4">
        <w:fldChar w:fldCharType="begin"/>
      </w:r>
      <w:r w:rsidR="00D84AC4">
        <w:instrText xml:space="preserve"> ADDIN ZOTERO_ITEM CSL_CITATION {"citationID":"odccfhra","properties":{"formattedCitation":"{\\rtf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p>
    <w:p w14:paraId="787A9BB2" w14:textId="77777777" w:rsidR="00FF7B49" w:rsidRDefault="00FF7B49" w:rsidP="00A56E45">
      <w:r w:rsidRPr="00FF7B49">
        <w:rPr>
          <w:b/>
        </w:rPr>
        <w:t>Orchids</w:t>
      </w:r>
      <w:r w:rsidRPr="00FF7B49">
        <w:t xml:space="preserve"> </w:t>
      </w:r>
    </w:p>
    <w:p w14:paraId="6A7328F9" w14:textId="5B1CC25D" w:rsidR="005B71B9" w:rsidRDefault="00FF7B49" w:rsidP="00A56E45">
      <w:r>
        <w:t xml:space="preserve">Xishuangbanna is an orchid richness hotspot </w:t>
      </w:r>
      <w:r>
        <w:fldChar w:fldCharType="begin"/>
      </w:r>
      <w:r>
        <w:instrText xml:space="preserve"> ADDIN ZOTERO_ITEM CSL_CITATION {"citationID":"p1rg7v1p8","properties":{"formattedCitation":"{\\rtf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1C064C">
        <w:rPr>
          <w:szCs w:val="24"/>
        </w:rPr>
        <w:t xml:space="preserve">(Zhang </w:t>
      </w:r>
      <w:r w:rsidRPr="001C064C">
        <w:rPr>
          <w:i/>
          <w:iCs/>
          <w:szCs w:val="24"/>
        </w:rPr>
        <w:t>et al.</w:t>
      </w:r>
      <w:r w:rsidRPr="001C064C">
        <w:rPr>
          <w:szCs w:val="24"/>
        </w:rPr>
        <w:t xml:space="preserve"> 2015)</w:t>
      </w:r>
      <w:r>
        <w:fldChar w:fldCharType="end"/>
      </w:r>
      <w:r w:rsidR="00D84AC4">
        <w:t xml:space="preserve">. Most orchid species are found above 1000 m </w:t>
      </w:r>
      <w:r w:rsidR="00D84AC4">
        <w:fldChar w:fldCharType="begin"/>
      </w:r>
      <w:r w:rsidR="00D84AC4">
        <w:instrText xml:space="preserve"> ADDIN ZOTERO_ITEM CSL_CITATION {"citationID":"1eknohqa7h","properties":{"formattedCitation":"{\\rtf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r w:rsidR="00D84AC4">
        <w:t>.</w:t>
      </w:r>
      <w:r w:rsidR="00EF55B3">
        <w:t xml:space="preserve"> </w:t>
      </w:r>
      <w:r w:rsidR="005B71B9">
        <w:t xml:space="preserve">A study by </w:t>
      </w:r>
      <w:r w:rsidR="005B71B9">
        <w:fldChar w:fldCharType="begin"/>
      </w:r>
      <w:r w:rsidR="005B71B9">
        <w:instrText xml:space="preserve"> ADDIN ZOTERO_ITEM CSL_CITATION {"citationID":"2bue5mkulf","properties":{"formattedCitation":"{\\rtf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71B9">
        <w:fldChar w:fldCharType="separate"/>
      </w:r>
      <w:r w:rsidR="005B71B9" w:rsidRPr="005B71B9">
        <w:rPr>
          <w:rFonts w:cs="Times New Roman"/>
          <w:szCs w:val="24"/>
        </w:rPr>
        <w:t xml:space="preserve">Liu </w:t>
      </w:r>
      <w:r w:rsidR="005B71B9" w:rsidRPr="005B71B9">
        <w:rPr>
          <w:rFonts w:cs="Times New Roman"/>
          <w:i/>
          <w:iCs/>
          <w:szCs w:val="24"/>
        </w:rPr>
        <w:t>et al.</w:t>
      </w:r>
      <w:r w:rsidR="005B71B9" w:rsidRPr="005B71B9">
        <w:rPr>
          <w:rFonts w:cs="Times New Roman"/>
          <w:szCs w:val="24"/>
        </w:rPr>
        <w:t xml:space="preserve"> </w:t>
      </w:r>
      <w:r w:rsidR="005B71B9">
        <w:rPr>
          <w:rFonts w:cs="Times New Roman"/>
          <w:szCs w:val="24"/>
        </w:rPr>
        <w:t>(</w:t>
      </w:r>
      <w:r w:rsidR="005B71B9" w:rsidRPr="005B71B9">
        <w:rPr>
          <w:rFonts w:cs="Times New Roman"/>
          <w:szCs w:val="24"/>
        </w:rPr>
        <w:t>2015)</w:t>
      </w:r>
      <w:r w:rsidR="005B71B9">
        <w:fldChar w:fldCharType="end"/>
      </w:r>
      <w:r w:rsidR="005B71B9">
        <w:t xml:space="preserve"> determined the conservation status of 410 orchids in Xishuangbanna these statuses are shown in </w:t>
      </w:r>
      <w:r w:rsidR="005B71B9" w:rsidRPr="00EF55B3">
        <w:rPr>
          <w:b/>
        </w:rPr>
        <w:t>t</w:t>
      </w:r>
      <w:commentRangeStart w:id="61"/>
      <w:r w:rsidR="005B71B9" w:rsidRPr="00EF55B3">
        <w:rPr>
          <w:b/>
        </w:rPr>
        <w:t>able</w:t>
      </w:r>
      <w:r w:rsidR="005B71B9">
        <w:t xml:space="preserve"> x</w:t>
      </w:r>
      <w:commentRangeEnd w:id="61"/>
      <w:r w:rsidR="00EF55B3">
        <w:rPr>
          <w:rStyle w:val="CommentReference"/>
          <w:rFonts w:asciiTheme="minorHAnsi" w:hAnsiTheme="minorHAnsi" w:cstheme="minorBidi"/>
          <w:lang w:val="en-GB"/>
        </w:rPr>
        <w:commentReference w:id="61"/>
      </w:r>
    </w:p>
    <w:p w14:paraId="0BE2E7D5" w14:textId="1F705F9C" w:rsidR="005B71B9" w:rsidRPr="005B71B9" w:rsidRDefault="005B71B9" w:rsidP="00A655BF">
      <w:pPr>
        <w:pStyle w:val="Caption"/>
      </w:pPr>
      <w:bookmarkStart w:id="62" w:name="_Toc449534461"/>
      <w:r w:rsidRPr="005B71B9">
        <w:t xml:space="preserve">Table </w:t>
      </w:r>
      <w:fldSimple w:instr=" SEQ Table \* ARABIC ">
        <w:r w:rsidR="00C22261">
          <w:rPr>
            <w:noProof/>
          </w:rPr>
          <w:t>1</w:t>
        </w:r>
      </w:fldSimple>
      <w:r w:rsidRPr="005B71B9">
        <w:t xml:space="preserve">. The number and percent of species </w:t>
      </w:r>
      <w:r w:rsidR="00FB6B12">
        <w:t>with</w:t>
      </w:r>
      <w:r w:rsidRPr="005B71B9">
        <w:t xml:space="preserve"> a given conservation status in Xishuangbanna </w:t>
      </w:r>
      <w:r w:rsidRPr="005B71B9">
        <w:fldChar w:fldCharType="begin"/>
      </w:r>
      <w:r w:rsidRPr="005B71B9">
        <w:instrText xml:space="preserve"> ADDIN ZOTERO_ITEM CSL_CITATION {"citationID":"r0curovl","properties":{"formattedCitation":"{\\rtf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Pr="005B71B9">
        <w:fldChar w:fldCharType="separate"/>
      </w:r>
      <w:r w:rsidRPr="005B71B9">
        <w:t>(Liu et al. 2015)</w:t>
      </w:r>
      <w:r w:rsidRPr="005B71B9">
        <w:fldChar w:fldCharType="end"/>
      </w:r>
      <w:r w:rsidRPr="005B71B9">
        <w:t>.</w:t>
      </w:r>
      <w:bookmarkEnd w:id="62"/>
    </w:p>
    <w:tbl>
      <w:tblPr>
        <w:tblW w:w="9323" w:type="dxa"/>
        <w:jc w:val="center"/>
        <w:tblLook w:val="04A0" w:firstRow="1" w:lastRow="0" w:firstColumn="1" w:lastColumn="0" w:noHBand="0" w:noVBand="1"/>
      </w:tblPr>
      <w:tblGrid>
        <w:gridCol w:w="5177"/>
        <w:gridCol w:w="2073"/>
        <w:gridCol w:w="2073"/>
      </w:tblGrid>
      <w:tr w:rsidR="005B71B9" w:rsidRPr="001E2911" w14:paraId="19300C9B" w14:textId="77777777" w:rsidTr="005B71B9">
        <w:trPr>
          <w:trHeight w:val="290"/>
          <w:jc w:val="center"/>
        </w:trPr>
        <w:tc>
          <w:tcPr>
            <w:tcW w:w="5177" w:type="dxa"/>
            <w:tcBorders>
              <w:top w:val="nil"/>
              <w:left w:val="nil"/>
              <w:bottom w:val="single" w:sz="4" w:space="0" w:color="auto"/>
              <w:right w:val="nil"/>
            </w:tcBorders>
            <w:shd w:val="clear" w:color="auto" w:fill="auto"/>
            <w:noWrap/>
            <w:vAlign w:val="center"/>
            <w:hideMark/>
          </w:tcPr>
          <w:p w14:paraId="520DC9B1"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Status</w:t>
            </w:r>
          </w:p>
        </w:tc>
        <w:tc>
          <w:tcPr>
            <w:tcW w:w="2073" w:type="dxa"/>
            <w:tcBorders>
              <w:top w:val="nil"/>
              <w:left w:val="nil"/>
              <w:bottom w:val="single" w:sz="4" w:space="0" w:color="auto"/>
              <w:right w:val="nil"/>
            </w:tcBorders>
            <w:shd w:val="clear" w:color="auto" w:fill="auto"/>
            <w:noWrap/>
            <w:vAlign w:val="center"/>
            <w:hideMark/>
          </w:tcPr>
          <w:p w14:paraId="75FF6908"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Number of species</w:t>
            </w:r>
          </w:p>
        </w:tc>
        <w:tc>
          <w:tcPr>
            <w:tcW w:w="2073" w:type="dxa"/>
            <w:tcBorders>
              <w:top w:val="nil"/>
              <w:left w:val="nil"/>
              <w:bottom w:val="single" w:sz="4" w:space="0" w:color="auto"/>
              <w:right w:val="nil"/>
            </w:tcBorders>
            <w:shd w:val="clear" w:color="auto" w:fill="auto"/>
            <w:noWrap/>
            <w:vAlign w:val="center"/>
            <w:hideMark/>
          </w:tcPr>
          <w:p w14:paraId="626D6106" w14:textId="2CF5D023"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 studied species</w:t>
            </w:r>
          </w:p>
        </w:tc>
      </w:tr>
      <w:tr w:rsidR="005B71B9" w:rsidRPr="001E2911" w14:paraId="7D1DDF88" w14:textId="77777777" w:rsidTr="005B71B9">
        <w:trPr>
          <w:trHeight w:val="290"/>
          <w:jc w:val="center"/>
        </w:trPr>
        <w:tc>
          <w:tcPr>
            <w:tcW w:w="5177" w:type="dxa"/>
            <w:tcBorders>
              <w:top w:val="single" w:sz="4" w:space="0" w:color="auto"/>
              <w:left w:val="nil"/>
              <w:bottom w:val="nil"/>
              <w:right w:val="nil"/>
            </w:tcBorders>
            <w:shd w:val="clear" w:color="auto" w:fill="auto"/>
            <w:noWrap/>
            <w:vAlign w:val="center"/>
            <w:hideMark/>
          </w:tcPr>
          <w:p w14:paraId="63605F9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Possibly extinct in the wild</w:t>
            </w:r>
          </w:p>
        </w:tc>
        <w:tc>
          <w:tcPr>
            <w:tcW w:w="2073" w:type="dxa"/>
            <w:tcBorders>
              <w:top w:val="single" w:sz="4" w:space="0" w:color="auto"/>
              <w:left w:val="nil"/>
              <w:bottom w:val="nil"/>
              <w:right w:val="nil"/>
            </w:tcBorders>
            <w:shd w:val="clear" w:color="auto" w:fill="auto"/>
            <w:noWrap/>
            <w:vAlign w:val="center"/>
            <w:hideMark/>
          </w:tcPr>
          <w:p w14:paraId="033FF01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w:t>
            </w:r>
          </w:p>
        </w:tc>
        <w:tc>
          <w:tcPr>
            <w:tcW w:w="2073" w:type="dxa"/>
            <w:tcBorders>
              <w:top w:val="single" w:sz="4" w:space="0" w:color="auto"/>
              <w:left w:val="nil"/>
              <w:bottom w:val="nil"/>
              <w:right w:val="nil"/>
            </w:tcBorders>
            <w:shd w:val="clear" w:color="auto" w:fill="auto"/>
            <w:noWrap/>
            <w:vAlign w:val="center"/>
            <w:hideMark/>
          </w:tcPr>
          <w:p w14:paraId="46E93EE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0.73%</w:t>
            </w:r>
          </w:p>
        </w:tc>
      </w:tr>
      <w:tr w:rsidR="005B71B9" w:rsidRPr="001E2911" w14:paraId="02BA4A88"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E15522C"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Critically endangered</w:t>
            </w:r>
          </w:p>
        </w:tc>
        <w:tc>
          <w:tcPr>
            <w:tcW w:w="2073" w:type="dxa"/>
            <w:tcBorders>
              <w:top w:val="nil"/>
              <w:left w:val="nil"/>
              <w:bottom w:val="nil"/>
              <w:right w:val="nil"/>
            </w:tcBorders>
            <w:shd w:val="clear" w:color="auto" w:fill="auto"/>
            <w:noWrap/>
            <w:vAlign w:val="center"/>
            <w:hideMark/>
          </w:tcPr>
          <w:p w14:paraId="12FE663C"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15</w:t>
            </w:r>
          </w:p>
        </w:tc>
        <w:tc>
          <w:tcPr>
            <w:tcW w:w="2073" w:type="dxa"/>
            <w:tcBorders>
              <w:top w:val="nil"/>
              <w:left w:val="nil"/>
              <w:bottom w:val="nil"/>
              <w:right w:val="nil"/>
            </w:tcBorders>
            <w:shd w:val="clear" w:color="auto" w:fill="auto"/>
            <w:noWrap/>
            <w:vAlign w:val="center"/>
            <w:hideMark/>
          </w:tcPr>
          <w:p w14:paraId="44A4D633"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3.66%</w:t>
            </w:r>
          </w:p>
        </w:tc>
      </w:tr>
      <w:tr w:rsidR="005B71B9" w:rsidRPr="001E2911" w14:paraId="3B9AE27A"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C9FB61"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Endangered</w:t>
            </w:r>
          </w:p>
        </w:tc>
        <w:tc>
          <w:tcPr>
            <w:tcW w:w="2073" w:type="dxa"/>
            <w:tcBorders>
              <w:top w:val="nil"/>
              <w:left w:val="nil"/>
              <w:bottom w:val="nil"/>
              <w:right w:val="nil"/>
            </w:tcBorders>
            <w:shd w:val="clear" w:color="auto" w:fill="auto"/>
            <w:noWrap/>
            <w:vAlign w:val="center"/>
            <w:hideMark/>
          </w:tcPr>
          <w:p w14:paraId="42BD8604"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82</w:t>
            </w:r>
          </w:p>
        </w:tc>
        <w:tc>
          <w:tcPr>
            <w:tcW w:w="2073" w:type="dxa"/>
            <w:tcBorders>
              <w:top w:val="nil"/>
              <w:left w:val="nil"/>
              <w:bottom w:val="nil"/>
              <w:right w:val="nil"/>
            </w:tcBorders>
            <w:shd w:val="clear" w:color="auto" w:fill="auto"/>
            <w:noWrap/>
            <w:vAlign w:val="center"/>
            <w:hideMark/>
          </w:tcPr>
          <w:p w14:paraId="7BCB26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20.00%</w:t>
            </w:r>
          </w:p>
        </w:tc>
      </w:tr>
      <w:tr w:rsidR="005B71B9" w:rsidRPr="001E2911" w14:paraId="794C3FCF"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EF41DB"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Vulnerable</w:t>
            </w:r>
          </w:p>
        </w:tc>
        <w:tc>
          <w:tcPr>
            <w:tcW w:w="2073" w:type="dxa"/>
            <w:tcBorders>
              <w:top w:val="nil"/>
              <w:left w:val="nil"/>
              <w:bottom w:val="nil"/>
              <w:right w:val="nil"/>
            </w:tcBorders>
            <w:shd w:val="clear" w:color="auto" w:fill="auto"/>
            <w:noWrap/>
            <w:vAlign w:val="center"/>
            <w:hideMark/>
          </w:tcPr>
          <w:p w14:paraId="58BE38BD"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124</w:t>
            </w:r>
          </w:p>
        </w:tc>
        <w:tc>
          <w:tcPr>
            <w:tcW w:w="2073" w:type="dxa"/>
            <w:tcBorders>
              <w:top w:val="nil"/>
              <w:left w:val="nil"/>
              <w:bottom w:val="nil"/>
              <w:right w:val="nil"/>
            </w:tcBorders>
            <w:shd w:val="clear" w:color="auto" w:fill="auto"/>
            <w:noWrap/>
            <w:vAlign w:val="center"/>
            <w:hideMark/>
          </w:tcPr>
          <w:p w14:paraId="14937D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30.24%</w:t>
            </w:r>
          </w:p>
        </w:tc>
      </w:tr>
      <w:tr w:rsidR="005B71B9" w:rsidRPr="001E2911" w14:paraId="489163B0"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D38DB3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Least concern</w:t>
            </w:r>
          </w:p>
        </w:tc>
        <w:tc>
          <w:tcPr>
            <w:tcW w:w="2073" w:type="dxa"/>
            <w:tcBorders>
              <w:top w:val="nil"/>
              <w:left w:val="nil"/>
              <w:bottom w:val="nil"/>
              <w:right w:val="nil"/>
            </w:tcBorders>
            <w:shd w:val="clear" w:color="auto" w:fill="auto"/>
            <w:noWrap/>
            <w:vAlign w:val="center"/>
            <w:hideMark/>
          </w:tcPr>
          <w:p w14:paraId="093E9FEE"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186</w:t>
            </w:r>
          </w:p>
        </w:tc>
        <w:tc>
          <w:tcPr>
            <w:tcW w:w="2073" w:type="dxa"/>
            <w:tcBorders>
              <w:top w:val="nil"/>
              <w:left w:val="nil"/>
              <w:bottom w:val="nil"/>
              <w:right w:val="nil"/>
            </w:tcBorders>
            <w:shd w:val="clear" w:color="auto" w:fill="auto"/>
            <w:noWrap/>
            <w:vAlign w:val="center"/>
            <w:hideMark/>
          </w:tcPr>
          <w:p w14:paraId="428A23EF"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45.37%</w:t>
            </w:r>
          </w:p>
        </w:tc>
      </w:tr>
    </w:tbl>
    <w:p w14:paraId="5D9C48C6" w14:textId="77777777" w:rsidR="005B71B9" w:rsidRDefault="005B71B9" w:rsidP="00A56E45"/>
    <w:p w14:paraId="55E0BA9A" w14:textId="7854561D" w:rsidR="003C329E" w:rsidRDefault="003C329E" w:rsidP="00A56E45">
      <w:r>
        <w:t xml:space="preserve">Many species of orchids from Xishuangbanna have been used in the horticultural and medicine sectors; collection from the wild has contributed to the decline in orchid populations in the region </w:t>
      </w:r>
      <w:r>
        <w:fldChar w:fldCharType="begin"/>
      </w:r>
      <w:r>
        <w:instrText xml:space="preserve"> ADDIN ZOTERO_ITEM CSL_CITATION {"citationID":"1usdgu6r5b","properties":{"formattedCitation":"{\\rtf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3C329E">
        <w:rPr>
          <w:rFonts w:cs="Times New Roman"/>
          <w:szCs w:val="24"/>
        </w:rPr>
        <w:t xml:space="preserve">(Liu </w:t>
      </w:r>
      <w:r w:rsidRPr="003C329E">
        <w:rPr>
          <w:rFonts w:cs="Times New Roman"/>
          <w:i/>
          <w:iCs/>
          <w:szCs w:val="24"/>
        </w:rPr>
        <w:t>et al.</w:t>
      </w:r>
      <w:r w:rsidRPr="003C329E">
        <w:rPr>
          <w:rFonts w:cs="Times New Roman"/>
          <w:szCs w:val="24"/>
        </w:rPr>
        <w:t xml:space="preserve"> 2015)</w:t>
      </w:r>
      <w:r>
        <w:fldChar w:fldCharType="end"/>
      </w:r>
    </w:p>
    <w:p w14:paraId="03E2F8DA" w14:textId="145BFBBD" w:rsidR="00664C94" w:rsidRDefault="00B27ADD" w:rsidP="00A56E45">
      <w:r>
        <w:t xml:space="preserve">0 </w:t>
      </w:r>
      <w:commentRangeStart w:id="63"/>
      <w:r>
        <w:t xml:space="preserve">extinction </w:t>
      </w:r>
      <w:commentRangeEnd w:id="63"/>
      <w:r w:rsidR="002C10DB">
        <w:rPr>
          <w:rStyle w:val="CommentReference"/>
          <w:rFonts w:asciiTheme="minorHAnsi" w:hAnsiTheme="minorHAnsi" w:cstheme="minorBidi"/>
          <w:lang w:val="en-GB"/>
        </w:rPr>
        <w:commentReference w:id="63"/>
      </w:r>
      <w:r>
        <w:t xml:space="preserve">policy </w:t>
      </w:r>
      <w:r>
        <w:fldChar w:fldCharType="begin"/>
      </w:r>
      <w:r>
        <w:instrText xml:space="preserve"> ADDIN ZOTERO_ITEM CSL_CITATION {"citationID":"csbavjhpa","properties":{"formattedCitation":"{\\rtf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B27ADD">
        <w:rPr>
          <w:rFonts w:cs="Times New Roman"/>
          <w:szCs w:val="24"/>
        </w:rPr>
        <w:t xml:space="preserve">(Liu </w:t>
      </w:r>
      <w:r w:rsidRPr="00B27ADD">
        <w:rPr>
          <w:rFonts w:cs="Times New Roman"/>
          <w:i/>
          <w:iCs/>
          <w:szCs w:val="24"/>
        </w:rPr>
        <w:t>et al.</w:t>
      </w:r>
      <w:r w:rsidRPr="00B27ADD">
        <w:rPr>
          <w:rFonts w:cs="Times New Roman"/>
          <w:szCs w:val="24"/>
        </w:rPr>
        <w:t xml:space="preserve"> 2015)</w:t>
      </w:r>
      <w:r>
        <w:fldChar w:fldCharType="end"/>
      </w:r>
    </w:p>
    <w:p w14:paraId="27D53104" w14:textId="4872C272" w:rsidR="00664C94" w:rsidRDefault="00664C94" w:rsidP="00664C94">
      <w:pPr>
        <w:pStyle w:val="Heading2"/>
      </w:pPr>
      <w:bookmarkStart w:id="64" w:name="_Toc449534531"/>
      <w:r>
        <w:lastRenderedPageBreak/>
        <w:t>Fieldwork</w:t>
      </w:r>
      <w:bookmarkEnd w:id="64"/>
    </w:p>
    <w:p w14:paraId="15597FBD" w14:textId="25862C23" w:rsidR="00C463AA" w:rsidRPr="00C463AA" w:rsidRDefault="00C463AA" w:rsidP="00C463AA">
      <w:pPr>
        <w:rPr>
          <w:b/>
        </w:rPr>
      </w:pPr>
      <w:r>
        <w:rPr>
          <w:b/>
        </w:rPr>
        <w:t>Field surveys</w:t>
      </w:r>
    </w:p>
    <w:p w14:paraId="2757F037" w14:textId="495EB4A1" w:rsidR="00C463AA" w:rsidRDefault="00664C94" w:rsidP="00664C94">
      <w:r>
        <w:t xml:space="preserve">Field surveys were conducted between April 2011 and December 2013. In total, 108 full days were spent in the field and a number of subsequent day trips were made. Surveys were planned to correspond with the flowering times and habitats of </w:t>
      </w:r>
      <w:proofErr w:type="spellStart"/>
      <w:r>
        <w:t>Xishuangbanna’s</w:t>
      </w:r>
      <w:proofErr w:type="spellEnd"/>
      <w:r>
        <w:t xml:space="preserve"> species to </w:t>
      </w:r>
      <w:proofErr w:type="spellStart"/>
      <w:r w:rsidR="00302382">
        <w:t>maximise</w:t>
      </w:r>
      <w:proofErr w:type="spellEnd"/>
      <w:r>
        <w:t xml:space="preserve"> the </w:t>
      </w:r>
      <w:r w:rsidR="00302382">
        <w:t>individuals found</w:t>
      </w:r>
      <w:r>
        <w:t xml:space="preserve">. For each individual found, location and species were recorded amongst other information. These data have been previously used by </w:t>
      </w:r>
      <w:r>
        <w:fldChar w:fldCharType="begin"/>
      </w:r>
      <w:r>
        <w:instrText xml:space="preserve"> ADDIN ZOTERO_ITEM CSL_CITATION {"citationID":"ps9j5g4s9","properties":{"formattedCitation":"{\\rtf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664C94">
        <w:rPr>
          <w:rFonts w:cs="Times New Roman"/>
          <w:szCs w:val="24"/>
        </w:rPr>
        <w:t xml:space="preserve">Liu </w:t>
      </w:r>
      <w:r w:rsidRPr="00664C94">
        <w:rPr>
          <w:rFonts w:cs="Times New Roman"/>
          <w:i/>
          <w:iCs/>
          <w:szCs w:val="24"/>
        </w:rPr>
        <w:t>et al.</w:t>
      </w:r>
      <w:r w:rsidRPr="00664C94">
        <w:rPr>
          <w:rFonts w:cs="Times New Roman"/>
          <w:szCs w:val="24"/>
        </w:rPr>
        <w:t xml:space="preserve"> </w:t>
      </w:r>
      <w:r>
        <w:rPr>
          <w:rFonts w:cs="Times New Roman"/>
          <w:szCs w:val="24"/>
        </w:rPr>
        <w:t>(</w:t>
      </w:r>
      <w:r w:rsidRPr="00664C94">
        <w:rPr>
          <w:rFonts w:cs="Times New Roman"/>
          <w:szCs w:val="24"/>
        </w:rPr>
        <w:t>2015)</w:t>
      </w:r>
      <w:r>
        <w:fldChar w:fldCharType="end"/>
      </w:r>
      <w:r>
        <w:t>.</w:t>
      </w:r>
      <w:r w:rsidR="00C463AA">
        <w:t xml:space="preserve"> </w:t>
      </w:r>
      <w:r w:rsidR="00C463AA" w:rsidRPr="00C463AA">
        <w:rPr>
          <w:b/>
        </w:rPr>
        <w:t xml:space="preserve">The </w:t>
      </w:r>
      <w:commentRangeStart w:id="65"/>
      <w:r w:rsidR="00C463AA" w:rsidRPr="00C463AA">
        <w:rPr>
          <w:b/>
        </w:rPr>
        <w:t xml:space="preserve">location </w:t>
      </w:r>
      <w:commentRangeEnd w:id="65"/>
      <w:r w:rsidR="00730620">
        <w:rPr>
          <w:rStyle w:val="CommentReference"/>
          <w:rFonts w:asciiTheme="minorHAnsi" w:hAnsiTheme="minorHAnsi" w:cstheme="minorBidi"/>
          <w:lang w:val="en-GB"/>
        </w:rPr>
        <w:commentReference w:id="65"/>
      </w:r>
      <w:r w:rsidR="00C463AA" w:rsidRPr="00C463AA">
        <w:rPr>
          <w:b/>
        </w:rPr>
        <w:t xml:space="preserve">of all individuals found is </w:t>
      </w:r>
      <w:r w:rsidR="00C463AA">
        <w:rPr>
          <w:b/>
        </w:rPr>
        <w:t>illustrated</w:t>
      </w:r>
      <w:r w:rsidR="00C463AA" w:rsidRPr="00C463AA">
        <w:rPr>
          <w:b/>
        </w:rPr>
        <w:t xml:space="preserve"> in fig</w:t>
      </w:r>
    </w:p>
    <w:p w14:paraId="71B4E964" w14:textId="498A32BD" w:rsidR="00C463AA" w:rsidRDefault="00C463AA" w:rsidP="00664C94">
      <w:pPr>
        <w:rPr>
          <w:b/>
        </w:rPr>
      </w:pPr>
      <w:r>
        <w:rPr>
          <w:b/>
        </w:rPr>
        <w:t>Market surveys</w:t>
      </w:r>
    </w:p>
    <w:p w14:paraId="446AA008" w14:textId="1B24D9C4" w:rsidR="00C463AA" w:rsidRDefault="00C463AA" w:rsidP="00664C94">
      <w:r>
        <w:t xml:space="preserve">Orchid experts from Xishuangbanna Tropical Botanical Garden (XTBG) were consulted in regards to the locations of orchid markets in Xishuangbanna. Market surveys were carried out in </w:t>
      </w:r>
      <w:commentRangeStart w:id="66"/>
      <w:r>
        <w:t>January</w:t>
      </w:r>
      <w:commentRangeEnd w:id="66"/>
      <w:r>
        <w:rPr>
          <w:rStyle w:val="CommentReference"/>
          <w:rFonts w:asciiTheme="minorHAnsi" w:hAnsiTheme="minorHAnsi" w:cstheme="minorBidi"/>
          <w:lang w:val="en-GB"/>
        </w:rPr>
        <w:commentReference w:id="66"/>
      </w:r>
      <w:r>
        <w:t xml:space="preserve"> 2015 visiting </w:t>
      </w:r>
      <w:r w:rsidR="00FB6B12">
        <w:t>8</w:t>
      </w:r>
      <w:r w:rsidR="005C4EEC">
        <w:rPr>
          <w:b/>
        </w:rPr>
        <w:t xml:space="preserve"> </w:t>
      </w:r>
      <w:r w:rsidR="00FB6B12">
        <w:t>markets.</w:t>
      </w:r>
      <w:r w:rsidR="005C4EEC">
        <w:rPr>
          <w:b/>
        </w:rPr>
        <w:t xml:space="preserve"> </w:t>
      </w:r>
      <w:r w:rsidR="005C4EEC">
        <w:t xml:space="preserve">At each market the species for sale, number of individuals of each species, and price of each individual was recorded. Surveys were carried out by Han Chinese researchers from XTBG with oversight from afar by the author to ensure that the prices of orchids reflected those given to </w:t>
      </w:r>
      <w:r w:rsidR="005C4EEC" w:rsidRPr="00FB6B12">
        <w:t>local orchid enthusiast</w:t>
      </w:r>
      <w:r w:rsidR="00FB6B12">
        <w:t xml:space="preserve">s rather than a tourist. </w:t>
      </w:r>
      <w:r w:rsidR="00FB6B12">
        <w:rPr>
          <w:b/>
        </w:rPr>
        <w:t xml:space="preserve">Fig </w:t>
      </w:r>
      <w:commentRangeStart w:id="67"/>
      <w:r w:rsidR="00FB6B12">
        <w:rPr>
          <w:b/>
        </w:rPr>
        <w:t>x</w:t>
      </w:r>
      <w:r w:rsidR="00FB6B12">
        <w:t xml:space="preserve"> </w:t>
      </w:r>
      <w:commentRangeEnd w:id="67"/>
      <w:r w:rsidR="000A78AE">
        <w:rPr>
          <w:rStyle w:val="CommentReference"/>
          <w:rFonts w:asciiTheme="minorHAnsi" w:hAnsiTheme="minorHAnsi" w:cstheme="minorBidi"/>
          <w:lang w:val="en-GB"/>
        </w:rPr>
        <w:commentReference w:id="67"/>
      </w:r>
      <w:r w:rsidR="00FB6B12">
        <w:t xml:space="preserve">shows a </w:t>
      </w:r>
      <w:r w:rsidR="000A78AE">
        <w:t>typical orchid market in Xishuangbanna.</w:t>
      </w:r>
      <w:r w:rsidR="000C616C">
        <w:t xml:space="preserve"> </w:t>
      </w:r>
    </w:p>
    <w:p w14:paraId="5DF39F95" w14:textId="77777777" w:rsidR="000C616C" w:rsidRDefault="000A78AE" w:rsidP="000C616C">
      <w:pPr>
        <w:keepNext/>
      </w:pPr>
      <w:r>
        <w:rPr>
          <w:noProof/>
          <w:lang w:val="en-GB" w:eastAsia="en-GB"/>
        </w:rPr>
        <w:lastRenderedPageBreak/>
        <w:drawing>
          <wp:inline distT="0" distB="0" distL="0" distR="0" wp14:anchorId="455A0A7D" wp14:editId="37CB18C6">
            <wp:extent cx="5731510" cy="3638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ket.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54850632" w14:textId="414BCD37" w:rsidR="000A78AE" w:rsidRPr="00FB6B12" w:rsidRDefault="000C616C" w:rsidP="000C616C">
      <w:pPr>
        <w:pStyle w:val="Caption"/>
      </w:pPr>
      <w:bookmarkStart w:id="68" w:name="_Toc449534476"/>
      <w:r>
        <w:t xml:space="preserve">Figure </w:t>
      </w:r>
      <w:fldSimple w:instr=" SEQ Figure \* ARABIC ">
        <w:r w:rsidR="00140798">
          <w:rPr>
            <w:noProof/>
          </w:rPr>
          <w:t>2</w:t>
        </w:r>
      </w:fldSimple>
      <w:r>
        <w:t>. A typical orchid market on the side of a road in Xishuangbanna. Items for sale include dendrobiums in bundles for medicine, various intact horticultural orchids, papaya, bananas, and sugarcane. Taken in January 2015 by the author.</w:t>
      </w:r>
      <w:bookmarkEnd w:id="68"/>
    </w:p>
    <w:p w14:paraId="2A8E2D96" w14:textId="77777777" w:rsidR="00C463AA" w:rsidRDefault="00C463AA" w:rsidP="00664C94"/>
    <w:p w14:paraId="1A873C59" w14:textId="2A280866" w:rsidR="00302382" w:rsidRDefault="00302382" w:rsidP="00302382">
      <w:pPr>
        <w:pStyle w:val="Heading2"/>
      </w:pPr>
      <w:bookmarkStart w:id="69" w:name="_Toc449534532"/>
      <w:r>
        <w:t>Data preparation</w:t>
      </w:r>
      <w:bookmarkEnd w:id="69"/>
    </w:p>
    <w:p w14:paraId="7019D5B2" w14:textId="3E17E3E7" w:rsidR="00302382" w:rsidRDefault="00302382" w:rsidP="00302382">
      <w:pPr>
        <w:pStyle w:val="Heading3"/>
      </w:pPr>
      <w:bookmarkStart w:id="70" w:name="_Toc449534533"/>
      <w:r>
        <w:t>Selection of species</w:t>
      </w:r>
      <w:bookmarkEnd w:id="70"/>
    </w:p>
    <w:p w14:paraId="5CD6F8E9" w14:textId="7C002F75" w:rsidR="00302382" w:rsidRDefault="005C4EEC" w:rsidP="00302382">
      <w:r>
        <w:t xml:space="preserve">Lists of orchids found in field surveys and orchids found on market surveys were compared to determine the most commonly found species in the wild as well as found in markets. This step was taken to ensure that there would be efficient data to carry out MAXENT analysis and to ensure that these species were </w:t>
      </w:r>
      <w:r w:rsidR="00925CD9">
        <w:t>economically present.</w:t>
      </w:r>
    </w:p>
    <w:p w14:paraId="36E7F71F" w14:textId="0D3EA0D1" w:rsidR="00925CD9" w:rsidRDefault="00925CD9" w:rsidP="00302382">
      <w:pPr>
        <w:rPr>
          <w:b/>
          <w:i/>
        </w:rPr>
      </w:pPr>
      <w:r w:rsidRPr="00925CD9">
        <w:rPr>
          <w:b/>
          <w:i/>
        </w:rPr>
        <w:t>Dendrobium t</w:t>
      </w:r>
    </w:p>
    <w:p w14:paraId="075F6196" w14:textId="4857C0F6" w:rsidR="00EC55EE" w:rsidRDefault="00EC55EE" w:rsidP="00302382">
      <w:pPr>
        <w:rPr>
          <w:b/>
        </w:rPr>
      </w:pPr>
      <w:r>
        <w:rPr>
          <w:b/>
        </w:rPr>
        <w:t>Picture</w:t>
      </w:r>
    </w:p>
    <w:p w14:paraId="2EE549FA" w14:textId="2B7DFE80" w:rsidR="000A78AE" w:rsidRDefault="000A78AE" w:rsidP="00302382">
      <w:pPr>
        <w:rPr>
          <w:b/>
        </w:rPr>
      </w:pPr>
      <w:r>
        <w:rPr>
          <w:b/>
          <w:noProof/>
          <w:lang w:val="en-GB" w:eastAsia="en-GB"/>
        </w:rPr>
        <w:lastRenderedPageBreak/>
        <w:drawing>
          <wp:inline distT="0" distB="0" distL="0" distR="0" wp14:anchorId="1B994F3E" wp14:editId="2FDB443A">
            <wp:extent cx="3383356" cy="54387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7px-Dendrobium_thyrsiflorum_(as_Dendrobium_densiflorum_var._alboluteum,_spelled_albo-lutea_)_-_Curtis'_95_(Ser._3_no._25)_pl._5780_(1869).jpg"/>
                    <pic:cNvPicPr/>
                  </pic:nvPicPr>
                  <pic:blipFill>
                    <a:blip r:embed="rId11">
                      <a:extLst>
                        <a:ext uri="{28A0092B-C50C-407E-A947-70E740481C1C}">
                          <a14:useLocalDpi xmlns:a14="http://schemas.microsoft.com/office/drawing/2010/main" val="0"/>
                        </a:ext>
                      </a:extLst>
                    </a:blip>
                    <a:stretch>
                      <a:fillRect/>
                    </a:stretch>
                  </pic:blipFill>
                  <pic:spPr>
                    <a:xfrm>
                      <a:off x="0" y="0"/>
                      <a:ext cx="3385596" cy="5442376"/>
                    </a:xfrm>
                    <a:prstGeom prst="rect">
                      <a:avLst/>
                    </a:prstGeom>
                  </pic:spPr>
                </pic:pic>
              </a:graphicData>
            </a:graphic>
          </wp:inline>
        </w:drawing>
      </w:r>
    </w:p>
    <w:p w14:paraId="0E5B1F9B" w14:textId="77777777" w:rsidR="00FB6B12" w:rsidRDefault="00FB6B12" w:rsidP="00FB6B12">
      <w:pPr>
        <w:keepNext/>
      </w:pPr>
      <w:r>
        <w:rPr>
          <w:b/>
          <w:noProof/>
          <w:lang w:val="en-GB" w:eastAsia="en-GB"/>
        </w:rPr>
        <w:lastRenderedPageBreak/>
        <w:drawing>
          <wp:inline distT="0" distB="0" distL="0" distR="0" wp14:anchorId="7459AA66" wp14:editId="6493DCCB">
            <wp:extent cx="3728720" cy="591502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t_NeelamNotay.jpg"/>
                    <pic:cNvPicPr/>
                  </pic:nvPicPr>
                  <pic:blipFill rotWithShape="1">
                    <a:blip r:embed="rId12" cstate="print">
                      <a:extLst>
                        <a:ext uri="{28A0092B-C50C-407E-A947-70E740481C1C}">
                          <a14:useLocalDpi xmlns:a14="http://schemas.microsoft.com/office/drawing/2010/main" val="0"/>
                        </a:ext>
                      </a:extLst>
                    </a:blip>
                    <a:srcRect b="10773"/>
                    <a:stretch/>
                  </pic:blipFill>
                  <pic:spPr bwMode="auto">
                    <a:xfrm>
                      <a:off x="0" y="0"/>
                      <a:ext cx="3731828" cy="5919955"/>
                    </a:xfrm>
                    <a:prstGeom prst="rect">
                      <a:avLst/>
                    </a:prstGeom>
                    <a:ln>
                      <a:noFill/>
                    </a:ln>
                    <a:extLst>
                      <a:ext uri="{53640926-AAD7-44D8-BBD7-CCE9431645EC}">
                        <a14:shadowObscured xmlns:a14="http://schemas.microsoft.com/office/drawing/2010/main"/>
                      </a:ext>
                    </a:extLst>
                  </pic:spPr>
                </pic:pic>
              </a:graphicData>
            </a:graphic>
          </wp:inline>
        </w:drawing>
      </w:r>
    </w:p>
    <w:p w14:paraId="55231EF6" w14:textId="12D57C37" w:rsidR="00FB6B12" w:rsidRPr="00FB6B12" w:rsidRDefault="00FB6B12" w:rsidP="00A655BF">
      <w:pPr>
        <w:pStyle w:val="Caption"/>
        <w:rPr>
          <w:b/>
        </w:rPr>
      </w:pPr>
      <w:bookmarkStart w:id="71" w:name="_Toc449534477"/>
      <w:r w:rsidRPr="00FB6B12">
        <w:t xml:space="preserve">Figure </w:t>
      </w:r>
      <w:fldSimple w:instr=" SEQ Figure \* ARABIC ">
        <w:r w:rsidR="00140798">
          <w:rPr>
            <w:noProof/>
          </w:rPr>
          <w:t>3</w:t>
        </w:r>
      </w:fldSimple>
      <w:r w:rsidRPr="00FB6B12">
        <w:t xml:space="preserve">.The </w:t>
      </w:r>
      <w:r w:rsidRPr="00FB6B12">
        <w:rPr>
          <w:b/>
        </w:rPr>
        <w:t xml:space="preserve">inflorescence </w:t>
      </w:r>
      <w:r w:rsidRPr="00FB6B12">
        <w:t xml:space="preserve">of Dt. Picture </w:t>
      </w:r>
      <w:r>
        <w:t>taken</w:t>
      </w:r>
      <w:r w:rsidRPr="00FB6B12">
        <w:t xml:space="preserve"> by Neelam Notay at Kew.</w:t>
      </w:r>
      <w:bookmarkEnd w:id="71"/>
    </w:p>
    <w:p w14:paraId="71FE19EC" w14:textId="77777777" w:rsidR="00EC55EE" w:rsidRPr="00EC55EE" w:rsidRDefault="00EC55EE" w:rsidP="00302382">
      <w:pPr>
        <w:rPr>
          <w:b/>
        </w:rPr>
      </w:pPr>
    </w:p>
    <w:p w14:paraId="2E299B7C" w14:textId="432FBA5C" w:rsidR="00925CD9" w:rsidRDefault="00925CD9" w:rsidP="00302382">
      <w:pPr>
        <w:rPr>
          <w:b/>
          <w:i/>
        </w:rPr>
      </w:pPr>
      <w:r w:rsidRPr="00925CD9">
        <w:rPr>
          <w:b/>
          <w:i/>
        </w:rPr>
        <w:t>Luisia mag</w:t>
      </w:r>
    </w:p>
    <w:p w14:paraId="6992740F" w14:textId="3DD3E714" w:rsidR="00EC55EE" w:rsidRDefault="00EC55EE" w:rsidP="00302382">
      <w:pPr>
        <w:rPr>
          <w:b/>
          <w:i/>
        </w:rPr>
      </w:pPr>
      <w:r>
        <w:rPr>
          <w:b/>
          <w:i/>
        </w:rPr>
        <w:t>Picture</w:t>
      </w:r>
    </w:p>
    <w:p w14:paraId="178A4ECF" w14:textId="44208B02" w:rsidR="000A78AE" w:rsidRPr="000A78AE" w:rsidRDefault="000A78AE" w:rsidP="00302382">
      <w:pPr>
        <w:rPr>
          <w:b/>
        </w:rPr>
      </w:pPr>
      <w:r>
        <w:rPr>
          <w:b/>
          <w:noProof/>
          <w:lang w:val="en-GB" w:eastAsia="en-GB"/>
        </w:rPr>
        <w:lastRenderedPageBreak/>
        <w:drawing>
          <wp:inline distT="0" distB="0" distL="0" distR="0" wp14:anchorId="2F81929C" wp14:editId="70CE508D">
            <wp:extent cx="3325868" cy="53054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uisia_psyche_-_Curtis'_92_(Ser._3_no._22)_pl._5558_(18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8736" cy="5310001"/>
                    </a:xfrm>
                    <a:prstGeom prst="rect">
                      <a:avLst/>
                    </a:prstGeom>
                  </pic:spPr>
                </pic:pic>
              </a:graphicData>
            </a:graphic>
          </wp:inline>
        </w:drawing>
      </w:r>
    </w:p>
    <w:p w14:paraId="358EE5EB" w14:textId="019C6E1A" w:rsidR="00302382" w:rsidRDefault="00302382" w:rsidP="00302382">
      <w:pPr>
        <w:pStyle w:val="Heading3"/>
      </w:pPr>
      <w:bookmarkStart w:id="72" w:name="_Toc449534534"/>
      <w:r>
        <w:t>Presence points</w:t>
      </w:r>
      <w:bookmarkEnd w:id="72"/>
    </w:p>
    <w:p w14:paraId="46172969" w14:textId="0AC676C8" w:rsidR="00302382" w:rsidRDefault="00730620" w:rsidP="00302382">
      <w:r>
        <w:t xml:space="preserve">The locations collected in field surveys of each of the subject species were </w:t>
      </w:r>
      <w:r w:rsidR="008C5181">
        <w:t xml:space="preserve">extracted and prepared in accordance with the </w:t>
      </w:r>
      <w:r w:rsidR="000621EF">
        <w:t xml:space="preserve">requirements of MAXENT </w:t>
      </w:r>
      <w:r w:rsidR="000621EF">
        <w:fldChar w:fldCharType="begin"/>
      </w:r>
      <w:r w:rsidR="000621EF">
        <w:instrText xml:space="preserve"> ADDIN ZOTERO_ITEM CSL_CITATION {"citationID":"13r2217e3k","properties":{"formattedCitation":"(Phillips,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000621EF">
        <w:fldChar w:fldCharType="separate"/>
      </w:r>
      <w:r w:rsidR="000621EF" w:rsidRPr="000621EF">
        <w:t xml:space="preserve">(Phillips, Anderson &amp; </w:t>
      </w:r>
      <w:proofErr w:type="spellStart"/>
      <w:r w:rsidR="000621EF" w:rsidRPr="000621EF">
        <w:t>Schapire</w:t>
      </w:r>
      <w:proofErr w:type="spellEnd"/>
      <w:r w:rsidR="000621EF" w:rsidRPr="000621EF">
        <w:t xml:space="preserve"> 2006)</w:t>
      </w:r>
      <w:r w:rsidR="000621EF">
        <w:fldChar w:fldCharType="end"/>
      </w:r>
      <w:r w:rsidR="000621EF">
        <w:t xml:space="preserve">. X </w:t>
      </w:r>
      <w:commentRangeStart w:id="73"/>
      <w:r w:rsidR="000621EF">
        <w:t xml:space="preserve">records </w:t>
      </w:r>
      <w:commentRangeEnd w:id="73"/>
      <w:r w:rsidR="000621EF">
        <w:rPr>
          <w:rStyle w:val="CommentReference"/>
          <w:rFonts w:asciiTheme="minorHAnsi" w:hAnsiTheme="minorHAnsi" w:cstheme="minorBidi"/>
          <w:lang w:val="en-GB"/>
        </w:rPr>
        <w:commentReference w:id="73"/>
      </w:r>
      <w:r w:rsidR="000621EF">
        <w:t xml:space="preserve">were </w:t>
      </w:r>
      <w:r w:rsidR="00FB6B12">
        <w:t>re</w:t>
      </w:r>
      <w:r w:rsidR="000621EF">
        <w:t>moved as they were in settlements and did not occur naturally.</w:t>
      </w:r>
    </w:p>
    <w:p w14:paraId="71B7332D" w14:textId="1C3335AB" w:rsidR="00302382" w:rsidRPr="00302382" w:rsidRDefault="00302382" w:rsidP="00302382">
      <w:pPr>
        <w:pStyle w:val="Heading3"/>
      </w:pPr>
      <w:bookmarkStart w:id="74" w:name="_Toc449534535"/>
      <w:r>
        <w:t xml:space="preserve">Environmental </w:t>
      </w:r>
      <w:commentRangeStart w:id="75"/>
      <w:r>
        <w:t xml:space="preserve">variables </w:t>
      </w:r>
      <w:commentRangeEnd w:id="75"/>
      <w:r>
        <w:rPr>
          <w:rStyle w:val="CommentReference"/>
          <w:rFonts w:asciiTheme="minorHAnsi" w:eastAsiaTheme="minorHAnsi" w:hAnsiTheme="minorHAnsi" w:cstheme="minorBidi"/>
          <w:color w:val="auto"/>
          <w:lang w:val="en-GB"/>
        </w:rPr>
        <w:commentReference w:id="75"/>
      </w:r>
      <w:bookmarkEnd w:id="74"/>
    </w:p>
    <w:p w14:paraId="535CF395" w14:textId="500F640C" w:rsidR="00A56E45" w:rsidRDefault="00302382" w:rsidP="00E803AE">
      <w:pPr>
        <w:rPr>
          <w:b/>
        </w:rPr>
      </w:pPr>
      <w:r>
        <w:rPr>
          <w:b/>
        </w:rPr>
        <w:t>Selection</w:t>
      </w:r>
    </w:p>
    <w:p w14:paraId="4B31C996" w14:textId="6F9597F9" w:rsidR="00302382" w:rsidRDefault="00302382" w:rsidP="00E803AE">
      <w:pPr>
        <w:rPr>
          <w:b/>
        </w:rPr>
      </w:pPr>
      <w:r>
        <w:rPr>
          <w:b/>
        </w:rPr>
        <w:t>Remote sensing</w:t>
      </w:r>
    </w:p>
    <w:p w14:paraId="797DF10E" w14:textId="2AC5BDEF" w:rsidR="00302382" w:rsidRDefault="00302382" w:rsidP="00E803AE">
      <w:r>
        <w:t>Night lights</w:t>
      </w:r>
    </w:p>
    <w:p w14:paraId="43538558" w14:textId="77777777" w:rsidR="002C10DB" w:rsidRDefault="00302382" w:rsidP="00E803AE">
      <w:r>
        <w:lastRenderedPageBreak/>
        <w:t>Landsat 8</w:t>
      </w:r>
    </w:p>
    <w:p w14:paraId="5F3C38A5" w14:textId="7CA5CAF6" w:rsidR="002C10DB" w:rsidRDefault="002C10DB" w:rsidP="00E803AE">
      <w:r>
        <w:t>Landsat 8</w:t>
      </w:r>
      <w:r w:rsidR="00B47CC7">
        <w:t xml:space="preserve"> (LS8)</w:t>
      </w:r>
      <w:r>
        <w:t xml:space="preserve"> is a</w:t>
      </w:r>
      <w:r w:rsidR="00BB4DE2">
        <w:t xml:space="preserve"> remote sensing </w:t>
      </w:r>
      <w:r>
        <w:t xml:space="preserve">satellite </w:t>
      </w:r>
      <w:r w:rsidR="00BB4DE2">
        <w:t xml:space="preserve">produced by Orbital ATK for the National Aeronautics and Space Administration (NASA) and the United States Geological Survey (USGS) </w:t>
      </w:r>
      <w:r w:rsidR="00BB4DE2">
        <w:fldChar w:fldCharType="begin"/>
      </w:r>
      <w:r w:rsidR="00BB4DE2">
        <w:instrText xml:space="preserve"> ADDIN ZOTERO_ITEM CSL_CITATION {"citationID":"17h29rtbms","properties":{"formattedCitation":"(Orbital ATK 2015)","plainCitation":"(Orbital ATK 2015)"},"citationItems":[{"id":1800,"uris":["http://zotero.org/users/1217525/items/UVS2A5VP"],"uri":["http://zotero.org/users/1217525/items/UVS2A5VP"],"itemData":{"id":1800,"type":"report","title":"Landsat 8 Fact Sheet: Continuing the Landsat Mission","publisher":"Orbital ATK","URL":"https://www.orbitalatk.com/space-systems/science-national-security-satellites/science-environment-satellites/docs/FS009_10_OA_3695%20Landsat8.pdf","number":"FS009_10_OA_3695","author":[{"literal":"Orbital ATK"}],"issued":{"date-parts":[["2015"]]},"accessed":{"date-parts":[["2016",4,20]]}}}],"schema":"https://github.com/citation-style-language/schema/raw/master/csl-citation.json"} </w:instrText>
      </w:r>
      <w:r w:rsidR="00BB4DE2">
        <w:fldChar w:fldCharType="separate"/>
      </w:r>
      <w:r w:rsidR="00BB4DE2" w:rsidRPr="00BB4DE2">
        <w:t>(Orbital ATK 2015)</w:t>
      </w:r>
      <w:r w:rsidR="00BB4DE2">
        <w:fldChar w:fldCharType="end"/>
      </w:r>
      <w:r w:rsidR="00BB4DE2">
        <w:t>.</w:t>
      </w:r>
      <w:r w:rsidR="00B47CC7">
        <w:t xml:space="preserve"> LS8 was launched on </w:t>
      </w:r>
      <w:r w:rsidR="00B47CC7" w:rsidRPr="00B47CC7">
        <w:rPr>
          <w:rFonts w:ascii="Courier New" w:hAnsi="Courier New"/>
        </w:rPr>
        <w:t>11/02/2013 18:02 UTC</w:t>
      </w:r>
      <w:r w:rsidR="00B47CC7">
        <w:rPr>
          <w:rFonts w:ascii="Courier New" w:hAnsi="Courier New"/>
        </w:rPr>
        <w:t xml:space="preserve"> </w:t>
      </w:r>
      <w:r w:rsidR="00B47CC7">
        <w:t xml:space="preserve">and commenced operations on </w:t>
      </w:r>
      <w:r w:rsidR="00B47CC7" w:rsidRPr="00B47CC7">
        <w:rPr>
          <w:rFonts w:ascii="Courier New" w:hAnsi="Courier New"/>
        </w:rPr>
        <w:t>30/05/2013</w:t>
      </w:r>
      <w:r w:rsidR="00B47CC7">
        <w:t xml:space="preserve"> </w:t>
      </w:r>
      <w:r w:rsidR="00B47CC7">
        <w:fldChar w:fldCharType="begin"/>
      </w:r>
      <w:r w:rsidR="00B47CC7">
        <w:instrText xml:space="preserve"> ADDIN ZOTERO_ITEM CSL_CITATION {"citationID":"2fp94biar2","properties":{"formattedCitation":"(NASA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B47CC7">
        <w:fldChar w:fldCharType="separate"/>
      </w:r>
      <w:r w:rsidR="00B47CC7" w:rsidRPr="00B47CC7">
        <w:t>(NASA 2013)</w:t>
      </w:r>
      <w:r w:rsidR="00B47CC7">
        <w:fldChar w:fldCharType="end"/>
      </w:r>
      <w:r w:rsidR="00B47CC7">
        <w:t>.</w:t>
      </w:r>
      <w:r w:rsidR="009B164F">
        <w:t xml:space="preserve"> LS8 has a sun-synchronous orbit and an altitude of </w:t>
      </w:r>
      <w:r w:rsidR="009B164F" w:rsidRPr="00FB6B12">
        <w:rPr>
          <w:rFonts w:ascii="Courier New" w:hAnsi="Courier New"/>
        </w:rPr>
        <w:t>705</w:t>
      </w:r>
      <w:r w:rsidR="009B164F">
        <w:t xml:space="preserve"> km wh</w:t>
      </w:r>
      <w:r w:rsidR="00CF2513">
        <w:t>ich makes sure that the images taken by the satellite are never dark because they are always taken at the same time of day</w:t>
      </w:r>
      <w:r w:rsidR="009B164F">
        <w:t xml:space="preserve"> </w:t>
      </w:r>
      <w:r w:rsidR="009B164F">
        <w:fldChar w:fldCharType="begin"/>
      </w:r>
      <w:r w:rsidR="00CF2513">
        <w:instrText xml:space="preserve"> ADDIN ZOTERO_ITEM CSL_CITATION {"citationID":"NUpyMzPv","properties":{"formattedCitation":"(NASA 2013; Packwood 2015)","plainCitation":"(NASA 2013; Packwood 2015)"},"citationItems":[{"id":1801,"uris":["http://zotero.org/users/1217525/items/CRCUI29S"],"uri":["http://zotero.org/users/1217525/items/CRCUI29S"],"itemData":{"id":1801,"type":"report","title":"Landsat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id":1810,"uris":["http://zotero.org/users/1217525/items/WQPPGRJP"],"uri":["http://zotero.org/users/1217525/items/WQPPGRJP"],"itemData":{"id":1810,"type":"interview","title":"Personal communication","author":[{"family":"Packwood","given":"Andrew"}],"issued":{"date-parts":[["2015",11]]}}}],"schema":"https://github.com/citation-style-language/schema/raw/master/csl-citation.json"} </w:instrText>
      </w:r>
      <w:r w:rsidR="009B164F">
        <w:fldChar w:fldCharType="separate"/>
      </w:r>
      <w:r w:rsidR="00CF2513" w:rsidRPr="00CF2513">
        <w:t>(NASA 2013; Packwood 2015)</w:t>
      </w:r>
      <w:r w:rsidR="009B164F">
        <w:fldChar w:fldCharType="end"/>
      </w:r>
      <w:r w:rsidR="009B164F">
        <w:t xml:space="preserve">. It takes LS8 </w:t>
      </w:r>
      <w:r w:rsidR="009B164F" w:rsidRPr="00FB6B12">
        <w:rPr>
          <w:rFonts w:ascii="Courier New" w:hAnsi="Courier New"/>
        </w:rPr>
        <w:t>98</w:t>
      </w:r>
      <w:r w:rsidR="009B164F">
        <w:t xml:space="preserve"> minutes to orbit the earth and passes over the same point </w:t>
      </w:r>
      <w:r w:rsidR="00CF2513">
        <w:t xml:space="preserve">on earth every </w:t>
      </w:r>
      <w:r w:rsidR="00CF2513" w:rsidRPr="00FB6B12">
        <w:rPr>
          <w:rFonts w:ascii="Courier New" w:hAnsi="Courier New"/>
        </w:rPr>
        <w:t>16</w:t>
      </w:r>
      <w:r w:rsidR="00CF2513">
        <w:t xml:space="preserve"> days </w:t>
      </w:r>
      <w:r w:rsidR="00CF2513">
        <w:fldChar w:fldCharType="begin"/>
      </w:r>
      <w:r w:rsidR="00CF2513">
        <w:instrText xml:space="preserve"> ADDIN ZOTERO_ITEM CSL_CITATION {"citationID":"6e05rugg8","properties":{"formattedCitation":"(NASA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CF2513">
        <w:fldChar w:fldCharType="separate"/>
      </w:r>
      <w:r w:rsidR="00CF2513" w:rsidRPr="00CF2513">
        <w:t>(NASA 2013)</w:t>
      </w:r>
      <w:r w:rsidR="00CF2513">
        <w:fldChar w:fldCharType="end"/>
      </w:r>
      <w:r w:rsidR="00CF2513">
        <w:t>.</w:t>
      </w:r>
      <w:r w:rsidR="00BB4DE2">
        <w:t xml:space="preserve"> </w:t>
      </w:r>
      <w:r w:rsidR="00B47CC7">
        <w:t>LS8 has two instruments, the Operational Land Imager (OLI) and the</w:t>
      </w:r>
      <w:r w:rsidR="00386C4E">
        <w:t xml:space="preserve"> Thermal Infrared Sensor (TIRS),</w:t>
      </w:r>
      <w:r w:rsidR="00E44FAE">
        <w:t xml:space="preserve"> data collected by these instruments is made available in </w:t>
      </w:r>
      <w:r w:rsidR="00E44FAE" w:rsidRPr="00FB6B12">
        <w:rPr>
          <w:rFonts w:ascii="Courier New" w:hAnsi="Courier New"/>
        </w:rPr>
        <w:t>8</w:t>
      </w:r>
      <w:r w:rsidR="00E44FAE">
        <w:t xml:space="preserve"> bands which are defined in </w:t>
      </w:r>
      <w:r w:rsidR="00E44FAE">
        <w:rPr>
          <w:b/>
        </w:rPr>
        <w:t>table x</w:t>
      </w:r>
      <w:r w:rsidR="00E44FAE">
        <w:t>. LS8 images used in this research were obtained from the USGS (</w:t>
      </w:r>
      <w:hyperlink r:id="rId14" w:history="1">
        <w:r w:rsidR="00E44FAE" w:rsidRPr="00E44FAE">
          <w:rPr>
            <w:rStyle w:val="Hyperlink"/>
            <w:color w:val="auto"/>
            <w:u w:val="none"/>
          </w:rPr>
          <w:t>http://earthexplorer.usgs.gov</w:t>
        </w:r>
      </w:hyperlink>
      <w:r w:rsidR="00E44FAE">
        <w:t xml:space="preserve">) </w:t>
      </w:r>
      <w:r w:rsidR="009B164F">
        <w:t>and distributed by the L</w:t>
      </w:r>
      <w:r w:rsidR="009B164F" w:rsidRPr="009B164F">
        <w:t>and Processes Distributed Active Archive Center</w:t>
      </w:r>
      <w:r w:rsidR="009B164F">
        <w:t xml:space="preserve"> (LP DAAC), located at USGS/EROS, Sioux Falls, SD (</w:t>
      </w:r>
      <w:hyperlink r:id="rId15" w:history="1">
        <w:r w:rsidR="009B164F" w:rsidRPr="009B164F">
          <w:rPr>
            <w:rStyle w:val="Hyperlink"/>
            <w:color w:val="auto"/>
            <w:u w:val="none"/>
          </w:rPr>
          <w:t>http://lpdaac.usgs.gov/</w:t>
        </w:r>
      </w:hyperlink>
      <w:r w:rsidR="009B164F">
        <w:t xml:space="preserve">). </w:t>
      </w:r>
    </w:p>
    <w:p w14:paraId="495F0D2D" w14:textId="77777777" w:rsidR="00B8649B" w:rsidRDefault="00B8649B" w:rsidP="00E803AE"/>
    <w:p w14:paraId="3009BC12" w14:textId="2ACFD42A" w:rsidR="00C9180B" w:rsidRPr="00C9180B" w:rsidRDefault="00C9180B" w:rsidP="00A655BF">
      <w:pPr>
        <w:pStyle w:val="Caption"/>
      </w:pPr>
      <w:bookmarkStart w:id="76" w:name="_Toc449534462"/>
      <w:r w:rsidRPr="00E44FAE">
        <w:t xml:space="preserve">Table </w:t>
      </w:r>
      <w:fldSimple w:instr=" SEQ Table \* ARABIC ">
        <w:r w:rsidR="00C22261">
          <w:rPr>
            <w:noProof/>
          </w:rPr>
          <w:t>2</w:t>
        </w:r>
      </w:fldSimple>
      <w:r w:rsidRPr="00C9180B">
        <w:t>. The wavelength and resolution of each band supplied by the OLI and TIRS. Bands 1 to 9 are supplied by OLI and Bands 10 and 11 are supplied by TIRS</w:t>
      </w:r>
      <w:r w:rsidR="00B81AAB">
        <w:t xml:space="preserve"> </w:t>
      </w:r>
      <w:r w:rsidR="00B81AAB" w:rsidRPr="00B81AAB">
        <w:fldChar w:fldCharType="begin"/>
      </w:r>
      <w:r w:rsidR="00B81AAB" w:rsidRPr="00B81AAB">
        <w:instrText xml:space="preserve"> ADDIN ZOTERO_ITEM CSL_CITATION {"citationID":"10sh3vlo2l","properties":{"formattedCitation":"(NASA 2010)","plainCitation":"(NASA 2010)"},"citationItems":[{"id":1809,"uris":["http://zotero.org/users/1217525/items/GQR3RWPV"],"uri":["http://zotero.org/users/1217525/items/GQR3RWPV"],"itemData":{"id":1809,"type":"report","title":"Landsat Data Continuity Mission Brochure","publisher":"NASA","URL":"http://landsat.gsfc.nasa.gov/pdf_archive/20101119_LDCMbrochure.pdf","number":"np-2010-11-182-GSFC","author":[{"literal":"NASA"}],"issued":{"date-parts":[["2010",11]]},"accessed":{"date-parts":[["2016",4,20]]}}}],"schema":"https://github.com/citation-style-language/schema/raw/master/csl-citation.json"} </w:instrText>
      </w:r>
      <w:r w:rsidR="00B81AAB" w:rsidRPr="00B81AAB">
        <w:fldChar w:fldCharType="separate"/>
      </w:r>
      <w:r w:rsidR="00B81AAB" w:rsidRPr="00B81AAB">
        <w:t>(NASA 2010)</w:t>
      </w:r>
      <w:r w:rsidR="00B81AAB" w:rsidRPr="00B81AAB">
        <w:fldChar w:fldCharType="end"/>
      </w:r>
      <w:r w:rsidRPr="00C9180B">
        <w:t>.</w:t>
      </w:r>
      <w:bookmarkEnd w:id="76"/>
    </w:p>
    <w:tbl>
      <w:tblPr>
        <w:tblW w:w="9342" w:type="dxa"/>
        <w:jc w:val="center"/>
        <w:tblLook w:val="04A0" w:firstRow="1" w:lastRow="0" w:firstColumn="1" w:lastColumn="0" w:noHBand="0" w:noVBand="1"/>
      </w:tblPr>
      <w:tblGrid>
        <w:gridCol w:w="4837"/>
        <w:gridCol w:w="2329"/>
        <w:gridCol w:w="2176"/>
      </w:tblGrid>
      <w:tr w:rsidR="00B8649B" w:rsidRPr="00B8649B" w14:paraId="437CF3E7" w14:textId="77777777" w:rsidTr="00B8649B">
        <w:trPr>
          <w:cantSplit/>
          <w:trHeight w:val="238"/>
          <w:tblHeader/>
          <w:jc w:val="center"/>
        </w:trPr>
        <w:tc>
          <w:tcPr>
            <w:tcW w:w="4837" w:type="dxa"/>
            <w:tcBorders>
              <w:top w:val="nil"/>
              <w:left w:val="nil"/>
              <w:bottom w:val="single" w:sz="4" w:space="0" w:color="auto"/>
              <w:right w:val="nil"/>
            </w:tcBorders>
            <w:shd w:val="clear" w:color="auto" w:fill="auto"/>
            <w:noWrap/>
            <w:vAlign w:val="center"/>
            <w:hideMark/>
          </w:tcPr>
          <w:p w14:paraId="627F03A1"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Spectral band</w:t>
            </w:r>
          </w:p>
        </w:tc>
        <w:tc>
          <w:tcPr>
            <w:tcW w:w="2329" w:type="dxa"/>
            <w:tcBorders>
              <w:top w:val="nil"/>
              <w:left w:val="nil"/>
              <w:bottom w:val="single" w:sz="4" w:space="0" w:color="auto"/>
              <w:right w:val="nil"/>
            </w:tcBorders>
            <w:shd w:val="clear" w:color="auto" w:fill="auto"/>
            <w:noWrap/>
            <w:vAlign w:val="center"/>
            <w:hideMark/>
          </w:tcPr>
          <w:p w14:paraId="3DBB273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Wavelength (µm)</w:t>
            </w:r>
          </w:p>
        </w:tc>
        <w:tc>
          <w:tcPr>
            <w:tcW w:w="2176" w:type="dxa"/>
            <w:tcBorders>
              <w:top w:val="nil"/>
              <w:left w:val="nil"/>
              <w:bottom w:val="single" w:sz="4" w:space="0" w:color="auto"/>
              <w:right w:val="nil"/>
            </w:tcBorders>
            <w:shd w:val="clear" w:color="auto" w:fill="auto"/>
            <w:noWrap/>
            <w:vAlign w:val="center"/>
            <w:hideMark/>
          </w:tcPr>
          <w:p w14:paraId="4FDBEF6C"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Resolution (m)</w:t>
            </w:r>
          </w:p>
        </w:tc>
      </w:tr>
      <w:tr w:rsidR="00B8649B" w:rsidRPr="00B8649B" w14:paraId="057B268E" w14:textId="77777777" w:rsidTr="00B8649B">
        <w:trPr>
          <w:cantSplit/>
          <w:trHeight w:val="238"/>
          <w:tblHeader/>
          <w:jc w:val="center"/>
        </w:trPr>
        <w:tc>
          <w:tcPr>
            <w:tcW w:w="4837" w:type="dxa"/>
            <w:tcBorders>
              <w:top w:val="single" w:sz="4" w:space="0" w:color="auto"/>
              <w:left w:val="nil"/>
              <w:bottom w:val="nil"/>
              <w:right w:val="nil"/>
            </w:tcBorders>
            <w:shd w:val="clear" w:color="auto" w:fill="auto"/>
            <w:noWrap/>
            <w:vAlign w:val="center"/>
            <w:hideMark/>
          </w:tcPr>
          <w:p w14:paraId="2BA5AD7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1 - Coastal/Aerosol</w:t>
            </w:r>
          </w:p>
        </w:tc>
        <w:tc>
          <w:tcPr>
            <w:tcW w:w="2329" w:type="dxa"/>
            <w:tcBorders>
              <w:top w:val="single" w:sz="4" w:space="0" w:color="auto"/>
              <w:left w:val="nil"/>
              <w:bottom w:val="nil"/>
              <w:right w:val="nil"/>
            </w:tcBorders>
            <w:shd w:val="clear" w:color="auto" w:fill="auto"/>
            <w:noWrap/>
            <w:vAlign w:val="center"/>
            <w:hideMark/>
          </w:tcPr>
          <w:p w14:paraId="0DFBE80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0.433-0.453</w:t>
            </w:r>
          </w:p>
        </w:tc>
        <w:tc>
          <w:tcPr>
            <w:tcW w:w="2176" w:type="dxa"/>
            <w:tcBorders>
              <w:top w:val="single" w:sz="4" w:space="0" w:color="auto"/>
              <w:left w:val="nil"/>
              <w:bottom w:val="nil"/>
              <w:right w:val="nil"/>
            </w:tcBorders>
            <w:shd w:val="clear" w:color="auto" w:fill="auto"/>
            <w:noWrap/>
            <w:vAlign w:val="center"/>
            <w:hideMark/>
          </w:tcPr>
          <w:p w14:paraId="1401007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C41A81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082C2D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2 - Blue</w:t>
            </w:r>
          </w:p>
        </w:tc>
        <w:tc>
          <w:tcPr>
            <w:tcW w:w="2329" w:type="dxa"/>
            <w:tcBorders>
              <w:top w:val="nil"/>
              <w:left w:val="nil"/>
              <w:bottom w:val="nil"/>
              <w:right w:val="nil"/>
            </w:tcBorders>
            <w:shd w:val="clear" w:color="auto" w:fill="auto"/>
            <w:noWrap/>
            <w:vAlign w:val="center"/>
            <w:hideMark/>
          </w:tcPr>
          <w:p w14:paraId="1379A73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0.450-0.515</w:t>
            </w:r>
          </w:p>
        </w:tc>
        <w:tc>
          <w:tcPr>
            <w:tcW w:w="2176" w:type="dxa"/>
            <w:tcBorders>
              <w:top w:val="nil"/>
              <w:left w:val="nil"/>
              <w:bottom w:val="nil"/>
              <w:right w:val="nil"/>
            </w:tcBorders>
            <w:shd w:val="clear" w:color="auto" w:fill="auto"/>
            <w:noWrap/>
            <w:vAlign w:val="center"/>
            <w:hideMark/>
          </w:tcPr>
          <w:p w14:paraId="3D10E58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2A18B1A"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0DDA11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3 - Green</w:t>
            </w:r>
          </w:p>
        </w:tc>
        <w:tc>
          <w:tcPr>
            <w:tcW w:w="2329" w:type="dxa"/>
            <w:tcBorders>
              <w:top w:val="nil"/>
              <w:left w:val="nil"/>
              <w:bottom w:val="nil"/>
              <w:right w:val="nil"/>
            </w:tcBorders>
            <w:shd w:val="clear" w:color="auto" w:fill="auto"/>
            <w:noWrap/>
            <w:vAlign w:val="center"/>
            <w:hideMark/>
          </w:tcPr>
          <w:p w14:paraId="01D0279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0.525-0.600</w:t>
            </w:r>
          </w:p>
        </w:tc>
        <w:tc>
          <w:tcPr>
            <w:tcW w:w="2176" w:type="dxa"/>
            <w:tcBorders>
              <w:top w:val="nil"/>
              <w:left w:val="nil"/>
              <w:bottom w:val="nil"/>
              <w:right w:val="nil"/>
            </w:tcBorders>
            <w:shd w:val="clear" w:color="auto" w:fill="auto"/>
            <w:noWrap/>
            <w:vAlign w:val="center"/>
            <w:hideMark/>
          </w:tcPr>
          <w:p w14:paraId="298B5DFD"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8B239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A624D45"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4 - Red</w:t>
            </w:r>
          </w:p>
        </w:tc>
        <w:tc>
          <w:tcPr>
            <w:tcW w:w="2329" w:type="dxa"/>
            <w:tcBorders>
              <w:top w:val="nil"/>
              <w:left w:val="nil"/>
              <w:bottom w:val="nil"/>
              <w:right w:val="nil"/>
            </w:tcBorders>
            <w:shd w:val="clear" w:color="auto" w:fill="auto"/>
            <w:noWrap/>
            <w:vAlign w:val="center"/>
            <w:hideMark/>
          </w:tcPr>
          <w:p w14:paraId="583B2E5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0.630-0.680</w:t>
            </w:r>
          </w:p>
        </w:tc>
        <w:tc>
          <w:tcPr>
            <w:tcW w:w="2176" w:type="dxa"/>
            <w:tcBorders>
              <w:top w:val="nil"/>
              <w:left w:val="nil"/>
              <w:bottom w:val="nil"/>
              <w:right w:val="nil"/>
            </w:tcBorders>
            <w:shd w:val="clear" w:color="auto" w:fill="auto"/>
            <w:noWrap/>
            <w:vAlign w:val="center"/>
            <w:hideMark/>
          </w:tcPr>
          <w:p w14:paraId="716D1352"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0B1952C"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4E0C91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5 - Near Infrared</w:t>
            </w:r>
          </w:p>
        </w:tc>
        <w:tc>
          <w:tcPr>
            <w:tcW w:w="2329" w:type="dxa"/>
            <w:tcBorders>
              <w:top w:val="nil"/>
              <w:left w:val="nil"/>
              <w:bottom w:val="nil"/>
              <w:right w:val="nil"/>
            </w:tcBorders>
            <w:shd w:val="clear" w:color="auto" w:fill="auto"/>
            <w:noWrap/>
            <w:vAlign w:val="center"/>
            <w:hideMark/>
          </w:tcPr>
          <w:p w14:paraId="6E8F7FE0"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0.845-0.885</w:t>
            </w:r>
          </w:p>
        </w:tc>
        <w:tc>
          <w:tcPr>
            <w:tcW w:w="2176" w:type="dxa"/>
            <w:tcBorders>
              <w:top w:val="nil"/>
              <w:left w:val="nil"/>
              <w:bottom w:val="nil"/>
              <w:right w:val="nil"/>
            </w:tcBorders>
            <w:shd w:val="clear" w:color="auto" w:fill="auto"/>
            <w:noWrap/>
            <w:vAlign w:val="center"/>
            <w:hideMark/>
          </w:tcPr>
          <w:p w14:paraId="122997CF"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C694D52"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17B4A2F0"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6 - Short Wavelength Infrared</w:t>
            </w:r>
          </w:p>
        </w:tc>
        <w:tc>
          <w:tcPr>
            <w:tcW w:w="2329" w:type="dxa"/>
            <w:tcBorders>
              <w:top w:val="nil"/>
              <w:left w:val="nil"/>
              <w:bottom w:val="nil"/>
              <w:right w:val="nil"/>
            </w:tcBorders>
            <w:shd w:val="clear" w:color="auto" w:fill="auto"/>
            <w:noWrap/>
            <w:vAlign w:val="center"/>
            <w:hideMark/>
          </w:tcPr>
          <w:p w14:paraId="07DB7E8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1.560-1.660</w:t>
            </w:r>
          </w:p>
        </w:tc>
        <w:tc>
          <w:tcPr>
            <w:tcW w:w="2176" w:type="dxa"/>
            <w:tcBorders>
              <w:top w:val="nil"/>
              <w:left w:val="nil"/>
              <w:bottom w:val="nil"/>
              <w:right w:val="nil"/>
            </w:tcBorders>
            <w:shd w:val="clear" w:color="auto" w:fill="auto"/>
            <w:noWrap/>
            <w:vAlign w:val="center"/>
            <w:hideMark/>
          </w:tcPr>
          <w:p w14:paraId="0A918A0A"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3B9902F"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3EC7F24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7 - Short Wavelength Infrared</w:t>
            </w:r>
          </w:p>
        </w:tc>
        <w:tc>
          <w:tcPr>
            <w:tcW w:w="2329" w:type="dxa"/>
            <w:tcBorders>
              <w:top w:val="nil"/>
              <w:left w:val="nil"/>
              <w:bottom w:val="nil"/>
              <w:right w:val="nil"/>
            </w:tcBorders>
            <w:shd w:val="clear" w:color="auto" w:fill="auto"/>
            <w:noWrap/>
            <w:vAlign w:val="center"/>
            <w:hideMark/>
          </w:tcPr>
          <w:p w14:paraId="17A7073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2.100-2.300</w:t>
            </w:r>
          </w:p>
        </w:tc>
        <w:tc>
          <w:tcPr>
            <w:tcW w:w="2176" w:type="dxa"/>
            <w:tcBorders>
              <w:top w:val="nil"/>
              <w:left w:val="nil"/>
              <w:bottom w:val="nil"/>
              <w:right w:val="nil"/>
            </w:tcBorders>
            <w:shd w:val="clear" w:color="auto" w:fill="auto"/>
            <w:noWrap/>
            <w:vAlign w:val="center"/>
            <w:hideMark/>
          </w:tcPr>
          <w:p w14:paraId="7DCD300E"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3463E057"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0DD21B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8 - Panchromatic</w:t>
            </w:r>
          </w:p>
        </w:tc>
        <w:tc>
          <w:tcPr>
            <w:tcW w:w="2329" w:type="dxa"/>
            <w:tcBorders>
              <w:top w:val="nil"/>
              <w:left w:val="nil"/>
              <w:bottom w:val="nil"/>
              <w:right w:val="nil"/>
            </w:tcBorders>
            <w:shd w:val="clear" w:color="auto" w:fill="auto"/>
            <w:noWrap/>
            <w:vAlign w:val="center"/>
            <w:hideMark/>
          </w:tcPr>
          <w:p w14:paraId="7E63E7C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0.500-0.680</w:t>
            </w:r>
          </w:p>
        </w:tc>
        <w:tc>
          <w:tcPr>
            <w:tcW w:w="2176" w:type="dxa"/>
            <w:tcBorders>
              <w:top w:val="nil"/>
              <w:left w:val="nil"/>
              <w:bottom w:val="nil"/>
              <w:right w:val="nil"/>
            </w:tcBorders>
            <w:shd w:val="clear" w:color="auto" w:fill="auto"/>
            <w:noWrap/>
            <w:vAlign w:val="center"/>
            <w:hideMark/>
          </w:tcPr>
          <w:p w14:paraId="59BFF69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w:t>
            </w:r>
          </w:p>
        </w:tc>
      </w:tr>
      <w:tr w:rsidR="00B8649B" w:rsidRPr="00B8649B" w14:paraId="55608586"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6A22924"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9 - Cirrus</w:t>
            </w:r>
          </w:p>
        </w:tc>
        <w:tc>
          <w:tcPr>
            <w:tcW w:w="2329" w:type="dxa"/>
            <w:tcBorders>
              <w:top w:val="nil"/>
              <w:left w:val="nil"/>
              <w:bottom w:val="nil"/>
              <w:right w:val="nil"/>
            </w:tcBorders>
            <w:shd w:val="clear" w:color="auto" w:fill="auto"/>
            <w:noWrap/>
            <w:vAlign w:val="center"/>
            <w:hideMark/>
          </w:tcPr>
          <w:p w14:paraId="46114B7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1.360-1.390</w:t>
            </w:r>
          </w:p>
        </w:tc>
        <w:tc>
          <w:tcPr>
            <w:tcW w:w="2176" w:type="dxa"/>
            <w:tcBorders>
              <w:top w:val="nil"/>
              <w:left w:val="nil"/>
              <w:bottom w:val="nil"/>
              <w:right w:val="nil"/>
            </w:tcBorders>
            <w:shd w:val="clear" w:color="auto" w:fill="auto"/>
            <w:noWrap/>
            <w:vAlign w:val="center"/>
            <w:hideMark/>
          </w:tcPr>
          <w:p w14:paraId="20897BD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F80EA9"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2EF5C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10 - Long Wavelength Infrared</w:t>
            </w:r>
          </w:p>
        </w:tc>
        <w:tc>
          <w:tcPr>
            <w:tcW w:w="2329" w:type="dxa"/>
            <w:tcBorders>
              <w:top w:val="nil"/>
              <w:left w:val="nil"/>
              <w:bottom w:val="nil"/>
              <w:right w:val="nil"/>
            </w:tcBorders>
            <w:shd w:val="clear" w:color="auto" w:fill="auto"/>
            <w:noWrap/>
            <w:vAlign w:val="center"/>
            <w:hideMark/>
          </w:tcPr>
          <w:p w14:paraId="63AEB19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10.30-11.30</w:t>
            </w:r>
          </w:p>
        </w:tc>
        <w:tc>
          <w:tcPr>
            <w:tcW w:w="2176" w:type="dxa"/>
            <w:tcBorders>
              <w:top w:val="nil"/>
              <w:left w:val="nil"/>
              <w:bottom w:val="nil"/>
              <w:right w:val="nil"/>
            </w:tcBorders>
            <w:shd w:val="clear" w:color="auto" w:fill="auto"/>
            <w:noWrap/>
            <w:vAlign w:val="center"/>
            <w:hideMark/>
          </w:tcPr>
          <w:p w14:paraId="3FDF9F8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r w:rsidR="00B8649B" w:rsidRPr="00B8649B" w14:paraId="2EC64328"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7570C3C"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11 - Long Wavelength Infrared</w:t>
            </w:r>
          </w:p>
        </w:tc>
        <w:tc>
          <w:tcPr>
            <w:tcW w:w="2329" w:type="dxa"/>
            <w:tcBorders>
              <w:top w:val="nil"/>
              <w:left w:val="nil"/>
              <w:bottom w:val="nil"/>
              <w:right w:val="nil"/>
            </w:tcBorders>
            <w:shd w:val="clear" w:color="auto" w:fill="auto"/>
            <w:noWrap/>
            <w:vAlign w:val="center"/>
            <w:hideMark/>
          </w:tcPr>
          <w:p w14:paraId="717D456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11.50-12.50</w:t>
            </w:r>
          </w:p>
        </w:tc>
        <w:tc>
          <w:tcPr>
            <w:tcW w:w="2176" w:type="dxa"/>
            <w:tcBorders>
              <w:top w:val="nil"/>
              <w:left w:val="nil"/>
              <w:bottom w:val="nil"/>
              <w:right w:val="nil"/>
            </w:tcBorders>
            <w:shd w:val="clear" w:color="auto" w:fill="auto"/>
            <w:noWrap/>
            <w:vAlign w:val="center"/>
            <w:hideMark/>
          </w:tcPr>
          <w:p w14:paraId="6DDC12B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bl>
    <w:p w14:paraId="5E895E13" w14:textId="77777777" w:rsidR="00B8649B" w:rsidRDefault="00B8649B" w:rsidP="00E803AE"/>
    <w:p w14:paraId="7F27E45E" w14:textId="2F238E87" w:rsidR="00E44FAE" w:rsidRPr="000260ED" w:rsidRDefault="000260ED" w:rsidP="00E803AE">
      <w:r>
        <w:lastRenderedPageBreak/>
        <w:t xml:space="preserve">Six OLI/TIRS tiles were used in this study these are specified in </w:t>
      </w:r>
      <w:r>
        <w:rPr>
          <w:b/>
        </w:rPr>
        <w:t>table x</w:t>
      </w:r>
      <w:r>
        <w:t>.</w:t>
      </w:r>
      <w:r>
        <w:rPr>
          <w:b/>
        </w:rPr>
        <w:t xml:space="preserve"> </w:t>
      </w:r>
    </w:p>
    <w:p w14:paraId="101D1AFE" w14:textId="04F92709" w:rsidR="0014315A" w:rsidRPr="0014315A" w:rsidRDefault="0014315A" w:rsidP="00A655BF">
      <w:pPr>
        <w:pStyle w:val="Caption"/>
      </w:pPr>
      <w:bookmarkStart w:id="77" w:name="_Toc449534463"/>
      <w:r w:rsidRPr="0014315A">
        <w:t xml:space="preserve">Table </w:t>
      </w:r>
      <w:fldSimple w:instr=" SEQ Table \* ARABIC ">
        <w:r w:rsidR="00C22261">
          <w:rPr>
            <w:noProof/>
          </w:rPr>
          <w:t>3</w:t>
        </w:r>
      </w:fldSimple>
      <w:r w:rsidRPr="0014315A">
        <w:t xml:space="preserve">. The path, row, scene ID, and date of capture of each Landsat 8 OLI/TIRS </w:t>
      </w:r>
      <w:r w:rsidR="000260ED">
        <w:t>tile</w:t>
      </w:r>
      <w:r w:rsidRPr="0014315A">
        <w:t>.</w:t>
      </w:r>
      <w:bookmarkEnd w:id="77"/>
    </w:p>
    <w:tbl>
      <w:tblPr>
        <w:tblW w:w="6280" w:type="dxa"/>
        <w:jc w:val="center"/>
        <w:tblLook w:val="04A0" w:firstRow="1" w:lastRow="0" w:firstColumn="1" w:lastColumn="0" w:noHBand="0" w:noVBand="1"/>
      </w:tblPr>
      <w:tblGrid>
        <w:gridCol w:w="877"/>
        <w:gridCol w:w="745"/>
        <w:gridCol w:w="3121"/>
        <w:gridCol w:w="1537"/>
      </w:tblGrid>
      <w:tr w:rsidR="00710440" w:rsidRPr="00710440" w14:paraId="0D827582" w14:textId="77777777" w:rsidTr="00414B2B">
        <w:trPr>
          <w:trHeight w:val="300"/>
          <w:jc w:val="center"/>
        </w:trPr>
        <w:tc>
          <w:tcPr>
            <w:tcW w:w="877" w:type="dxa"/>
            <w:tcBorders>
              <w:top w:val="nil"/>
              <w:left w:val="nil"/>
              <w:bottom w:val="single" w:sz="4" w:space="0" w:color="auto"/>
              <w:right w:val="nil"/>
            </w:tcBorders>
            <w:shd w:val="clear" w:color="auto" w:fill="auto"/>
            <w:noWrap/>
            <w:vAlign w:val="center"/>
            <w:hideMark/>
          </w:tcPr>
          <w:p w14:paraId="03F09B2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Path</w:t>
            </w:r>
          </w:p>
        </w:tc>
        <w:tc>
          <w:tcPr>
            <w:tcW w:w="745" w:type="dxa"/>
            <w:tcBorders>
              <w:top w:val="nil"/>
              <w:left w:val="nil"/>
              <w:bottom w:val="single" w:sz="4" w:space="0" w:color="auto"/>
              <w:right w:val="nil"/>
            </w:tcBorders>
            <w:shd w:val="clear" w:color="auto" w:fill="auto"/>
            <w:noWrap/>
            <w:vAlign w:val="center"/>
            <w:hideMark/>
          </w:tcPr>
          <w:p w14:paraId="407C690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Row</w:t>
            </w:r>
          </w:p>
        </w:tc>
        <w:tc>
          <w:tcPr>
            <w:tcW w:w="3121" w:type="dxa"/>
            <w:tcBorders>
              <w:top w:val="nil"/>
              <w:left w:val="nil"/>
              <w:bottom w:val="single" w:sz="4" w:space="0" w:color="auto"/>
              <w:right w:val="nil"/>
            </w:tcBorders>
            <w:shd w:val="clear" w:color="auto" w:fill="auto"/>
            <w:noWrap/>
            <w:vAlign w:val="center"/>
            <w:hideMark/>
          </w:tcPr>
          <w:p w14:paraId="7FD701AB"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Scene ID</w:t>
            </w:r>
          </w:p>
        </w:tc>
        <w:tc>
          <w:tcPr>
            <w:tcW w:w="1537" w:type="dxa"/>
            <w:tcBorders>
              <w:top w:val="nil"/>
              <w:left w:val="nil"/>
              <w:bottom w:val="single" w:sz="4" w:space="0" w:color="auto"/>
              <w:right w:val="nil"/>
            </w:tcBorders>
            <w:shd w:val="clear" w:color="auto" w:fill="auto"/>
            <w:noWrap/>
            <w:vAlign w:val="center"/>
            <w:hideMark/>
          </w:tcPr>
          <w:p w14:paraId="7667F72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Date</w:t>
            </w:r>
          </w:p>
        </w:tc>
      </w:tr>
      <w:tr w:rsidR="00710440" w:rsidRPr="00710440" w14:paraId="5C51A2D5" w14:textId="77777777" w:rsidTr="00414B2B">
        <w:trPr>
          <w:trHeight w:val="300"/>
          <w:jc w:val="center"/>
        </w:trPr>
        <w:tc>
          <w:tcPr>
            <w:tcW w:w="877" w:type="dxa"/>
            <w:tcBorders>
              <w:top w:val="single" w:sz="4" w:space="0" w:color="auto"/>
              <w:left w:val="nil"/>
              <w:bottom w:val="nil"/>
              <w:right w:val="nil"/>
            </w:tcBorders>
            <w:shd w:val="clear" w:color="auto" w:fill="auto"/>
            <w:noWrap/>
            <w:vAlign w:val="center"/>
            <w:hideMark/>
          </w:tcPr>
          <w:p w14:paraId="60E2AEF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129</w:t>
            </w:r>
          </w:p>
        </w:tc>
        <w:tc>
          <w:tcPr>
            <w:tcW w:w="745" w:type="dxa"/>
            <w:tcBorders>
              <w:top w:val="single" w:sz="4" w:space="0" w:color="auto"/>
              <w:left w:val="nil"/>
              <w:bottom w:val="nil"/>
              <w:right w:val="nil"/>
            </w:tcBorders>
            <w:shd w:val="clear" w:color="auto" w:fill="auto"/>
            <w:noWrap/>
            <w:vAlign w:val="center"/>
            <w:hideMark/>
          </w:tcPr>
          <w:p w14:paraId="735E9F5A"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single" w:sz="4" w:space="0" w:color="auto"/>
              <w:left w:val="nil"/>
              <w:bottom w:val="nil"/>
              <w:right w:val="nil"/>
            </w:tcBorders>
            <w:shd w:val="clear" w:color="auto" w:fill="auto"/>
            <w:noWrap/>
            <w:vAlign w:val="center"/>
            <w:hideMark/>
          </w:tcPr>
          <w:p w14:paraId="101442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LC81290452015052LGN00</w:t>
            </w:r>
          </w:p>
        </w:tc>
        <w:tc>
          <w:tcPr>
            <w:tcW w:w="1537" w:type="dxa"/>
            <w:tcBorders>
              <w:top w:val="single" w:sz="4" w:space="0" w:color="auto"/>
              <w:left w:val="nil"/>
              <w:bottom w:val="nil"/>
              <w:right w:val="nil"/>
            </w:tcBorders>
            <w:shd w:val="clear" w:color="auto" w:fill="auto"/>
            <w:noWrap/>
            <w:vAlign w:val="center"/>
            <w:hideMark/>
          </w:tcPr>
          <w:p w14:paraId="74402829" w14:textId="57262E96"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21/02/2015</w:t>
            </w:r>
          </w:p>
        </w:tc>
      </w:tr>
      <w:tr w:rsidR="00710440" w:rsidRPr="00710440" w14:paraId="1E9D71B5"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42E09B9F"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3DBEFF39"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63520D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LC81300442015075LGN00</w:t>
            </w:r>
          </w:p>
        </w:tc>
        <w:tc>
          <w:tcPr>
            <w:tcW w:w="1537" w:type="dxa"/>
            <w:tcBorders>
              <w:top w:val="nil"/>
              <w:left w:val="nil"/>
              <w:bottom w:val="nil"/>
              <w:right w:val="nil"/>
            </w:tcBorders>
            <w:shd w:val="clear" w:color="auto" w:fill="auto"/>
            <w:noWrap/>
            <w:vAlign w:val="center"/>
            <w:hideMark/>
          </w:tcPr>
          <w:p w14:paraId="5DCD0DF6" w14:textId="27FA86A7"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3486FC33"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191FF058"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79540D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288F18B1"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LC81300452015075LGN00</w:t>
            </w:r>
          </w:p>
        </w:tc>
        <w:tc>
          <w:tcPr>
            <w:tcW w:w="1537" w:type="dxa"/>
            <w:tcBorders>
              <w:top w:val="nil"/>
              <w:left w:val="nil"/>
              <w:bottom w:val="nil"/>
              <w:right w:val="nil"/>
            </w:tcBorders>
            <w:shd w:val="clear" w:color="auto" w:fill="auto"/>
            <w:noWrap/>
            <w:vAlign w:val="center"/>
            <w:hideMark/>
          </w:tcPr>
          <w:p w14:paraId="14B3105A" w14:textId="651818B2"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6F3393B2"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39861083"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7343F3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5A6A01B6"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LC81310442015066LGN00</w:t>
            </w:r>
          </w:p>
        </w:tc>
        <w:tc>
          <w:tcPr>
            <w:tcW w:w="1537" w:type="dxa"/>
            <w:tcBorders>
              <w:top w:val="nil"/>
              <w:left w:val="nil"/>
              <w:bottom w:val="nil"/>
              <w:right w:val="nil"/>
            </w:tcBorders>
            <w:shd w:val="clear" w:color="auto" w:fill="auto"/>
            <w:noWrap/>
            <w:vAlign w:val="center"/>
            <w:hideMark/>
          </w:tcPr>
          <w:p w14:paraId="2FD09010" w14:textId="6BE53FC9"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r w:rsidR="00710440" w:rsidRPr="00710440" w14:paraId="7DAAB38E"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28B6045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9D1F8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37276CD0"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LC81310452015066LGN00</w:t>
            </w:r>
          </w:p>
        </w:tc>
        <w:tc>
          <w:tcPr>
            <w:tcW w:w="1537" w:type="dxa"/>
            <w:tcBorders>
              <w:top w:val="nil"/>
              <w:left w:val="nil"/>
              <w:bottom w:val="nil"/>
              <w:right w:val="nil"/>
            </w:tcBorders>
            <w:shd w:val="clear" w:color="auto" w:fill="auto"/>
            <w:noWrap/>
            <w:vAlign w:val="center"/>
            <w:hideMark/>
          </w:tcPr>
          <w:p w14:paraId="7E8634F6" w14:textId="56D2A25A"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bl>
    <w:p w14:paraId="57412832" w14:textId="77777777" w:rsidR="00710440" w:rsidRDefault="00710440" w:rsidP="00E803AE"/>
    <w:p w14:paraId="5D952E78" w14:textId="075F37F2" w:rsidR="008006A3" w:rsidRDefault="008006A3" w:rsidP="00E803AE">
      <w:r>
        <w:t xml:space="preserve">All 5 tiles from each LS8 band used were stitched into one </w:t>
      </w:r>
      <w:proofErr w:type="spellStart"/>
      <w:r>
        <w:t>geoTIFF</w:t>
      </w:r>
      <w:proofErr w:type="spellEnd"/>
      <w:r>
        <w:t xml:space="preserve"> image with ERDAS IMAGINE 2015</w:t>
      </w:r>
      <w:r w:rsidR="00F35EAF">
        <w:t xml:space="preserve"> and then clipped to the bounds of the Xishuangbanna border in </w:t>
      </w:r>
      <w:r w:rsidR="00F35EAF" w:rsidRPr="00F35EAF">
        <w:t>ArcMap 10</w:t>
      </w:r>
      <w:commentRangeStart w:id="78"/>
      <w:r w:rsidR="00F35EAF" w:rsidRPr="00F35EAF">
        <w:t>.</w:t>
      </w:r>
      <w:commentRangeEnd w:id="78"/>
      <w:r w:rsidR="00A25AF0">
        <w:rPr>
          <w:rStyle w:val="CommentReference"/>
          <w:rFonts w:asciiTheme="minorHAnsi" w:hAnsiTheme="minorHAnsi" w:cstheme="minorBidi"/>
          <w:lang w:val="en-GB"/>
        </w:rPr>
        <w:commentReference w:id="78"/>
      </w:r>
      <w:r w:rsidR="00F35EAF" w:rsidRPr="00F35EAF">
        <w:t>3.1</w:t>
      </w:r>
      <w:r w:rsidRPr="00F35EAF">
        <w:t xml:space="preserve"> </w:t>
      </w:r>
      <w:r>
        <w:fldChar w:fldCharType="begin"/>
      </w:r>
      <w:r w:rsidR="00A25AF0">
        <w:instrText xml:space="preserve"> ADDIN ZOTERO_ITEM CSL_CITATION {"citationID":"Vpzk9hJI","properties":{"formattedCitation":"(Hexagon Geospatial 2014; ESRI 2015)","plainCitation":"(Hexagon Geospatial 2014; ESRI 2015)"},"citationItems":[{"id":1811,"uris":["http://zotero.org/users/1217525/items/HFQIU4DX"],"uri":["http://zotero.org/users/1217525/items/HFQIU4DX"],"itemData":{"id":1811,"type":"book","title":"ERDAS IMAGINE 2015","publisher":"Hexagon Geospatial","version":"15.00.0000 Build 564","medium":"Windows 7 SP1","author":[{"literal":"Hexagon Geospatial"}],"issued":{"date-parts":[["2014"]]}}},{"id":1812,"uris":["http://zotero.org/users/1217525/items/G725BBQT"],"uri":["http://zotero.org/users/1217525/items/G725BBQT"],"itemData":{"id":1812,"type":"book","title":"ESRI ArcMap","collection-title":"ArcGis 10.3.1 for Desktop","publisher":"Environmental Systems Research Insti","publisher-place":"Redlands, CA","version":"10.3.1.4959","medium":"Windows 7 SP1","event-place":"Redlands, CA","author":[{"literal":"ESRI"}],"issued":{"date-parts":[["2015"]]}}}],"schema":"https://github.com/citation-style-language/schema/raw/master/csl-citation.json"} </w:instrText>
      </w:r>
      <w:r>
        <w:fldChar w:fldCharType="separate"/>
      </w:r>
      <w:r w:rsidR="00A25AF0" w:rsidRPr="00A25AF0">
        <w:t>(Hexagon Geospatial 2014; ESRI 2015)</w:t>
      </w:r>
      <w:r>
        <w:fldChar w:fldCharType="end"/>
      </w:r>
      <w:r w:rsidR="00F35EAF">
        <w:t xml:space="preserve">. </w:t>
      </w:r>
      <w:r w:rsidR="00A25AF0">
        <w:t xml:space="preserve">All work was done in the </w:t>
      </w:r>
      <w:r w:rsidR="00A25AF0" w:rsidRPr="00A25AF0">
        <w:rPr>
          <w:rFonts w:ascii="Courier New" w:hAnsi="Courier New"/>
        </w:rPr>
        <w:t>WGS1984</w:t>
      </w:r>
      <w:r w:rsidR="00A25AF0">
        <w:t xml:space="preserve"> datum. </w:t>
      </w:r>
    </w:p>
    <w:p w14:paraId="6BD320A3" w14:textId="69C107C3" w:rsidR="00F15ECF" w:rsidRDefault="00F15ECF" w:rsidP="00E803AE">
      <w:pPr>
        <w:rPr>
          <w:b/>
        </w:rPr>
      </w:pPr>
      <w:r>
        <w:rPr>
          <w:b/>
        </w:rPr>
        <w:t>Raw bands</w:t>
      </w:r>
    </w:p>
    <w:p w14:paraId="1D97F5E5" w14:textId="4FE85B47" w:rsidR="00F15ECF" w:rsidRPr="00F15ECF" w:rsidRDefault="00F15ECF" w:rsidP="00E803AE">
      <w:r>
        <w:t xml:space="preserve">It was inferred that OLI bands 4, 5, and 6 would contain useful data in regards to the habitat preference of the two subject species </w:t>
      </w:r>
      <w:r>
        <w:fldChar w:fldCharType="begin"/>
      </w:r>
      <w:r>
        <w:instrText xml:space="preserve"> ADDIN ZOTERO_ITEM CSL_CITATION {"citationID":"2l894vbu0u","properties":{"formattedCitation":"(Lahoz-Monfort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F15ECF">
        <w:t>(</w:t>
      </w:r>
      <w:proofErr w:type="spellStart"/>
      <w:r w:rsidRPr="00F15ECF">
        <w:t>Lahoz-Monfort</w:t>
      </w:r>
      <w:proofErr w:type="spellEnd"/>
      <w:r w:rsidRPr="00F15ECF">
        <w:t xml:space="preserve"> 2008)</w:t>
      </w:r>
      <w:r>
        <w:fldChar w:fldCharType="end"/>
      </w:r>
      <w:r>
        <w:t>.</w:t>
      </w:r>
      <w:r w:rsidR="0002738C">
        <w:t xml:space="preserve"> These bands were converted to ASCII files.</w:t>
      </w:r>
    </w:p>
    <w:p w14:paraId="6F0DAAD7" w14:textId="0177CBD3" w:rsidR="00F15ECF" w:rsidRDefault="00F15ECF" w:rsidP="00E803AE">
      <w:pPr>
        <w:rPr>
          <w:b/>
        </w:rPr>
      </w:pPr>
      <w:r>
        <w:rPr>
          <w:b/>
        </w:rPr>
        <w:t>Vegetation indices</w:t>
      </w:r>
    </w:p>
    <w:p w14:paraId="200293D4" w14:textId="66907C6E" w:rsidR="0002738C" w:rsidRPr="00120D20" w:rsidRDefault="0002738C" w:rsidP="00E803AE">
      <w:pPr>
        <w:rPr>
          <w:b/>
        </w:rPr>
      </w:pPr>
      <w:r>
        <w:t xml:space="preserve">Vegetation indices were calculated using ArcMap 10.3.1 and the OLI bands. Each was calculated with the formulas described in </w:t>
      </w:r>
      <w:r>
        <w:rPr>
          <w:b/>
        </w:rPr>
        <w:t>table x</w:t>
      </w:r>
      <w:r>
        <w:t xml:space="preserve">. </w:t>
      </w:r>
      <w:r w:rsidR="00120D20">
        <w:t xml:space="preserve">Using the images from LS8 described in </w:t>
      </w:r>
      <w:commentRangeStart w:id="79"/>
      <w:r w:rsidR="00120D20" w:rsidRPr="00120D20">
        <w:rPr>
          <w:b/>
        </w:rPr>
        <w:t>section x</w:t>
      </w:r>
      <w:commentRangeEnd w:id="79"/>
      <w:r w:rsidR="00120D20">
        <w:rPr>
          <w:rStyle w:val="CommentReference"/>
          <w:rFonts w:asciiTheme="minorHAnsi" w:hAnsiTheme="minorHAnsi" w:cstheme="minorBidi"/>
          <w:lang w:val="en-GB"/>
        </w:rPr>
        <w:commentReference w:id="79"/>
      </w:r>
      <w:r w:rsidR="00120D20">
        <w:rPr>
          <w:b/>
        </w:rPr>
        <w:t>.</w:t>
      </w:r>
    </w:p>
    <w:p w14:paraId="7F14542F" w14:textId="3726BF36" w:rsidR="00302382" w:rsidRDefault="00302382" w:rsidP="00E803AE">
      <w:r>
        <w:t>Albedo</w:t>
      </w:r>
    </w:p>
    <w:p w14:paraId="6051A4A9" w14:textId="764265EF" w:rsidR="00302382" w:rsidRDefault="00302382" w:rsidP="00E803AE">
      <w:r>
        <w:t>Raw bands</w:t>
      </w:r>
    </w:p>
    <w:p w14:paraId="64824FF5" w14:textId="71407DCB" w:rsidR="00302382" w:rsidRDefault="00302382" w:rsidP="00E803AE">
      <w:r>
        <w:t>MSR</w:t>
      </w:r>
    </w:p>
    <w:p w14:paraId="6C4D6C4C" w14:textId="32E1ACC6" w:rsidR="00302382" w:rsidRDefault="00302382" w:rsidP="00E803AE">
      <w:r>
        <w:t>NDVI</w:t>
      </w:r>
    </w:p>
    <w:p w14:paraId="5226BB06" w14:textId="28B84015" w:rsidR="00302382" w:rsidRDefault="00302382" w:rsidP="00E803AE">
      <w:r>
        <w:lastRenderedPageBreak/>
        <w:t>RNDVI</w:t>
      </w:r>
    </w:p>
    <w:p w14:paraId="16ADE85F" w14:textId="733CD170" w:rsidR="00302382" w:rsidRDefault="00302382" w:rsidP="00E803AE">
      <w:r>
        <w:t>Tasseled cap transformation</w:t>
      </w:r>
    </w:p>
    <w:p w14:paraId="4BDC1EF2" w14:textId="3E39D3A6" w:rsidR="00302382" w:rsidRDefault="00302382" w:rsidP="00E803AE">
      <w:pPr>
        <w:rPr>
          <w:b/>
        </w:rPr>
      </w:pPr>
      <w:r>
        <w:rPr>
          <w:b/>
        </w:rPr>
        <w:t>DEM</w:t>
      </w:r>
    </w:p>
    <w:p w14:paraId="3F1689F6" w14:textId="5EB78160" w:rsidR="00D825B8" w:rsidRPr="00D825B8" w:rsidRDefault="00D825B8" w:rsidP="00E803AE">
      <w:r>
        <w:t>ASTER</w:t>
      </w:r>
    </w:p>
    <w:p w14:paraId="3BCCE354" w14:textId="0AA79915" w:rsidR="00302382" w:rsidRDefault="00302382" w:rsidP="00E803AE">
      <w:pPr>
        <w:rPr>
          <w:b/>
        </w:rPr>
      </w:pPr>
      <w:r>
        <w:rPr>
          <w:b/>
        </w:rPr>
        <w:t>Aspect</w:t>
      </w:r>
    </w:p>
    <w:p w14:paraId="4B7961BE" w14:textId="0B528AF3" w:rsidR="00302382" w:rsidRDefault="00302382" w:rsidP="00E803AE">
      <w:pPr>
        <w:rPr>
          <w:b/>
        </w:rPr>
      </w:pPr>
      <w:r>
        <w:rPr>
          <w:b/>
        </w:rPr>
        <w:t>Slope</w:t>
      </w:r>
    </w:p>
    <w:p w14:paraId="5AA8730C" w14:textId="0F6A2783" w:rsidR="00302382" w:rsidRDefault="00302382" w:rsidP="00E803AE">
      <w:pPr>
        <w:rPr>
          <w:b/>
        </w:rPr>
      </w:pPr>
      <w:r>
        <w:rPr>
          <w:b/>
        </w:rPr>
        <w:t>Aspect-slope</w:t>
      </w:r>
    </w:p>
    <w:p w14:paraId="56FEE916" w14:textId="2E196EE3" w:rsidR="00C96B05" w:rsidRDefault="00C96B05" w:rsidP="00C96B05">
      <w:r>
        <w:t xml:space="preserve">While most environmental variables work independently from one another, it is possible for the combination of two or more variables to have a significant combined effect while having an insignificant individual effect </w:t>
      </w:r>
      <w:r w:rsidRPr="000019E8">
        <w:rPr>
          <w:b/>
        </w:rPr>
        <w:t>(</w:t>
      </w:r>
      <w:commentRangeStart w:id="80"/>
      <w:r w:rsidRPr="000019E8">
        <w:rPr>
          <w:b/>
        </w:rPr>
        <w:t xml:space="preserve">citation </w:t>
      </w:r>
      <w:commentRangeEnd w:id="80"/>
      <w:r w:rsidR="000019E8">
        <w:rPr>
          <w:rStyle w:val="CommentReference"/>
          <w:rFonts w:asciiTheme="minorHAnsi" w:hAnsiTheme="minorHAnsi" w:cstheme="minorBidi"/>
          <w:lang w:val="en-GB"/>
        </w:rPr>
        <w:commentReference w:id="80"/>
      </w:r>
      <w:r w:rsidRPr="000019E8">
        <w:rPr>
          <w:b/>
        </w:rPr>
        <w:t>needed).</w:t>
      </w:r>
      <w:r>
        <w:t xml:space="preserve"> </w:t>
      </w:r>
    </w:p>
    <w:p w14:paraId="0C40D433" w14:textId="6E18AC4F" w:rsidR="00C96B05" w:rsidRDefault="00C96B05" w:rsidP="00C96B05">
      <w:r>
        <w:t xml:space="preserve">Since aspect </w:t>
      </w:r>
      <w:r w:rsidRPr="000019E8">
        <w:rPr>
          <w:b/>
        </w:rPr>
        <w:t xml:space="preserve">(the </w:t>
      </w:r>
      <w:r w:rsidRPr="000019E8">
        <w:rPr>
          <w:b/>
          <w:i/>
        </w:rPr>
        <w:t>horizontal</w:t>
      </w:r>
      <w:r w:rsidRPr="000019E8">
        <w:rPr>
          <w:b/>
        </w:rPr>
        <w:t xml:space="preserve"> direction a hillside is facing (</w:t>
      </w:r>
      <w:commentRangeStart w:id="81"/>
      <w:r w:rsidRPr="000019E8">
        <w:rPr>
          <w:b/>
        </w:rPr>
        <w:t>revise</w:t>
      </w:r>
      <w:commentRangeEnd w:id="81"/>
      <w:r w:rsidR="000019E8">
        <w:rPr>
          <w:rStyle w:val="CommentReference"/>
          <w:rFonts w:asciiTheme="minorHAnsi" w:hAnsiTheme="minorHAnsi" w:cstheme="minorBidi"/>
          <w:lang w:val="en-GB"/>
        </w:rPr>
        <w:commentReference w:id="81"/>
      </w:r>
      <w:r w:rsidRPr="000019E8">
        <w:rPr>
          <w:b/>
        </w:rPr>
        <w:t>))</w:t>
      </w:r>
      <w:r>
        <w:t xml:space="preserve"> and slope (the angle a hillside is at – almost the vertical direction a hillside faces) are related and essentially different dimensions of a three dimensional space, we combined them into an aspect-slope layer</w:t>
      </w:r>
      <w:r w:rsidR="000019E8">
        <w:t xml:space="preserve"> using the method described by </w:t>
      </w:r>
      <w:r w:rsidR="000019E8">
        <w:fldChar w:fldCharType="begin"/>
      </w:r>
      <w:r w:rsidR="005B0C17">
        <w:instrText xml:space="preserve"> ADDIN ZOTERO_ITEM CSL_CITATION {"citationID":"2ikrgfr663","properties":{"formattedCitation":"(Brewer &amp; Marlow 1993)","plainCitation":"(Brewer &amp; Marlow 1993)"},"citationItems":[{"id":1798,"uris":["http://zotero.org/users/1217525/items/9J7VTDXA"],"uri":["http://zotero.org/users/1217525/items/9J7VTDXA"],"itemData":{"id":1798,"type":"paper-conference","title":"Color representation of aspect and slope simultaneously","container-title":"AUTOCARTO-CONFERENCE-","publisher":"ASPRS AMERICAN SOCIETY FOR PHOTOGRAMMETRY AND","page":"328–328","archive":"WebCite","archive_location":"http://www.webcitation.org/6gxhM4QBh","author":[{"family":"Brewer","given":"Cynthia A"},{"family":"Marlow","given":"Ken A"}],"issued":{"date-parts":[["1993"]]}}}],"schema":"https://github.com/citation-style-language/schema/raw/master/csl-citation.json"} </w:instrText>
      </w:r>
      <w:r w:rsidR="000019E8">
        <w:fldChar w:fldCharType="separate"/>
      </w:r>
      <w:r w:rsidR="000019E8" w:rsidRPr="000019E8">
        <w:t xml:space="preserve">Brewer &amp; Marlow </w:t>
      </w:r>
      <w:r w:rsidR="000019E8">
        <w:t>(</w:t>
      </w:r>
      <w:r w:rsidR="000019E8" w:rsidRPr="000019E8">
        <w:t>1993)</w:t>
      </w:r>
      <w:r w:rsidR="000019E8">
        <w:fldChar w:fldCharType="end"/>
      </w:r>
      <w:r>
        <w:t xml:space="preserve">. </w:t>
      </w:r>
    </w:p>
    <w:p w14:paraId="20BFC372" w14:textId="5CADF48C" w:rsidR="00C96B05" w:rsidRPr="008E148B" w:rsidRDefault="00C96B05" w:rsidP="00C96B05">
      <w:r>
        <w:t>This was done by using ArcGIS 10.</w:t>
      </w:r>
      <w:r w:rsidR="00A25AF0">
        <w:t>3.1</w:t>
      </w:r>
      <w:r>
        <w:t xml:space="preserve"> to recalculate each layer to new values </w:t>
      </w:r>
      <w:r w:rsidR="007E1600">
        <w:t>separately. The slope of each pixel wa</w:t>
      </w:r>
      <w:r w:rsidR="00EF686C">
        <w:t xml:space="preserve">s </w:t>
      </w:r>
      <w:r w:rsidR="00C845ED">
        <w:t xml:space="preserve">reclassified with the Reclassify tool </w:t>
      </w:r>
      <w:r w:rsidR="00EF686C">
        <w:t xml:space="preserve">as a percentage to correspond with the values dictated in </w:t>
      </w:r>
      <w:commentRangeStart w:id="82"/>
      <w:r w:rsidR="00EF686C">
        <w:rPr>
          <w:b/>
        </w:rPr>
        <w:t xml:space="preserve">table </w:t>
      </w:r>
      <w:commentRangeEnd w:id="82"/>
      <w:r w:rsidR="009D7A32">
        <w:rPr>
          <w:rStyle w:val="CommentReference"/>
          <w:rFonts w:asciiTheme="minorHAnsi" w:hAnsiTheme="minorHAnsi" w:cstheme="minorBidi"/>
          <w:lang w:val="en-GB"/>
        </w:rPr>
        <w:commentReference w:id="82"/>
      </w:r>
      <w:r w:rsidR="00EF686C">
        <w:rPr>
          <w:b/>
        </w:rPr>
        <w:t>x</w:t>
      </w:r>
      <w:r w:rsidR="008E148B">
        <w:rPr>
          <w:b/>
        </w:rPr>
        <w:t xml:space="preserve">. </w:t>
      </w:r>
      <w:r w:rsidR="008E148B">
        <w:t xml:space="preserve">The aspect of each pixel was </w:t>
      </w:r>
      <w:r w:rsidR="00C845ED">
        <w:t>reclassified with the Reclassify tool</w:t>
      </w:r>
      <w:r w:rsidR="008E148B">
        <w:t xml:space="preserve"> to correspond to each of the values stipulated in </w:t>
      </w:r>
      <w:commentRangeStart w:id="83"/>
      <w:r w:rsidR="008E148B">
        <w:rPr>
          <w:b/>
        </w:rPr>
        <w:t xml:space="preserve">table </w:t>
      </w:r>
      <w:commentRangeEnd w:id="83"/>
      <w:r w:rsidR="009D7A32">
        <w:rPr>
          <w:rStyle w:val="CommentReference"/>
          <w:rFonts w:asciiTheme="minorHAnsi" w:hAnsiTheme="minorHAnsi" w:cstheme="minorBidi"/>
          <w:lang w:val="en-GB"/>
        </w:rPr>
        <w:commentReference w:id="83"/>
      </w:r>
      <w:r w:rsidR="008E148B">
        <w:rPr>
          <w:b/>
        </w:rPr>
        <w:t xml:space="preserve">x. </w:t>
      </w:r>
    </w:p>
    <w:p w14:paraId="698C71D5" w14:textId="66BBD9E1" w:rsidR="00EF686C" w:rsidRPr="005D54C1" w:rsidRDefault="00EF686C" w:rsidP="00A655BF">
      <w:pPr>
        <w:pStyle w:val="Caption"/>
      </w:pPr>
      <w:bookmarkStart w:id="84" w:name="_Toc449534464"/>
      <w:r w:rsidRPr="005D54C1">
        <w:t xml:space="preserve">Table </w:t>
      </w:r>
      <w:fldSimple w:instr=" SEQ Table \* ARABIC ">
        <w:r w:rsidR="00C22261">
          <w:rPr>
            <w:noProof/>
          </w:rPr>
          <w:t>4</w:t>
        </w:r>
      </w:fldSimple>
      <w:r w:rsidRPr="005D54C1">
        <w:t xml:space="preserve">. The slope of each pixel with the corresponding </w:t>
      </w:r>
      <w:r w:rsidR="00C845ED" w:rsidRPr="005D54C1">
        <w:t>reclassified</w:t>
      </w:r>
      <w:r w:rsidRPr="005D54C1">
        <w:t xml:space="preserve"> value.</w:t>
      </w:r>
      <w:bookmarkEnd w:id="84"/>
    </w:p>
    <w:tbl>
      <w:tblPr>
        <w:tblW w:w="4433" w:type="dxa"/>
        <w:jc w:val="center"/>
        <w:tblLook w:val="04A0" w:firstRow="1" w:lastRow="0" w:firstColumn="1" w:lastColumn="0" w:noHBand="0" w:noVBand="1"/>
      </w:tblPr>
      <w:tblGrid>
        <w:gridCol w:w="1669"/>
        <w:gridCol w:w="2764"/>
      </w:tblGrid>
      <w:tr w:rsidR="00176641" w:rsidRPr="00176641" w14:paraId="07F4A1BF" w14:textId="77777777" w:rsidTr="000260ED">
        <w:trPr>
          <w:cantSplit/>
          <w:trHeight w:val="308"/>
          <w:jc w:val="center"/>
        </w:trPr>
        <w:tc>
          <w:tcPr>
            <w:tcW w:w="1669" w:type="dxa"/>
            <w:tcBorders>
              <w:top w:val="nil"/>
              <w:left w:val="nil"/>
              <w:bottom w:val="single" w:sz="4" w:space="0" w:color="auto"/>
              <w:right w:val="nil"/>
            </w:tcBorders>
            <w:shd w:val="clear" w:color="auto" w:fill="auto"/>
            <w:noWrap/>
            <w:vAlign w:val="center"/>
            <w:hideMark/>
          </w:tcPr>
          <w:p w14:paraId="2838B05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Slope (%)</w:t>
            </w:r>
          </w:p>
        </w:tc>
        <w:tc>
          <w:tcPr>
            <w:tcW w:w="2764" w:type="dxa"/>
            <w:tcBorders>
              <w:top w:val="nil"/>
              <w:left w:val="nil"/>
              <w:bottom w:val="single" w:sz="4" w:space="0" w:color="auto"/>
              <w:right w:val="nil"/>
            </w:tcBorders>
            <w:shd w:val="clear" w:color="auto" w:fill="auto"/>
            <w:noWrap/>
            <w:vAlign w:val="center"/>
            <w:hideMark/>
          </w:tcPr>
          <w:p w14:paraId="21D1C80F" w14:textId="6B43307E" w:rsidR="00176641" w:rsidRPr="00176641"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Reclassified</w:t>
            </w:r>
            <w:r w:rsidR="00176641" w:rsidRPr="00176641">
              <w:rPr>
                <w:rFonts w:ascii="Courier New" w:eastAsia="Times New Roman" w:hAnsi="Courier New"/>
                <w:color w:val="000000"/>
                <w:sz w:val="22"/>
                <w:lang w:val="en-GB" w:eastAsia="en-GB"/>
              </w:rPr>
              <w:t xml:space="preserve"> value</w:t>
            </w:r>
          </w:p>
        </w:tc>
      </w:tr>
      <w:tr w:rsidR="00176641" w:rsidRPr="00176641" w14:paraId="1074ECAF" w14:textId="77777777" w:rsidTr="000260ED">
        <w:trPr>
          <w:cantSplit/>
          <w:trHeight w:val="308"/>
          <w:jc w:val="center"/>
        </w:trPr>
        <w:tc>
          <w:tcPr>
            <w:tcW w:w="1669" w:type="dxa"/>
            <w:tcBorders>
              <w:top w:val="single" w:sz="4" w:space="0" w:color="auto"/>
              <w:left w:val="nil"/>
              <w:bottom w:val="nil"/>
              <w:right w:val="nil"/>
            </w:tcBorders>
            <w:shd w:val="clear" w:color="auto" w:fill="auto"/>
            <w:noWrap/>
            <w:vAlign w:val="center"/>
            <w:hideMark/>
          </w:tcPr>
          <w:p w14:paraId="4EEDDC00"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0-5</w:t>
            </w:r>
          </w:p>
        </w:tc>
        <w:tc>
          <w:tcPr>
            <w:tcW w:w="2764" w:type="dxa"/>
            <w:tcBorders>
              <w:top w:val="single" w:sz="4" w:space="0" w:color="auto"/>
              <w:left w:val="nil"/>
              <w:bottom w:val="nil"/>
              <w:right w:val="nil"/>
            </w:tcBorders>
            <w:shd w:val="clear" w:color="auto" w:fill="auto"/>
            <w:noWrap/>
            <w:vAlign w:val="center"/>
            <w:hideMark/>
          </w:tcPr>
          <w:p w14:paraId="161DCE02"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10</w:t>
            </w:r>
          </w:p>
        </w:tc>
      </w:tr>
      <w:tr w:rsidR="00176641" w:rsidRPr="00176641" w14:paraId="4A180785"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70A8B3C3"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6-20</w:t>
            </w:r>
          </w:p>
        </w:tc>
        <w:tc>
          <w:tcPr>
            <w:tcW w:w="2764" w:type="dxa"/>
            <w:tcBorders>
              <w:top w:val="nil"/>
              <w:left w:val="nil"/>
              <w:bottom w:val="nil"/>
              <w:right w:val="nil"/>
            </w:tcBorders>
            <w:shd w:val="clear" w:color="auto" w:fill="auto"/>
            <w:noWrap/>
            <w:vAlign w:val="center"/>
            <w:hideMark/>
          </w:tcPr>
          <w:p w14:paraId="130536E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20</w:t>
            </w:r>
          </w:p>
        </w:tc>
      </w:tr>
      <w:tr w:rsidR="00176641" w:rsidRPr="00176641" w14:paraId="2DE7B1DD"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16E55DB9"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lastRenderedPageBreak/>
              <w:t>21-40</w:t>
            </w:r>
          </w:p>
        </w:tc>
        <w:tc>
          <w:tcPr>
            <w:tcW w:w="2764" w:type="dxa"/>
            <w:tcBorders>
              <w:top w:val="nil"/>
              <w:left w:val="nil"/>
              <w:bottom w:val="nil"/>
              <w:right w:val="nil"/>
            </w:tcBorders>
            <w:shd w:val="clear" w:color="auto" w:fill="auto"/>
            <w:noWrap/>
            <w:vAlign w:val="center"/>
            <w:hideMark/>
          </w:tcPr>
          <w:p w14:paraId="784944F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30</w:t>
            </w:r>
          </w:p>
        </w:tc>
      </w:tr>
      <w:tr w:rsidR="00176641" w:rsidRPr="00176641" w14:paraId="62CAFEA0"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2C9F48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41-maximum</w:t>
            </w:r>
          </w:p>
        </w:tc>
        <w:tc>
          <w:tcPr>
            <w:tcW w:w="2764" w:type="dxa"/>
            <w:tcBorders>
              <w:top w:val="nil"/>
              <w:left w:val="nil"/>
              <w:bottom w:val="nil"/>
              <w:right w:val="nil"/>
            </w:tcBorders>
            <w:shd w:val="clear" w:color="auto" w:fill="auto"/>
            <w:noWrap/>
            <w:vAlign w:val="center"/>
            <w:hideMark/>
          </w:tcPr>
          <w:p w14:paraId="759EA9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40</w:t>
            </w:r>
          </w:p>
        </w:tc>
      </w:tr>
    </w:tbl>
    <w:p w14:paraId="4178A6BE" w14:textId="77777777" w:rsidR="007E1600" w:rsidRDefault="007E1600" w:rsidP="00C96B05"/>
    <w:p w14:paraId="2F7E7C5F" w14:textId="77777777" w:rsidR="00176641" w:rsidRDefault="00176641" w:rsidP="00C96B05"/>
    <w:p w14:paraId="2276208E" w14:textId="77777777" w:rsidR="00176641" w:rsidRDefault="00176641" w:rsidP="00C96B05"/>
    <w:p w14:paraId="28CBAB79" w14:textId="77777777" w:rsidR="00176641" w:rsidRPr="005D54C1" w:rsidRDefault="00176641" w:rsidP="00C96B05">
      <w:pPr>
        <w:rPr>
          <w:sz w:val="28"/>
        </w:rPr>
      </w:pPr>
    </w:p>
    <w:p w14:paraId="6D45448E" w14:textId="39EF5605" w:rsidR="008E148B" w:rsidRPr="005D54C1" w:rsidRDefault="008E148B" w:rsidP="00A655BF">
      <w:pPr>
        <w:pStyle w:val="Caption"/>
      </w:pPr>
      <w:bookmarkStart w:id="85" w:name="_Toc449534465"/>
      <w:r w:rsidRPr="005D54C1">
        <w:t xml:space="preserve">Table </w:t>
      </w:r>
      <w:fldSimple w:instr=" SEQ Table \* ARABIC ">
        <w:r w:rsidR="00C22261">
          <w:rPr>
            <w:noProof/>
          </w:rPr>
          <w:t>5</w:t>
        </w:r>
      </w:fldSimple>
      <w:r w:rsidRPr="005D54C1">
        <w:t>. The aspect of each pixel with the</w:t>
      </w:r>
      <w:r w:rsidR="00C845ED" w:rsidRPr="005D54C1">
        <w:t xml:space="preserve"> original value and</w:t>
      </w:r>
      <w:r w:rsidRPr="005D54C1">
        <w:t xml:space="preserve"> corresponding </w:t>
      </w:r>
      <w:r w:rsidR="00C845ED" w:rsidRPr="005D54C1">
        <w:t>reclassified</w:t>
      </w:r>
      <w:r w:rsidRPr="005D54C1">
        <w:t xml:space="preserve"> value.</w:t>
      </w:r>
      <w:bookmarkEnd w:id="85"/>
    </w:p>
    <w:tbl>
      <w:tblPr>
        <w:tblW w:w="7462" w:type="dxa"/>
        <w:jc w:val="center"/>
        <w:tblLook w:val="04A0" w:firstRow="1" w:lastRow="0" w:firstColumn="1" w:lastColumn="0" w:noHBand="0" w:noVBand="1"/>
      </w:tblPr>
      <w:tblGrid>
        <w:gridCol w:w="1948"/>
        <w:gridCol w:w="2757"/>
        <w:gridCol w:w="2757"/>
      </w:tblGrid>
      <w:tr w:rsidR="00C845ED" w:rsidRPr="00176641" w14:paraId="23BF0292" w14:textId="77777777" w:rsidTr="000260ED">
        <w:trPr>
          <w:cantSplit/>
          <w:trHeight w:val="247"/>
          <w:jc w:val="center"/>
        </w:trPr>
        <w:tc>
          <w:tcPr>
            <w:tcW w:w="1948" w:type="dxa"/>
            <w:tcBorders>
              <w:top w:val="nil"/>
              <w:left w:val="nil"/>
              <w:bottom w:val="single" w:sz="4" w:space="0" w:color="auto"/>
              <w:right w:val="nil"/>
            </w:tcBorders>
            <w:shd w:val="clear" w:color="auto" w:fill="auto"/>
            <w:noWrap/>
            <w:vAlign w:val="center"/>
            <w:hideMark/>
          </w:tcPr>
          <w:p w14:paraId="5781D2B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Aspect</w:t>
            </w:r>
          </w:p>
        </w:tc>
        <w:tc>
          <w:tcPr>
            <w:tcW w:w="2757" w:type="dxa"/>
            <w:tcBorders>
              <w:top w:val="nil"/>
              <w:left w:val="nil"/>
              <w:bottom w:val="single" w:sz="4" w:space="0" w:color="auto"/>
              <w:right w:val="nil"/>
            </w:tcBorders>
          </w:tcPr>
          <w:p w14:paraId="0C35F686" w14:textId="5B982935"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Original value</w:t>
            </w:r>
          </w:p>
        </w:tc>
        <w:tc>
          <w:tcPr>
            <w:tcW w:w="2757" w:type="dxa"/>
            <w:tcBorders>
              <w:top w:val="nil"/>
              <w:left w:val="nil"/>
              <w:bottom w:val="single" w:sz="4" w:space="0" w:color="auto"/>
              <w:right w:val="nil"/>
            </w:tcBorders>
            <w:shd w:val="clear" w:color="auto" w:fill="auto"/>
            <w:noWrap/>
            <w:vAlign w:val="center"/>
            <w:hideMark/>
          </w:tcPr>
          <w:p w14:paraId="2A7D4B50" w14:textId="4FA1C6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Reclassified value</w:t>
            </w:r>
          </w:p>
        </w:tc>
      </w:tr>
      <w:tr w:rsidR="00C845ED" w:rsidRPr="00176641" w14:paraId="60814CDF" w14:textId="77777777" w:rsidTr="000260ED">
        <w:trPr>
          <w:cantSplit/>
          <w:trHeight w:val="247"/>
          <w:jc w:val="center"/>
        </w:trPr>
        <w:tc>
          <w:tcPr>
            <w:tcW w:w="1948" w:type="dxa"/>
            <w:tcBorders>
              <w:top w:val="single" w:sz="4" w:space="0" w:color="auto"/>
              <w:left w:val="nil"/>
              <w:bottom w:val="nil"/>
              <w:right w:val="nil"/>
            </w:tcBorders>
            <w:shd w:val="clear" w:color="auto" w:fill="auto"/>
            <w:noWrap/>
            <w:vAlign w:val="center"/>
            <w:hideMark/>
          </w:tcPr>
          <w:p w14:paraId="71D271F4"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t>
            </w:r>
          </w:p>
        </w:tc>
        <w:tc>
          <w:tcPr>
            <w:tcW w:w="2757" w:type="dxa"/>
            <w:tcBorders>
              <w:top w:val="single" w:sz="4" w:space="0" w:color="auto"/>
              <w:left w:val="nil"/>
              <w:bottom w:val="nil"/>
              <w:right w:val="nil"/>
            </w:tcBorders>
          </w:tcPr>
          <w:p w14:paraId="4A5CE191" w14:textId="4D77B09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0-22.5</w:t>
            </w:r>
          </w:p>
        </w:tc>
        <w:tc>
          <w:tcPr>
            <w:tcW w:w="2757" w:type="dxa"/>
            <w:tcBorders>
              <w:top w:val="single" w:sz="4" w:space="0" w:color="auto"/>
              <w:left w:val="nil"/>
              <w:bottom w:val="nil"/>
              <w:right w:val="nil"/>
            </w:tcBorders>
            <w:shd w:val="clear" w:color="auto" w:fill="auto"/>
            <w:noWrap/>
            <w:vAlign w:val="center"/>
            <w:hideMark/>
          </w:tcPr>
          <w:p w14:paraId="316A9274" w14:textId="0D3F2436"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1</w:t>
            </w:r>
          </w:p>
        </w:tc>
      </w:tr>
      <w:tr w:rsidR="00C845ED" w:rsidRPr="00176641" w14:paraId="58AD842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B6EF3F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NE</w:t>
            </w:r>
          </w:p>
        </w:tc>
        <w:tc>
          <w:tcPr>
            <w:tcW w:w="2757" w:type="dxa"/>
            <w:tcBorders>
              <w:top w:val="nil"/>
              <w:left w:val="nil"/>
              <w:bottom w:val="nil"/>
              <w:right w:val="nil"/>
            </w:tcBorders>
          </w:tcPr>
          <w:p w14:paraId="6B70151B" w14:textId="5C2A915F"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22.5-67.5</w:t>
            </w:r>
          </w:p>
        </w:tc>
        <w:tc>
          <w:tcPr>
            <w:tcW w:w="2757" w:type="dxa"/>
            <w:tcBorders>
              <w:top w:val="nil"/>
              <w:left w:val="nil"/>
              <w:bottom w:val="nil"/>
              <w:right w:val="nil"/>
            </w:tcBorders>
            <w:shd w:val="clear" w:color="auto" w:fill="auto"/>
            <w:noWrap/>
            <w:vAlign w:val="center"/>
            <w:hideMark/>
          </w:tcPr>
          <w:p w14:paraId="4A91DBE4" w14:textId="6846491F"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2</w:t>
            </w:r>
          </w:p>
        </w:tc>
      </w:tr>
      <w:tr w:rsidR="00C845ED" w:rsidRPr="00176641" w14:paraId="3C2ADBF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13B3D391" w14:textId="38C2BAD9"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E</w:t>
            </w:r>
          </w:p>
        </w:tc>
        <w:tc>
          <w:tcPr>
            <w:tcW w:w="2757" w:type="dxa"/>
            <w:tcBorders>
              <w:top w:val="nil"/>
              <w:left w:val="nil"/>
              <w:bottom w:val="nil"/>
              <w:right w:val="nil"/>
            </w:tcBorders>
          </w:tcPr>
          <w:p w14:paraId="3DA4DC8B" w14:textId="6817DFF9"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67.5-112.5</w:t>
            </w:r>
          </w:p>
        </w:tc>
        <w:tc>
          <w:tcPr>
            <w:tcW w:w="2757" w:type="dxa"/>
            <w:tcBorders>
              <w:top w:val="nil"/>
              <w:left w:val="nil"/>
              <w:bottom w:val="nil"/>
              <w:right w:val="nil"/>
            </w:tcBorders>
            <w:shd w:val="clear" w:color="auto" w:fill="auto"/>
            <w:noWrap/>
            <w:vAlign w:val="center"/>
            <w:hideMark/>
          </w:tcPr>
          <w:p w14:paraId="74C81DC4" w14:textId="45E6AD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3</w:t>
            </w:r>
          </w:p>
        </w:tc>
      </w:tr>
      <w:tr w:rsidR="00C845ED" w:rsidRPr="00176641" w14:paraId="41176DDD"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34584FF"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SE</w:t>
            </w:r>
          </w:p>
        </w:tc>
        <w:tc>
          <w:tcPr>
            <w:tcW w:w="2757" w:type="dxa"/>
            <w:tcBorders>
              <w:top w:val="nil"/>
              <w:left w:val="nil"/>
              <w:bottom w:val="nil"/>
              <w:right w:val="nil"/>
            </w:tcBorders>
          </w:tcPr>
          <w:p w14:paraId="37938094" w14:textId="76F833F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112.5-157.5</w:t>
            </w:r>
          </w:p>
        </w:tc>
        <w:tc>
          <w:tcPr>
            <w:tcW w:w="2757" w:type="dxa"/>
            <w:tcBorders>
              <w:top w:val="nil"/>
              <w:left w:val="nil"/>
              <w:bottom w:val="nil"/>
              <w:right w:val="nil"/>
            </w:tcBorders>
            <w:shd w:val="clear" w:color="auto" w:fill="auto"/>
            <w:noWrap/>
            <w:vAlign w:val="center"/>
            <w:hideMark/>
          </w:tcPr>
          <w:p w14:paraId="2D0C048D" w14:textId="78AD9E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4</w:t>
            </w:r>
          </w:p>
        </w:tc>
      </w:tr>
      <w:tr w:rsidR="00C845ED" w:rsidRPr="00176641" w14:paraId="7FD1E3AA"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ADE8C8E"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t>
            </w:r>
          </w:p>
        </w:tc>
        <w:tc>
          <w:tcPr>
            <w:tcW w:w="2757" w:type="dxa"/>
            <w:tcBorders>
              <w:top w:val="nil"/>
              <w:left w:val="nil"/>
              <w:bottom w:val="nil"/>
              <w:right w:val="nil"/>
            </w:tcBorders>
          </w:tcPr>
          <w:p w14:paraId="30A4A916" w14:textId="2AEE62C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157.5-202.5</w:t>
            </w:r>
          </w:p>
        </w:tc>
        <w:tc>
          <w:tcPr>
            <w:tcW w:w="2757" w:type="dxa"/>
            <w:tcBorders>
              <w:top w:val="nil"/>
              <w:left w:val="nil"/>
              <w:bottom w:val="nil"/>
              <w:right w:val="nil"/>
            </w:tcBorders>
            <w:shd w:val="clear" w:color="auto" w:fill="auto"/>
            <w:noWrap/>
            <w:vAlign w:val="center"/>
            <w:hideMark/>
          </w:tcPr>
          <w:p w14:paraId="06C2F231" w14:textId="30B87D1E"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5</w:t>
            </w:r>
          </w:p>
        </w:tc>
      </w:tr>
      <w:tr w:rsidR="00C845ED" w:rsidRPr="00176641" w14:paraId="5360BE35"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217F4DC"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w:t>
            </w:r>
          </w:p>
        </w:tc>
        <w:tc>
          <w:tcPr>
            <w:tcW w:w="2757" w:type="dxa"/>
            <w:tcBorders>
              <w:top w:val="nil"/>
              <w:left w:val="nil"/>
              <w:bottom w:val="nil"/>
              <w:right w:val="nil"/>
            </w:tcBorders>
          </w:tcPr>
          <w:p w14:paraId="2EBE1D3E" w14:textId="46DC277A" w:rsidR="00C845ED" w:rsidRPr="00C845ED" w:rsidRDefault="00C845ED" w:rsidP="00C845ED">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202.5-247.5</w:t>
            </w:r>
          </w:p>
        </w:tc>
        <w:tc>
          <w:tcPr>
            <w:tcW w:w="2757" w:type="dxa"/>
            <w:tcBorders>
              <w:top w:val="nil"/>
              <w:left w:val="nil"/>
              <w:bottom w:val="nil"/>
              <w:right w:val="nil"/>
            </w:tcBorders>
            <w:shd w:val="clear" w:color="auto" w:fill="auto"/>
            <w:noWrap/>
            <w:vAlign w:val="center"/>
            <w:hideMark/>
          </w:tcPr>
          <w:p w14:paraId="5C195863" w14:textId="37F78BE2"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6</w:t>
            </w:r>
          </w:p>
        </w:tc>
      </w:tr>
      <w:tr w:rsidR="00C845ED" w:rsidRPr="00176641" w14:paraId="4B151F40"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416DD4D7" w14:textId="179840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W</w:t>
            </w:r>
          </w:p>
        </w:tc>
        <w:tc>
          <w:tcPr>
            <w:tcW w:w="2757" w:type="dxa"/>
            <w:tcBorders>
              <w:top w:val="nil"/>
              <w:left w:val="nil"/>
              <w:bottom w:val="nil"/>
              <w:right w:val="nil"/>
            </w:tcBorders>
          </w:tcPr>
          <w:p w14:paraId="6A34BC99" w14:textId="06E3473E"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247.5-292.5</w:t>
            </w:r>
          </w:p>
        </w:tc>
        <w:tc>
          <w:tcPr>
            <w:tcW w:w="2757" w:type="dxa"/>
            <w:tcBorders>
              <w:top w:val="nil"/>
              <w:left w:val="nil"/>
              <w:bottom w:val="nil"/>
              <w:right w:val="nil"/>
            </w:tcBorders>
            <w:shd w:val="clear" w:color="auto" w:fill="auto"/>
            <w:noWrap/>
            <w:vAlign w:val="center"/>
            <w:hideMark/>
          </w:tcPr>
          <w:p w14:paraId="2D8B10ED" w14:textId="4E749995"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7</w:t>
            </w:r>
          </w:p>
        </w:tc>
      </w:tr>
      <w:tr w:rsidR="00C845ED" w:rsidRPr="00176641" w14:paraId="6FDD398B"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045CBB36"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w:t>
            </w:r>
          </w:p>
        </w:tc>
        <w:tc>
          <w:tcPr>
            <w:tcW w:w="2757" w:type="dxa"/>
            <w:tcBorders>
              <w:top w:val="nil"/>
              <w:left w:val="nil"/>
              <w:bottom w:val="nil"/>
              <w:right w:val="nil"/>
            </w:tcBorders>
          </w:tcPr>
          <w:p w14:paraId="5ED990E2" w14:textId="5830D9C8"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292.5-337.5</w:t>
            </w:r>
          </w:p>
        </w:tc>
        <w:tc>
          <w:tcPr>
            <w:tcW w:w="2757" w:type="dxa"/>
            <w:tcBorders>
              <w:top w:val="nil"/>
              <w:left w:val="nil"/>
              <w:bottom w:val="nil"/>
              <w:right w:val="nil"/>
            </w:tcBorders>
            <w:shd w:val="clear" w:color="auto" w:fill="auto"/>
            <w:noWrap/>
            <w:vAlign w:val="center"/>
            <w:hideMark/>
          </w:tcPr>
          <w:p w14:paraId="7486BBBD" w14:textId="043420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8</w:t>
            </w:r>
          </w:p>
        </w:tc>
      </w:tr>
      <w:tr w:rsidR="00C845ED" w:rsidRPr="00176641" w14:paraId="0F2CF468" w14:textId="77777777" w:rsidTr="000260ED">
        <w:trPr>
          <w:cantSplit/>
          <w:trHeight w:val="247"/>
          <w:jc w:val="center"/>
        </w:trPr>
        <w:tc>
          <w:tcPr>
            <w:tcW w:w="1948" w:type="dxa"/>
            <w:tcBorders>
              <w:top w:val="nil"/>
              <w:left w:val="nil"/>
              <w:bottom w:val="nil"/>
              <w:right w:val="nil"/>
            </w:tcBorders>
            <w:shd w:val="clear" w:color="auto" w:fill="auto"/>
            <w:noWrap/>
            <w:vAlign w:val="center"/>
          </w:tcPr>
          <w:p w14:paraId="203D2929" w14:textId="4AA8EC22"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N</w:t>
            </w:r>
          </w:p>
        </w:tc>
        <w:tc>
          <w:tcPr>
            <w:tcW w:w="2757" w:type="dxa"/>
            <w:tcBorders>
              <w:top w:val="nil"/>
              <w:left w:val="nil"/>
              <w:bottom w:val="nil"/>
              <w:right w:val="nil"/>
            </w:tcBorders>
          </w:tcPr>
          <w:p w14:paraId="6560BF77" w14:textId="4D9C950C"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337.5-360</w:t>
            </w:r>
          </w:p>
        </w:tc>
        <w:tc>
          <w:tcPr>
            <w:tcW w:w="2757" w:type="dxa"/>
            <w:tcBorders>
              <w:top w:val="nil"/>
              <w:left w:val="nil"/>
              <w:bottom w:val="nil"/>
              <w:right w:val="nil"/>
            </w:tcBorders>
            <w:shd w:val="clear" w:color="auto" w:fill="auto"/>
            <w:noWrap/>
            <w:vAlign w:val="center"/>
          </w:tcPr>
          <w:p w14:paraId="4B9E3390" w14:textId="0D240563"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w:t>
            </w:r>
          </w:p>
        </w:tc>
      </w:tr>
    </w:tbl>
    <w:p w14:paraId="4D8734BC" w14:textId="77777777" w:rsidR="00C96B05" w:rsidRDefault="00C96B05" w:rsidP="00E803AE">
      <w:pPr>
        <w:rPr>
          <w:b/>
        </w:rPr>
      </w:pPr>
    </w:p>
    <w:p w14:paraId="459B52E9" w14:textId="5A607EA7" w:rsidR="00176641" w:rsidRPr="005D54C1" w:rsidRDefault="005D54C1" w:rsidP="00E803AE">
      <w:r>
        <w:t>By adding the value of each grid cell of the</w:t>
      </w:r>
      <w:r w:rsidR="00D72B84">
        <w:t xml:space="preserve"> reclassified</w:t>
      </w:r>
      <w:r>
        <w:t xml:space="preserve"> aspect grid to the corresponding value in the</w:t>
      </w:r>
      <w:r w:rsidR="00D72B84">
        <w:t xml:space="preserve"> reclassified</w:t>
      </w:r>
      <w:r>
        <w:t xml:space="preserve"> slope grid</w:t>
      </w:r>
      <w:r w:rsidR="00D72B84">
        <w:t>, using the Plus tool</w:t>
      </w:r>
      <w:r>
        <w:t>, a combined grid in which each pixel can describe both the aspect and slope of each pixel on the terrain</w:t>
      </w:r>
      <w:r w:rsidR="00D72B84">
        <w:t xml:space="preserve"> was created</w:t>
      </w:r>
      <w:r>
        <w:t xml:space="preserve">. </w:t>
      </w:r>
      <w:commentRangeStart w:id="86"/>
      <w:r>
        <w:rPr>
          <w:b/>
        </w:rPr>
        <w:t xml:space="preserve">Table </w:t>
      </w:r>
      <w:commentRangeEnd w:id="86"/>
      <w:r w:rsidR="009D7A32">
        <w:rPr>
          <w:rStyle w:val="CommentReference"/>
          <w:rFonts w:asciiTheme="minorHAnsi" w:hAnsiTheme="minorHAnsi" w:cstheme="minorBidi"/>
          <w:lang w:val="en-GB"/>
        </w:rPr>
        <w:commentReference w:id="86"/>
      </w:r>
      <w:r>
        <w:rPr>
          <w:b/>
        </w:rPr>
        <w:t xml:space="preserve">x </w:t>
      </w:r>
      <w:r w:rsidR="001E2911">
        <w:t>gives a matrix for all possible values in the aspect-slope grid</w:t>
      </w:r>
      <w:r>
        <w:t xml:space="preserve">. </w:t>
      </w:r>
    </w:p>
    <w:p w14:paraId="4637D589" w14:textId="5BDC5721" w:rsidR="005D54C1" w:rsidRPr="005D54C1" w:rsidRDefault="005D54C1" w:rsidP="00A655BF">
      <w:pPr>
        <w:pStyle w:val="Caption"/>
      </w:pPr>
      <w:bookmarkStart w:id="87" w:name="_Toc449534466"/>
      <w:r w:rsidRPr="005D54C1">
        <w:t xml:space="preserve">Table </w:t>
      </w:r>
      <w:fldSimple w:instr=" SEQ Table \* ARABIC ">
        <w:r w:rsidR="00C22261">
          <w:rPr>
            <w:noProof/>
          </w:rPr>
          <w:t>6</w:t>
        </w:r>
      </w:fldSimple>
      <w:r w:rsidRPr="005D54C1">
        <w:t>. Aspect-slope matrix showing all possible values within the aspect-slope grid.</w:t>
      </w:r>
      <w:r w:rsidR="00120D20">
        <w:t xml:space="preserve"> </w:t>
      </w:r>
      <w:commentRangeStart w:id="88"/>
      <w:r w:rsidR="00120D20">
        <w:t>I.e.</w:t>
      </w:r>
      <w:commentRangeEnd w:id="88"/>
      <w:r w:rsidR="00120D20">
        <w:rPr>
          <w:rStyle w:val="CommentReference"/>
          <w:i/>
          <w:iCs w:val="0"/>
        </w:rPr>
        <w:commentReference w:id="88"/>
      </w:r>
      <w:r w:rsidR="00120D20">
        <w:t xml:space="preserve"> a north facing grid cell with a 1% slope would have a value of 11 and a west facing grid cell with a 7% slope would have a value of </w:t>
      </w:r>
      <w:r w:rsidR="00BB0BE4">
        <w:t>27.</w:t>
      </w:r>
      <w:bookmarkEnd w:id="87"/>
    </w:p>
    <w:tbl>
      <w:tblPr>
        <w:tblW w:w="8672" w:type="dxa"/>
        <w:jc w:val="center"/>
        <w:tblLayout w:type="fixed"/>
        <w:tblLook w:val="04A0" w:firstRow="1" w:lastRow="0" w:firstColumn="1" w:lastColumn="0" w:noHBand="0" w:noVBand="1"/>
      </w:tblPr>
      <w:tblGrid>
        <w:gridCol w:w="475"/>
        <w:gridCol w:w="1569"/>
        <w:gridCol w:w="828"/>
        <w:gridCol w:w="828"/>
        <w:gridCol w:w="828"/>
        <w:gridCol w:w="829"/>
        <w:gridCol w:w="828"/>
        <w:gridCol w:w="828"/>
        <w:gridCol w:w="828"/>
        <w:gridCol w:w="831"/>
      </w:tblGrid>
      <w:tr w:rsidR="00306040" w:rsidRPr="00140A1A" w14:paraId="1E32E3F5" w14:textId="77777777" w:rsidTr="00D72B84">
        <w:trPr>
          <w:trHeight w:val="296"/>
          <w:jc w:val="center"/>
        </w:trPr>
        <w:tc>
          <w:tcPr>
            <w:tcW w:w="475" w:type="dxa"/>
            <w:vMerge w:val="restart"/>
            <w:tcBorders>
              <w:top w:val="nil"/>
              <w:left w:val="nil"/>
              <w:right w:val="nil"/>
            </w:tcBorders>
            <w:textDirection w:val="btLr"/>
            <w:vAlign w:val="bottom"/>
          </w:tcPr>
          <w:p w14:paraId="4F46CCCA"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r w:rsidRPr="00140A1A">
              <w:rPr>
                <w:rFonts w:ascii="Courier New" w:eastAsia="Times New Roman" w:hAnsi="Courier New"/>
                <w:szCs w:val="24"/>
                <w:lang w:val="en-GB" w:eastAsia="en-GB"/>
              </w:rPr>
              <w:t>Slope (%)</w:t>
            </w:r>
          </w:p>
        </w:tc>
        <w:tc>
          <w:tcPr>
            <w:tcW w:w="1569" w:type="dxa"/>
            <w:tcBorders>
              <w:top w:val="nil"/>
              <w:left w:val="nil"/>
              <w:bottom w:val="nil"/>
              <w:right w:val="nil"/>
            </w:tcBorders>
            <w:shd w:val="clear" w:color="auto" w:fill="auto"/>
            <w:noWrap/>
            <w:vAlign w:val="bottom"/>
          </w:tcPr>
          <w:p w14:paraId="6A2B3AF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6628" w:type="dxa"/>
            <w:gridSpan w:val="8"/>
            <w:tcBorders>
              <w:top w:val="nil"/>
              <w:left w:val="nil"/>
              <w:right w:val="nil"/>
            </w:tcBorders>
            <w:shd w:val="clear" w:color="auto" w:fill="auto"/>
            <w:noWrap/>
            <w:vAlign w:val="bottom"/>
          </w:tcPr>
          <w:p w14:paraId="17832B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Aspect</w:t>
            </w:r>
          </w:p>
        </w:tc>
      </w:tr>
      <w:tr w:rsidR="00306040" w:rsidRPr="00140A1A" w14:paraId="75F86625" w14:textId="77777777" w:rsidTr="00D72B84">
        <w:trPr>
          <w:trHeight w:val="296"/>
          <w:jc w:val="center"/>
        </w:trPr>
        <w:tc>
          <w:tcPr>
            <w:tcW w:w="475" w:type="dxa"/>
            <w:vMerge/>
            <w:tcBorders>
              <w:left w:val="nil"/>
              <w:right w:val="nil"/>
            </w:tcBorders>
            <w:textDirection w:val="btLr"/>
            <w:vAlign w:val="bottom"/>
          </w:tcPr>
          <w:p w14:paraId="215FFB1B"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p>
        </w:tc>
        <w:tc>
          <w:tcPr>
            <w:tcW w:w="1569" w:type="dxa"/>
            <w:tcBorders>
              <w:top w:val="nil"/>
              <w:left w:val="nil"/>
              <w:bottom w:val="nil"/>
              <w:right w:val="nil"/>
            </w:tcBorders>
            <w:shd w:val="clear" w:color="auto" w:fill="auto"/>
            <w:noWrap/>
            <w:vAlign w:val="bottom"/>
            <w:hideMark/>
          </w:tcPr>
          <w:p w14:paraId="7A31111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828" w:type="dxa"/>
            <w:tcBorders>
              <w:top w:val="nil"/>
              <w:left w:val="nil"/>
              <w:bottom w:val="single" w:sz="4" w:space="0" w:color="auto"/>
              <w:right w:val="nil"/>
            </w:tcBorders>
            <w:shd w:val="clear" w:color="auto" w:fill="auto"/>
            <w:noWrap/>
            <w:vAlign w:val="bottom"/>
            <w:hideMark/>
          </w:tcPr>
          <w:p w14:paraId="476ADC0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t>
            </w:r>
          </w:p>
        </w:tc>
        <w:tc>
          <w:tcPr>
            <w:tcW w:w="828" w:type="dxa"/>
            <w:tcBorders>
              <w:top w:val="nil"/>
              <w:left w:val="nil"/>
              <w:bottom w:val="single" w:sz="4" w:space="0" w:color="auto"/>
              <w:right w:val="nil"/>
            </w:tcBorders>
            <w:shd w:val="clear" w:color="auto" w:fill="auto"/>
            <w:noWrap/>
            <w:vAlign w:val="bottom"/>
            <w:hideMark/>
          </w:tcPr>
          <w:p w14:paraId="6988E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NE</w:t>
            </w:r>
          </w:p>
        </w:tc>
        <w:tc>
          <w:tcPr>
            <w:tcW w:w="828" w:type="dxa"/>
            <w:tcBorders>
              <w:top w:val="nil"/>
              <w:left w:val="nil"/>
              <w:bottom w:val="single" w:sz="4" w:space="0" w:color="auto"/>
              <w:right w:val="nil"/>
            </w:tcBorders>
            <w:shd w:val="clear" w:color="auto" w:fill="auto"/>
            <w:noWrap/>
            <w:vAlign w:val="bottom"/>
            <w:hideMark/>
          </w:tcPr>
          <w:p w14:paraId="4316792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E</w:t>
            </w:r>
          </w:p>
        </w:tc>
        <w:tc>
          <w:tcPr>
            <w:tcW w:w="829" w:type="dxa"/>
            <w:tcBorders>
              <w:top w:val="nil"/>
              <w:left w:val="nil"/>
              <w:bottom w:val="single" w:sz="4" w:space="0" w:color="auto"/>
              <w:right w:val="nil"/>
            </w:tcBorders>
            <w:shd w:val="clear" w:color="auto" w:fill="auto"/>
            <w:noWrap/>
            <w:vAlign w:val="bottom"/>
            <w:hideMark/>
          </w:tcPr>
          <w:p w14:paraId="5033D3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SE</w:t>
            </w:r>
          </w:p>
        </w:tc>
        <w:tc>
          <w:tcPr>
            <w:tcW w:w="828" w:type="dxa"/>
            <w:tcBorders>
              <w:top w:val="nil"/>
              <w:left w:val="nil"/>
              <w:bottom w:val="single" w:sz="4" w:space="0" w:color="auto"/>
              <w:right w:val="nil"/>
            </w:tcBorders>
            <w:shd w:val="clear" w:color="auto" w:fill="auto"/>
            <w:noWrap/>
            <w:vAlign w:val="bottom"/>
            <w:hideMark/>
          </w:tcPr>
          <w:p w14:paraId="6F50024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t>
            </w:r>
          </w:p>
        </w:tc>
        <w:tc>
          <w:tcPr>
            <w:tcW w:w="828" w:type="dxa"/>
            <w:tcBorders>
              <w:top w:val="nil"/>
              <w:left w:val="nil"/>
              <w:bottom w:val="single" w:sz="4" w:space="0" w:color="auto"/>
              <w:right w:val="nil"/>
            </w:tcBorders>
            <w:shd w:val="clear" w:color="auto" w:fill="auto"/>
            <w:noWrap/>
            <w:vAlign w:val="bottom"/>
            <w:hideMark/>
          </w:tcPr>
          <w:p w14:paraId="6B747C9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w:t>
            </w:r>
          </w:p>
        </w:tc>
        <w:tc>
          <w:tcPr>
            <w:tcW w:w="828" w:type="dxa"/>
            <w:tcBorders>
              <w:top w:val="nil"/>
              <w:left w:val="nil"/>
              <w:bottom w:val="single" w:sz="4" w:space="0" w:color="auto"/>
              <w:right w:val="nil"/>
            </w:tcBorders>
            <w:shd w:val="clear" w:color="auto" w:fill="auto"/>
            <w:noWrap/>
            <w:vAlign w:val="bottom"/>
            <w:hideMark/>
          </w:tcPr>
          <w:p w14:paraId="6EDB9C9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W</w:t>
            </w:r>
          </w:p>
        </w:tc>
        <w:tc>
          <w:tcPr>
            <w:tcW w:w="829" w:type="dxa"/>
            <w:tcBorders>
              <w:top w:val="nil"/>
              <w:left w:val="nil"/>
              <w:bottom w:val="single" w:sz="4" w:space="0" w:color="auto"/>
              <w:right w:val="nil"/>
            </w:tcBorders>
            <w:shd w:val="clear" w:color="auto" w:fill="auto"/>
            <w:noWrap/>
            <w:vAlign w:val="bottom"/>
            <w:hideMark/>
          </w:tcPr>
          <w:p w14:paraId="7A144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w:t>
            </w:r>
          </w:p>
        </w:tc>
      </w:tr>
      <w:tr w:rsidR="00306040" w:rsidRPr="00140A1A" w14:paraId="614E00AD" w14:textId="77777777" w:rsidTr="00D72B84">
        <w:trPr>
          <w:trHeight w:val="296"/>
          <w:jc w:val="center"/>
        </w:trPr>
        <w:tc>
          <w:tcPr>
            <w:tcW w:w="475" w:type="dxa"/>
            <w:vMerge/>
            <w:tcBorders>
              <w:left w:val="nil"/>
            </w:tcBorders>
          </w:tcPr>
          <w:p w14:paraId="55737D7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bottom w:val="nil"/>
              <w:right w:val="single" w:sz="4" w:space="0" w:color="auto"/>
            </w:tcBorders>
            <w:shd w:val="clear" w:color="auto" w:fill="auto"/>
            <w:noWrap/>
            <w:vAlign w:val="bottom"/>
            <w:hideMark/>
          </w:tcPr>
          <w:p w14:paraId="4AA1515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0-5</w:t>
            </w:r>
          </w:p>
        </w:tc>
        <w:tc>
          <w:tcPr>
            <w:tcW w:w="828" w:type="dxa"/>
            <w:tcBorders>
              <w:top w:val="single" w:sz="4" w:space="0" w:color="auto"/>
              <w:left w:val="single" w:sz="4" w:space="0" w:color="auto"/>
              <w:bottom w:val="nil"/>
              <w:right w:val="nil"/>
            </w:tcBorders>
            <w:shd w:val="clear" w:color="auto" w:fill="auto"/>
            <w:noWrap/>
            <w:vAlign w:val="bottom"/>
            <w:hideMark/>
          </w:tcPr>
          <w:p w14:paraId="29B9596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11</w:t>
            </w:r>
          </w:p>
        </w:tc>
        <w:tc>
          <w:tcPr>
            <w:tcW w:w="828" w:type="dxa"/>
            <w:tcBorders>
              <w:top w:val="single" w:sz="4" w:space="0" w:color="auto"/>
              <w:left w:val="nil"/>
              <w:bottom w:val="nil"/>
              <w:right w:val="nil"/>
            </w:tcBorders>
            <w:shd w:val="clear" w:color="auto" w:fill="auto"/>
            <w:noWrap/>
            <w:vAlign w:val="bottom"/>
            <w:hideMark/>
          </w:tcPr>
          <w:p w14:paraId="46A7C17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12</w:t>
            </w:r>
          </w:p>
        </w:tc>
        <w:tc>
          <w:tcPr>
            <w:tcW w:w="828" w:type="dxa"/>
            <w:tcBorders>
              <w:top w:val="single" w:sz="4" w:space="0" w:color="auto"/>
              <w:left w:val="nil"/>
              <w:bottom w:val="nil"/>
              <w:right w:val="nil"/>
            </w:tcBorders>
            <w:shd w:val="clear" w:color="auto" w:fill="auto"/>
            <w:noWrap/>
            <w:vAlign w:val="bottom"/>
            <w:hideMark/>
          </w:tcPr>
          <w:p w14:paraId="2CB61ED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13</w:t>
            </w:r>
          </w:p>
        </w:tc>
        <w:tc>
          <w:tcPr>
            <w:tcW w:w="829" w:type="dxa"/>
            <w:tcBorders>
              <w:top w:val="single" w:sz="4" w:space="0" w:color="auto"/>
              <w:left w:val="nil"/>
              <w:bottom w:val="nil"/>
              <w:right w:val="nil"/>
            </w:tcBorders>
            <w:shd w:val="clear" w:color="auto" w:fill="auto"/>
            <w:noWrap/>
            <w:vAlign w:val="bottom"/>
            <w:hideMark/>
          </w:tcPr>
          <w:p w14:paraId="61CAF1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14</w:t>
            </w:r>
          </w:p>
        </w:tc>
        <w:tc>
          <w:tcPr>
            <w:tcW w:w="828" w:type="dxa"/>
            <w:tcBorders>
              <w:top w:val="single" w:sz="4" w:space="0" w:color="auto"/>
              <w:left w:val="nil"/>
              <w:bottom w:val="nil"/>
              <w:right w:val="nil"/>
            </w:tcBorders>
            <w:shd w:val="clear" w:color="auto" w:fill="auto"/>
            <w:noWrap/>
            <w:vAlign w:val="bottom"/>
            <w:hideMark/>
          </w:tcPr>
          <w:p w14:paraId="4198223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15</w:t>
            </w:r>
          </w:p>
        </w:tc>
        <w:tc>
          <w:tcPr>
            <w:tcW w:w="828" w:type="dxa"/>
            <w:tcBorders>
              <w:top w:val="single" w:sz="4" w:space="0" w:color="auto"/>
              <w:left w:val="nil"/>
              <w:bottom w:val="nil"/>
              <w:right w:val="nil"/>
            </w:tcBorders>
            <w:shd w:val="clear" w:color="auto" w:fill="auto"/>
            <w:noWrap/>
            <w:vAlign w:val="bottom"/>
            <w:hideMark/>
          </w:tcPr>
          <w:p w14:paraId="046478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16</w:t>
            </w:r>
          </w:p>
        </w:tc>
        <w:tc>
          <w:tcPr>
            <w:tcW w:w="828" w:type="dxa"/>
            <w:tcBorders>
              <w:top w:val="single" w:sz="4" w:space="0" w:color="auto"/>
              <w:left w:val="nil"/>
              <w:bottom w:val="nil"/>
              <w:right w:val="nil"/>
            </w:tcBorders>
            <w:shd w:val="clear" w:color="auto" w:fill="auto"/>
            <w:noWrap/>
            <w:vAlign w:val="bottom"/>
            <w:hideMark/>
          </w:tcPr>
          <w:p w14:paraId="1D5CC62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17</w:t>
            </w:r>
          </w:p>
        </w:tc>
        <w:tc>
          <w:tcPr>
            <w:tcW w:w="829" w:type="dxa"/>
            <w:tcBorders>
              <w:top w:val="single" w:sz="4" w:space="0" w:color="auto"/>
              <w:left w:val="nil"/>
              <w:bottom w:val="nil"/>
              <w:right w:val="nil"/>
            </w:tcBorders>
            <w:shd w:val="clear" w:color="auto" w:fill="auto"/>
            <w:noWrap/>
            <w:vAlign w:val="bottom"/>
            <w:hideMark/>
          </w:tcPr>
          <w:p w14:paraId="0B29E54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18</w:t>
            </w:r>
          </w:p>
        </w:tc>
      </w:tr>
      <w:tr w:rsidR="00306040" w:rsidRPr="00140A1A" w14:paraId="514AE56C" w14:textId="77777777" w:rsidTr="00D72B84">
        <w:trPr>
          <w:trHeight w:val="296"/>
          <w:jc w:val="center"/>
        </w:trPr>
        <w:tc>
          <w:tcPr>
            <w:tcW w:w="475" w:type="dxa"/>
            <w:vMerge/>
            <w:tcBorders>
              <w:left w:val="nil"/>
            </w:tcBorders>
          </w:tcPr>
          <w:p w14:paraId="087CE0E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9CD325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6-20</w:t>
            </w:r>
          </w:p>
        </w:tc>
        <w:tc>
          <w:tcPr>
            <w:tcW w:w="828" w:type="dxa"/>
            <w:tcBorders>
              <w:top w:val="nil"/>
              <w:left w:val="single" w:sz="4" w:space="0" w:color="auto"/>
              <w:bottom w:val="nil"/>
              <w:right w:val="nil"/>
            </w:tcBorders>
            <w:shd w:val="clear" w:color="auto" w:fill="auto"/>
            <w:noWrap/>
            <w:vAlign w:val="bottom"/>
            <w:hideMark/>
          </w:tcPr>
          <w:p w14:paraId="101142C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w:t>
            </w:r>
          </w:p>
        </w:tc>
        <w:tc>
          <w:tcPr>
            <w:tcW w:w="828" w:type="dxa"/>
            <w:tcBorders>
              <w:top w:val="nil"/>
              <w:left w:val="nil"/>
              <w:bottom w:val="nil"/>
              <w:right w:val="nil"/>
            </w:tcBorders>
            <w:shd w:val="clear" w:color="auto" w:fill="auto"/>
            <w:noWrap/>
            <w:vAlign w:val="bottom"/>
            <w:hideMark/>
          </w:tcPr>
          <w:p w14:paraId="013C44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22</w:t>
            </w:r>
          </w:p>
        </w:tc>
        <w:tc>
          <w:tcPr>
            <w:tcW w:w="828" w:type="dxa"/>
            <w:tcBorders>
              <w:top w:val="nil"/>
              <w:left w:val="nil"/>
              <w:bottom w:val="nil"/>
              <w:right w:val="nil"/>
            </w:tcBorders>
            <w:shd w:val="clear" w:color="auto" w:fill="auto"/>
            <w:noWrap/>
            <w:vAlign w:val="bottom"/>
            <w:hideMark/>
          </w:tcPr>
          <w:p w14:paraId="0009C78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23</w:t>
            </w:r>
          </w:p>
        </w:tc>
        <w:tc>
          <w:tcPr>
            <w:tcW w:w="829" w:type="dxa"/>
            <w:tcBorders>
              <w:top w:val="nil"/>
              <w:left w:val="nil"/>
              <w:bottom w:val="nil"/>
              <w:right w:val="nil"/>
            </w:tcBorders>
            <w:shd w:val="clear" w:color="auto" w:fill="auto"/>
            <w:noWrap/>
            <w:vAlign w:val="bottom"/>
            <w:hideMark/>
          </w:tcPr>
          <w:p w14:paraId="12389F3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24</w:t>
            </w:r>
          </w:p>
        </w:tc>
        <w:tc>
          <w:tcPr>
            <w:tcW w:w="828" w:type="dxa"/>
            <w:tcBorders>
              <w:top w:val="nil"/>
              <w:left w:val="nil"/>
              <w:bottom w:val="nil"/>
              <w:right w:val="nil"/>
            </w:tcBorders>
            <w:shd w:val="clear" w:color="auto" w:fill="auto"/>
            <w:noWrap/>
            <w:vAlign w:val="bottom"/>
            <w:hideMark/>
          </w:tcPr>
          <w:p w14:paraId="214030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25</w:t>
            </w:r>
          </w:p>
        </w:tc>
        <w:tc>
          <w:tcPr>
            <w:tcW w:w="828" w:type="dxa"/>
            <w:tcBorders>
              <w:top w:val="nil"/>
              <w:left w:val="nil"/>
              <w:bottom w:val="nil"/>
              <w:right w:val="nil"/>
            </w:tcBorders>
            <w:shd w:val="clear" w:color="auto" w:fill="auto"/>
            <w:noWrap/>
            <w:vAlign w:val="bottom"/>
            <w:hideMark/>
          </w:tcPr>
          <w:p w14:paraId="36A45C3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26</w:t>
            </w:r>
          </w:p>
        </w:tc>
        <w:tc>
          <w:tcPr>
            <w:tcW w:w="828" w:type="dxa"/>
            <w:tcBorders>
              <w:top w:val="nil"/>
              <w:left w:val="nil"/>
              <w:bottom w:val="nil"/>
              <w:right w:val="nil"/>
            </w:tcBorders>
            <w:shd w:val="clear" w:color="auto" w:fill="auto"/>
            <w:noWrap/>
            <w:vAlign w:val="bottom"/>
            <w:hideMark/>
          </w:tcPr>
          <w:p w14:paraId="5A7310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27</w:t>
            </w:r>
          </w:p>
        </w:tc>
        <w:tc>
          <w:tcPr>
            <w:tcW w:w="829" w:type="dxa"/>
            <w:tcBorders>
              <w:top w:val="nil"/>
              <w:left w:val="nil"/>
              <w:bottom w:val="nil"/>
              <w:right w:val="nil"/>
            </w:tcBorders>
            <w:shd w:val="clear" w:color="auto" w:fill="auto"/>
            <w:noWrap/>
            <w:vAlign w:val="bottom"/>
            <w:hideMark/>
          </w:tcPr>
          <w:p w14:paraId="0B4E2E1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28</w:t>
            </w:r>
          </w:p>
        </w:tc>
      </w:tr>
      <w:tr w:rsidR="00306040" w:rsidRPr="00140A1A" w14:paraId="46C2C0D2" w14:textId="77777777" w:rsidTr="00D72B84">
        <w:trPr>
          <w:trHeight w:val="296"/>
          <w:jc w:val="center"/>
        </w:trPr>
        <w:tc>
          <w:tcPr>
            <w:tcW w:w="475" w:type="dxa"/>
            <w:vMerge/>
            <w:tcBorders>
              <w:left w:val="nil"/>
            </w:tcBorders>
          </w:tcPr>
          <w:p w14:paraId="41503B7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E075A1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21-40</w:t>
            </w:r>
          </w:p>
        </w:tc>
        <w:tc>
          <w:tcPr>
            <w:tcW w:w="828" w:type="dxa"/>
            <w:tcBorders>
              <w:top w:val="nil"/>
              <w:left w:val="single" w:sz="4" w:space="0" w:color="auto"/>
              <w:bottom w:val="nil"/>
              <w:right w:val="nil"/>
            </w:tcBorders>
            <w:shd w:val="clear" w:color="auto" w:fill="auto"/>
            <w:noWrap/>
            <w:vAlign w:val="bottom"/>
            <w:hideMark/>
          </w:tcPr>
          <w:p w14:paraId="3B1908B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31</w:t>
            </w:r>
          </w:p>
        </w:tc>
        <w:tc>
          <w:tcPr>
            <w:tcW w:w="828" w:type="dxa"/>
            <w:tcBorders>
              <w:top w:val="nil"/>
              <w:left w:val="nil"/>
              <w:bottom w:val="nil"/>
              <w:right w:val="nil"/>
            </w:tcBorders>
            <w:shd w:val="clear" w:color="auto" w:fill="auto"/>
            <w:noWrap/>
            <w:vAlign w:val="bottom"/>
            <w:hideMark/>
          </w:tcPr>
          <w:p w14:paraId="4A7029D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32</w:t>
            </w:r>
          </w:p>
        </w:tc>
        <w:tc>
          <w:tcPr>
            <w:tcW w:w="828" w:type="dxa"/>
            <w:tcBorders>
              <w:top w:val="nil"/>
              <w:left w:val="nil"/>
              <w:bottom w:val="nil"/>
              <w:right w:val="nil"/>
            </w:tcBorders>
            <w:shd w:val="clear" w:color="auto" w:fill="auto"/>
            <w:noWrap/>
            <w:vAlign w:val="bottom"/>
            <w:hideMark/>
          </w:tcPr>
          <w:p w14:paraId="4C01593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33</w:t>
            </w:r>
          </w:p>
        </w:tc>
        <w:tc>
          <w:tcPr>
            <w:tcW w:w="829" w:type="dxa"/>
            <w:tcBorders>
              <w:top w:val="nil"/>
              <w:left w:val="nil"/>
              <w:bottom w:val="nil"/>
              <w:right w:val="nil"/>
            </w:tcBorders>
            <w:shd w:val="clear" w:color="auto" w:fill="auto"/>
            <w:noWrap/>
            <w:vAlign w:val="bottom"/>
            <w:hideMark/>
          </w:tcPr>
          <w:p w14:paraId="6AC8A3D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34</w:t>
            </w:r>
          </w:p>
        </w:tc>
        <w:tc>
          <w:tcPr>
            <w:tcW w:w="828" w:type="dxa"/>
            <w:tcBorders>
              <w:top w:val="nil"/>
              <w:left w:val="nil"/>
              <w:bottom w:val="nil"/>
              <w:right w:val="nil"/>
            </w:tcBorders>
            <w:shd w:val="clear" w:color="auto" w:fill="auto"/>
            <w:noWrap/>
            <w:vAlign w:val="bottom"/>
            <w:hideMark/>
          </w:tcPr>
          <w:p w14:paraId="2E41670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35</w:t>
            </w:r>
          </w:p>
        </w:tc>
        <w:tc>
          <w:tcPr>
            <w:tcW w:w="828" w:type="dxa"/>
            <w:tcBorders>
              <w:top w:val="nil"/>
              <w:left w:val="nil"/>
              <w:bottom w:val="nil"/>
              <w:right w:val="nil"/>
            </w:tcBorders>
            <w:shd w:val="clear" w:color="auto" w:fill="auto"/>
            <w:noWrap/>
            <w:vAlign w:val="bottom"/>
            <w:hideMark/>
          </w:tcPr>
          <w:p w14:paraId="1E1AA38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36</w:t>
            </w:r>
          </w:p>
        </w:tc>
        <w:tc>
          <w:tcPr>
            <w:tcW w:w="828" w:type="dxa"/>
            <w:tcBorders>
              <w:top w:val="nil"/>
              <w:left w:val="nil"/>
              <w:bottom w:val="nil"/>
              <w:right w:val="nil"/>
            </w:tcBorders>
            <w:shd w:val="clear" w:color="auto" w:fill="auto"/>
            <w:noWrap/>
            <w:vAlign w:val="bottom"/>
            <w:hideMark/>
          </w:tcPr>
          <w:p w14:paraId="7EFF608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37</w:t>
            </w:r>
          </w:p>
        </w:tc>
        <w:tc>
          <w:tcPr>
            <w:tcW w:w="829" w:type="dxa"/>
            <w:tcBorders>
              <w:top w:val="nil"/>
              <w:left w:val="nil"/>
              <w:bottom w:val="nil"/>
              <w:right w:val="nil"/>
            </w:tcBorders>
            <w:shd w:val="clear" w:color="auto" w:fill="auto"/>
            <w:noWrap/>
            <w:vAlign w:val="bottom"/>
            <w:hideMark/>
          </w:tcPr>
          <w:p w14:paraId="262724FD"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38</w:t>
            </w:r>
          </w:p>
        </w:tc>
      </w:tr>
      <w:tr w:rsidR="00306040" w:rsidRPr="00140A1A" w14:paraId="04D38F05" w14:textId="77777777" w:rsidTr="00D72B84">
        <w:trPr>
          <w:trHeight w:val="296"/>
          <w:jc w:val="center"/>
        </w:trPr>
        <w:tc>
          <w:tcPr>
            <w:tcW w:w="475" w:type="dxa"/>
            <w:vMerge/>
            <w:tcBorders>
              <w:left w:val="nil"/>
              <w:bottom w:val="nil"/>
            </w:tcBorders>
          </w:tcPr>
          <w:p w14:paraId="386C19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left w:val="nil"/>
              <w:bottom w:val="nil"/>
              <w:right w:val="single" w:sz="4" w:space="0" w:color="auto"/>
            </w:tcBorders>
            <w:shd w:val="clear" w:color="auto" w:fill="auto"/>
            <w:noWrap/>
            <w:vAlign w:val="bottom"/>
            <w:hideMark/>
          </w:tcPr>
          <w:p w14:paraId="262E201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41-maximum</w:t>
            </w:r>
          </w:p>
        </w:tc>
        <w:tc>
          <w:tcPr>
            <w:tcW w:w="828" w:type="dxa"/>
            <w:tcBorders>
              <w:top w:val="nil"/>
              <w:left w:val="single" w:sz="4" w:space="0" w:color="auto"/>
              <w:bottom w:val="nil"/>
              <w:right w:val="nil"/>
            </w:tcBorders>
            <w:shd w:val="clear" w:color="auto" w:fill="auto"/>
            <w:noWrap/>
            <w:vAlign w:val="bottom"/>
            <w:hideMark/>
          </w:tcPr>
          <w:p w14:paraId="529194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w:t>
            </w:r>
          </w:p>
        </w:tc>
        <w:tc>
          <w:tcPr>
            <w:tcW w:w="828" w:type="dxa"/>
            <w:tcBorders>
              <w:top w:val="nil"/>
              <w:left w:val="nil"/>
              <w:bottom w:val="nil"/>
              <w:right w:val="nil"/>
            </w:tcBorders>
            <w:shd w:val="clear" w:color="auto" w:fill="auto"/>
            <w:noWrap/>
            <w:vAlign w:val="bottom"/>
            <w:hideMark/>
          </w:tcPr>
          <w:p w14:paraId="35F343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42</w:t>
            </w:r>
          </w:p>
        </w:tc>
        <w:tc>
          <w:tcPr>
            <w:tcW w:w="828" w:type="dxa"/>
            <w:tcBorders>
              <w:top w:val="nil"/>
              <w:left w:val="nil"/>
              <w:bottom w:val="nil"/>
              <w:right w:val="nil"/>
            </w:tcBorders>
            <w:shd w:val="clear" w:color="auto" w:fill="auto"/>
            <w:noWrap/>
            <w:vAlign w:val="bottom"/>
            <w:hideMark/>
          </w:tcPr>
          <w:p w14:paraId="5072B862"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43</w:t>
            </w:r>
          </w:p>
        </w:tc>
        <w:tc>
          <w:tcPr>
            <w:tcW w:w="829" w:type="dxa"/>
            <w:tcBorders>
              <w:top w:val="nil"/>
              <w:left w:val="nil"/>
              <w:bottom w:val="nil"/>
              <w:right w:val="nil"/>
            </w:tcBorders>
            <w:shd w:val="clear" w:color="auto" w:fill="auto"/>
            <w:noWrap/>
            <w:vAlign w:val="bottom"/>
            <w:hideMark/>
          </w:tcPr>
          <w:p w14:paraId="5C186AB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44</w:t>
            </w:r>
          </w:p>
        </w:tc>
        <w:tc>
          <w:tcPr>
            <w:tcW w:w="828" w:type="dxa"/>
            <w:tcBorders>
              <w:top w:val="nil"/>
              <w:left w:val="nil"/>
              <w:bottom w:val="nil"/>
              <w:right w:val="nil"/>
            </w:tcBorders>
            <w:shd w:val="clear" w:color="auto" w:fill="auto"/>
            <w:noWrap/>
            <w:vAlign w:val="bottom"/>
            <w:hideMark/>
          </w:tcPr>
          <w:p w14:paraId="2FC36DB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45</w:t>
            </w:r>
          </w:p>
        </w:tc>
        <w:tc>
          <w:tcPr>
            <w:tcW w:w="828" w:type="dxa"/>
            <w:tcBorders>
              <w:top w:val="nil"/>
              <w:left w:val="nil"/>
              <w:bottom w:val="nil"/>
              <w:right w:val="nil"/>
            </w:tcBorders>
            <w:shd w:val="clear" w:color="auto" w:fill="auto"/>
            <w:noWrap/>
            <w:vAlign w:val="bottom"/>
            <w:hideMark/>
          </w:tcPr>
          <w:p w14:paraId="7753C60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46</w:t>
            </w:r>
          </w:p>
        </w:tc>
        <w:tc>
          <w:tcPr>
            <w:tcW w:w="828" w:type="dxa"/>
            <w:tcBorders>
              <w:top w:val="nil"/>
              <w:left w:val="nil"/>
              <w:bottom w:val="nil"/>
              <w:right w:val="nil"/>
            </w:tcBorders>
            <w:shd w:val="clear" w:color="auto" w:fill="auto"/>
            <w:noWrap/>
            <w:vAlign w:val="bottom"/>
            <w:hideMark/>
          </w:tcPr>
          <w:p w14:paraId="63E143F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47</w:t>
            </w:r>
          </w:p>
        </w:tc>
        <w:tc>
          <w:tcPr>
            <w:tcW w:w="829" w:type="dxa"/>
            <w:tcBorders>
              <w:top w:val="nil"/>
              <w:left w:val="nil"/>
              <w:bottom w:val="nil"/>
              <w:right w:val="nil"/>
            </w:tcBorders>
            <w:shd w:val="clear" w:color="auto" w:fill="auto"/>
            <w:noWrap/>
            <w:vAlign w:val="bottom"/>
            <w:hideMark/>
          </w:tcPr>
          <w:p w14:paraId="53F8A4B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48</w:t>
            </w:r>
          </w:p>
        </w:tc>
      </w:tr>
    </w:tbl>
    <w:p w14:paraId="41DC79FA" w14:textId="74590C0B" w:rsidR="001C3355" w:rsidRDefault="00140A1A" w:rsidP="009D7A32">
      <w:pPr>
        <w:rPr>
          <w:rFonts w:asciiTheme="minorHAnsi" w:hAnsiTheme="minorHAnsi" w:cstheme="minorBidi"/>
          <w:sz w:val="22"/>
          <w:lang w:val="en-GB"/>
        </w:rPr>
      </w:pPr>
      <w:r>
        <w:fldChar w:fldCharType="begin"/>
      </w:r>
      <w:r>
        <w:instrText xml:space="preserve"> LINK </w:instrText>
      </w:r>
      <w:r w:rsidR="003918DB">
        <w:instrText xml:space="preserve">Excel.Sheet.12 "\\\\fs-home-l\\home-011\\bsu017\\My Documents\\Dissertation\\Dissertation2016_writing\\Charts20160405.xlsx" Sheet1!R1C1:R5C9 </w:instrText>
      </w:r>
      <w:r>
        <w:instrText xml:space="preserve">\a \f 4 \h  \* MERGEFORMAT </w:instrText>
      </w:r>
      <w:r>
        <w:fldChar w:fldCharType="separate"/>
      </w:r>
    </w:p>
    <w:p w14:paraId="78EE5334" w14:textId="09542D22" w:rsidR="009D7A32" w:rsidRDefault="00140A1A" w:rsidP="009D7A32">
      <w:pPr>
        <w:rPr>
          <w:b/>
        </w:rPr>
      </w:pPr>
      <w:r>
        <w:lastRenderedPageBreak/>
        <w:fldChar w:fldCharType="end"/>
      </w:r>
      <w:r w:rsidR="009D7A32" w:rsidRPr="009D7A32">
        <w:rPr>
          <w:b/>
        </w:rPr>
        <w:t xml:space="preserve"> </w:t>
      </w:r>
      <w:r w:rsidR="009D7A32">
        <w:rPr>
          <w:b/>
        </w:rPr>
        <w:t>Distance to roads</w:t>
      </w:r>
    </w:p>
    <w:p w14:paraId="69FAE8E0" w14:textId="77777777" w:rsidR="009D7A32" w:rsidRPr="0087767F" w:rsidRDefault="009D7A32" w:rsidP="009D7A32">
      <w:r>
        <w:t xml:space="preserve">The distance of each pixel from the nearest road was calculated using a shapefile provided by </w:t>
      </w:r>
      <w:proofErr w:type="spellStart"/>
      <w:r>
        <w:t>OpenStreetMap</w:t>
      </w:r>
      <w:proofErr w:type="spellEnd"/>
      <w:r>
        <w:t xml:space="preserve"> (</w:t>
      </w:r>
      <w:hyperlink r:id="rId16" w:history="1">
        <w:r w:rsidRPr="009D7A32">
          <w:rPr>
            <w:rStyle w:val="Hyperlink"/>
            <w:color w:val="auto"/>
            <w:u w:val="none"/>
          </w:rPr>
          <w:t>https://www.openstreetmap.org/</w:t>
        </w:r>
      </w:hyperlink>
      <w:r>
        <w:t xml:space="preserve">). </w:t>
      </w:r>
    </w:p>
    <w:p w14:paraId="59C4C44C" w14:textId="480CAEA0" w:rsidR="009D7A32" w:rsidRDefault="009D7A32" w:rsidP="009D7A32">
      <w:pPr>
        <w:rPr>
          <w:b/>
        </w:rPr>
      </w:pPr>
      <w:r>
        <w:rPr>
          <w:b/>
        </w:rPr>
        <w:t xml:space="preserve">Direction </w:t>
      </w:r>
      <w:r w:rsidR="00D825B8">
        <w:rPr>
          <w:b/>
        </w:rPr>
        <w:t>of</w:t>
      </w:r>
      <w:r>
        <w:rPr>
          <w:b/>
        </w:rPr>
        <w:t xml:space="preserve"> roads</w:t>
      </w:r>
    </w:p>
    <w:p w14:paraId="6CAB792A" w14:textId="77777777" w:rsidR="009D7A32" w:rsidRDefault="009D7A32" w:rsidP="009D7A32">
      <w:pPr>
        <w:rPr>
          <w:b/>
        </w:rPr>
      </w:pPr>
      <w:r>
        <w:t xml:space="preserve">The direction from each pixel to the nearest road was calculated using a shapefile provided by </w:t>
      </w:r>
      <w:proofErr w:type="spellStart"/>
      <w:r>
        <w:t>OpenStreetMap</w:t>
      </w:r>
      <w:proofErr w:type="spellEnd"/>
      <w:r>
        <w:t xml:space="preserve"> (</w:t>
      </w:r>
      <w:hyperlink r:id="rId17" w:history="1">
        <w:r w:rsidRPr="009D7A32">
          <w:rPr>
            <w:rStyle w:val="Hyperlink"/>
            <w:color w:val="auto"/>
            <w:u w:val="none"/>
          </w:rPr>
          <w:t>https://www.openstreetmap.org/</w:t>
        </w:r>
      </w:hyperlink>
      <w:r>
        <w:t>).</w:t>
      </w:r>
    </w:p>
    <w:p w14:paraId="52FFAC09" w14:textId="77777777" w:rsidR="009D7A32" w:rsidRDefault="009D7A32" w:rsidP="009D7A32">
      <w:pPr>
        <w:rPr>
          <w:b/>
        </w:rPr>
      </w:pPr>
      <w:r>
        <w:rPr>
          <w:b/>
        </w:rPr>
        <w:t>Resistance</w:t>
      </w:r>
    </w:p>
    <w:p w14:paraId="7F171737" w14:textId="2994156E" w:rsidR="00140A1A" w:rsidRDefault="009D7A32" w:rsidP="004218C1">
      <w:r>
        <w:t xml:space="preserve">The </w:t>
      </w:r>
      <w:commentRangeStart w:id="89"/>
      <w:r w:rsidR="0096354D">
        <w:t xml:space="preserve">cost </w:t>
      </w:r>
      <w:commentRangeEnd w:id="89"/>
      <w:r w:rsidR="0096354D">
        <w:rPr>
          <w:rStyle w:val="CommentReference"/>
          <w:rFonts w:asciiTheme="minorHAnsi" w:hAnsiTheme="minorHAnsi" w:cstheme="minorBidi"/>
          <w:lang w:val="en-GB"/>
        </w:rPr>
        <w:commentReference w:id="89"/>
      </w:r>
      <w:r w:rsidR="0096354D">
        <w:t xml:space="preserve">distance tool in ArcMap was used to calculate a layer in which every pixel was given a value of the smallest accumulated travel cost to the nearest road. This layer was calculated using the slope layer described above and a shapefile provided by </w:t>
      </w:r>
      <w:proofErr w:type="spellStart"/>
      <w:r w:rsidR="0096354D">
        <w:t>OpenStreetMap</w:t>
      </w:r>
      <w:proofErr w:type="spellEnd"/>
      <w:r w:rsidR="0096354D">
        <w:t xml:space="preserve"> (</w:t>
      </w:r>
      <w:hyperlink r:id="rId18" w:history="1">
        <w:r w:rsidR="0096354D" w:rsidRPr="009D7A32">
          <w:rPr>
            <w:rStyle w:val="Hyperlink"/>
            <w:color w:val="auto"/>
            <w:u w:val="none"/>
          </w:rPr>
          <w:t>https://www.openstreetmap.org/</w:t>
        </w:r>
      </w:hyperlink>
      <w:r w:rsidR="0096354D">
        <w:t>). This is essentially a layer which shows the relative amount of energy one must expel to get from the closest road to each pixel.</w:t>
      </w:r>
      <w:r w:rsidR="00D825B8">
        <w:t xml:space="preserve"> </w:t>
      </w:r>
    </w:p>
    <w:p w14:paraId="2FA91702" w14:textId="0260F2E5" w:rsidR="00302382" w:rsidRDefault="000B7AB2" w:rsidP="00302382">
      <w:pPr>
        <w:pStyle w:val="Heading2"/>
      </w:pPr>
      <w:bookmarkStart w:id="90" w:name="_Toc449534536"/>
      <w:r>
        <w:t xml:space="preserve">Habitat suitability modelling with </w:t>
      </w:r>
      <w:r w:rsidR="00302382">
        <w:t>MAXENT</w:t>
      </w:r>
      <w:bookmarkEnd w:id="90"/>
    </w:p>
    <w:p w14:paraId="71A58A17" w14:textId="3BF4D035" w:rsidR="00302382" w:rsidRDefault="0081066E" w:rsidP="00302382">
      <w:pPr>
        <w:pStyle w:val="Heading3"/>
      </w:pPr>
      <w:bookmarkStart w:id="91" w:name="_Toc449534537"/>
      <w:r>
        <w:t>Model selection</w:t>
      </w:r>
      <w:bookmarkEnd w:id="91"/>
    </w:p>
    <w:p w14:paraId="42E68120" w14:textId="1D845090" w:rsidR="0081066E" w:rsidRPr="009F0C68" w:rsidRDefault="005A69A9" w:rsidP="0081066E">
      <w:pPr>
        <w:rPr>
          <w:b/>
        </w:rPr>
      </w:pPr>
      <w:r>
        <w:t>To determine the most accurate model a series of 63 test e</w:t>
      </w:r>
      <w:r w:rsidR="0081066E">
        <w:t>nvironmental niche models were made using MAXENT (version 3.3.3)</w:t>
      </w:r>
      <w:r>
        <w:t>.</w:t>
      </w:r>
      <w:r w:rsidR="0081066E">
        <w:t xml:space="preserve"> </w:t>
      </w:r>
      <w:r>
        <w:t>T</w:t>
      </w:r>
      <w:r w:rsidR="0081066E">
        <w:t xml:space="preserve">he theory behind this software is explained in </w:t>
      </w:r>
      <w:commentRangeStart w:id="92"/>
      <w:r w:rsidR="0081066E" w:rsidRPr="0081066E">
        <w:rPr>
          <w:b/>
        </w:rPr>
        <w:t>section x</w:t>
      </w:r>
      <w:commentRangeEnd w:id="92"/>
      <w:r w:rsidR="0081066E">
        <w:rPr>
          <w:rStyle w:val="CommentReference"/>
          <w:rFonts w:asciiTheme="minorHAnsi" w:hAnsiTheme="minorHAnsi" w:cstheme="minorBidi"/>
          <w:lang w:val="en-GB"/>
        </w:rPr>
        <w:commentReference w:id="92"/>
      </w:r>
      <w:r w:rsidR="0081066E">
        <w:rPr>
          <w:b/>
        </w:rPr>
        <w:t xml:space="preserve">. </w:t>
      </w:r>
      <w:r>
        <w:t>A</w:t>
      </w:r>
      <w:r w:rsidR="0081066E">
        <w:t>ll settings were set to their default values</w:t>
      </w:r>
      <w:r>
        <w:t xml:space="preserve"> including maximum iterations (500), convergence threshold (0.00001), sample radius (0), default prevalence (0.5), regularization multiplier (1), background points (10000), and replicates (1) </w:t>
      </w:r>
      <w:r>
        <w:fldChar w:fldCharType="begin"/>
      </w:r>
      <w:r>
        <w:instrText xml:space="preserve"> ADDIN ZOTERO_ITEM CSL_CITATION {"citationID":"12kv41bd23","properties":{"formattedCitation":"(Phillips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5A69A9">
        <w:t xml:space="preserve">(Phillips 2008; </w:t>
      </w:r>
      <w:proofErr w:type="spellStart"/>
      <w:r w:rsidRPr="005A69A9">
        <w:t>Lahoz-Monfort</w:t>
      </w:r>
      <w:proofErr w:type="spellEnd"/>
      <w:r w:rsidRPr="005A69A9">
        <w:t xml:space="preserve"> 2008)</w:t>
      </w:r>
      <w:r>
        <w:fldChar w:fldCharType="end"/>
      </w:r>
      <w:r>
        <w:t xml:space="preserve">. A random test percentage of 25 was used in all test models. </w:t>
      </w:r>
      <w:r w:rsidR="00063DFC">
        <w:t xml:space="preserve">Each test model had a different combination of environmental variables detailed in </w:t>
      </w:r>
      <w:commentRangeStart w:id="93"/>
      <w:r w:rsidR="00063DFC">
        <w:rPr>
          <w:b/>
        </w:rPr>
        <w:lastRenderedPageBreak/>
        <w:t>table x</w:t>
      </w:r>
      <w:commentRangeEnd w:id="93"/>
      <w:r w:rsidR="00063DFC">
        <w:rPr>
          <w:rStyle w:val="CommentReference"/>
          <w:rFonts w:asciiTheme="minorHAnsi" w:hAnsiTheme="minorHAnsi" w:cstheme="minorBidi"/>
          <w:lang w:val="en-GB"/>
        </w:rPr>
        <w:commentReference w:id="93"/>
      </w:r>
      <w:r w:rsidR="00063DFC">
        <w:rPr>
          <w:b/>
        </w:rPr>
        <w:t xml:space="preserve">. </w:t>
      </w:r>
      <w:r w:rsidR="00063DFC">
        <w:t>The models able to best predict suitable habitat for each s</w:t>
      </w:r>
      <w:r w:rsidR="00C0400F">
        <w:t>pecies were selected using the t</w:t>
      </w:r>
      <w:r w:rsidR="00063DFC">
        <w:t>est AUC v</w:t>
      </w:r>
      <w:r w:rsidR="00424667">
        <w:t>alue, which is generally preferred over the training AUC when comparing models</w:t>
      </w:r>
      <w:r w:rsidR="00C0400F">
        <w:t xml:space="preserve"> since it uses independent data to test the model rather than data used to create the model</w:t>
      </w:r>
      <w:r w:rsidR="00424667">
        <w:t xml:space="preserve"> </w:t>
      </w:r>
      <w:r w:rsidR="00424667">
        <w:fldChar w:fldCharType="begin"/>
      </w:r>
      <w:r w:rsidR="00424667">
        <w:instrText xml:space="preserve"> ADDIN ZOTERO_ITEM CSL_CITATION {"citationID":"13rucvnouu","properties":{"formattedCitation":"(Phillips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424667">
        <w:fldChar w:fldCharType="separate"/>
      </w:r>
      <w:r w:rsidR="00424667" w:rsidRPr="00424667">
        <w:t xml:space="preserve">(Phillips 2008; </w:t>
      </w:r>
      <w:proofErr w:type="spellStart"/>
      <w:r w:rsidR="00424667" w:rsidRPr="00424667">
        <w:t>Lahoz-Monfort</w:t>
      </w:r>
      <w:proofErr w:type="spellEnd"/>
      <w:r w:rsidR="00424667" w:rsidRPr="00424667">
        <w:t xml:space="preserve"> 2008)</w:t>
      </w:r>
      <w:r w:rsidR="00424667">
        <w:fldChar w:fldCharType="end"/>
      </w:r>
      <w:r w:rsidR="00424667">
        <w:t xml:space="preserve">. </w:t>
      </w:r>
    </w:p>
    <w:p w14:paraId="1ECAB36A" w14:textId="456640F8" w:rsidR="0081066E" w:rsidRPr="0081066E" w:rsidRDefault="0081066E" w:rsidP="0081066E">
      <w:r>
        <w:t xml:space="preserve"> </w:t>
      </w:r>
    </w:p>
    <w:p w14:paraId="1C34FD75" w14:textId="1129C875" w:rsidR="00302382" w:rsidRDefault="00C0400F" w:rsidP="00302382">
      <w:pPr>
        <w:pStyle w:val="Heading3"/>
      </w:pPr>
      <w:bookmarkStart w:id="94" w:name="_Toc449534538"/>
      <w:r>
        <w:t>Final model</w:t>
      </w:r>
      <w:r w:rsidR="00E11AB7">
        <w:t>s</w:t>
      </w:r>
      <w:bookmarkEnd w:id="94"/>
    </w:p>
    <w:p w14:paraId="33534720" w14:textId="781360ED" w:rsidR="00C0400F" w:rsidRDefault="00C0400F" w:rsidP="00C0400F">
      <w:r>
        <w:t xml:space="preserve">The test model of each species with the greatest test AUC value was used to create an additional model using the same environmental variables and a random test percentage of </w:t>
      </w:r>
      <w:r>
        <w:rPr>
          <w:rFonts w:ascii="Courier New" w:hAnsi="Courier New"/>
        </w:rPr>
        <w:t xml:space="preserve">0 </w:t>
      </w:r>
      <w:r>
        <w:t>to ensure that the model used as much data as possible in creating the model. This model produced jackknife tests and response curves to aid in determining the most informative environmental variables.</w:t>
      </w:r>
    </w:p>
    <w:p w14:paraId="461D8BA6" w14:textId="77777777" w:rsidR="00E11AB7" w:rsidRDefault="00E11AB7" w:rsidP="00E11AB7">
      <w:pPr>
        <w:rPr>
          <w:b/>
        </w:rPr>
      </w:pPr>
      <w:r>
        <w:rPr>
          <w:b/>
        </w:rPr>
        <w:t>Human influenced factors</w:t>
      </w:r>
    </w:p>
    <w:p w14:paraId="76833565" w14:textId="455D5E46" w:rsidR="00E11AB7" w:rsidRPr="00E11AB7" w:rsidRDefault="00E11AB7" w:rsidP="00E11AB7">
      <w:r>
        <w:t xml:space="preserve">The final model was calculated a second time with the factors that are directly influenced by the presence of humans (distance to roads, direction of roads, resistance, and night lights) removed. We shall call these factors </w:t>
      </w:r>
      <w:r w:rsidRPr="00E11AB7">
        <w:rPr>
          <w:i/>
        </w:rPr>
        <w:t xml:space="preserve">anthropogenic </w:t>
      </w:r>
      <w:r w:rsidRPr="00E11AB7">
        <w:t>factors</w:t>
      </w:r>
      <w:r>
        <w:rPr>
          <w:i/>
        </w:rPr>
        <w:t xml:space="preserve"> </w:t>
      </w:r>
      <w:r>
        <w:t xml:space="preserve">and the factors that are not directly influenced by the presence as </w:t>
      </w:r>
      <w:r>
        <w:rPr>
          <w:i/>
        </w:rPr>
        <w:t xml:space="preserve">natural </w:t>
      </w:r>
      <w:r w:rsidRPr="00E11AB7">
        <w:t>factors</w:t>
      </w:r>
      <w:r>
        <w:t xml:space="preserve">. This was done to look at what factors would affect the distribution of each species in a habitat with little human disturbance. It should be noted that while the </w:t>
      </w:r>
      <w:r>
        <w:rPr>
          <w:i/>
        </w:rPr>
        <w:t xml:space="preserve">anthropogenic </w:t>
      </w:r>
      <w:r>
        <w:t>factors are</w:t>
      </w:r>
      <w:r w:rsidR="003F7065">
        <w:t xml:space="preserve"> always</w:t>
      </w:r>
      <w:r>
        <w:t xml:space="preserve"> directly influenced by </w:t>
      </w:r>
      <w:r w:rsidR="003F7065">
        <w:t xml:space="preserve">humans, the </w:t>
      </w:r>
      <w:r w:rsidR="003F7065" w:rsidRPr="003F7065">
        <w:rPr>
          <w:i/>
        </w:rPr>
        <w:t>natural</w:t>
      </w:r>
      <w:r w:rsidR="003F7065">
        <w:t xml:space="preserve"> factors may also be directly influenced by humans. For example, the distance to roads of a grid square can only be changed by the construction of a road, but the albedo of a grid square will be changed if a road is placed there but will also be affected by the vegetation of the area.</w:t>
      </w:r>
    </w:p>
    <w:p w14:paraId="5D70C138" w14:textId="77777777" w:rsidR="00925F8D" w:rsidRDefault="00925F8D" w:rsidP="00925F8D">
      <w:pPr>
        <w:pStyle w:val="Heading2"/>
      </w:pPr>
      <w:bookmarkStart w:id="95" w:name="_Toc449534539"/>
      <w:r>
        <w:t>Efficiency models</w:t>
      </w:r>
      <w:bookmarkEnd w:id="95"/>
    </w:p>
    <w:p w14:paraId="523D01DE" w14:textId="01192D1A" w:rsidR="00C937C3" w:rsidRDefault="00925F8D" w:rsidP="00925F8D">
      <w:r>
        <w:t xml:space="preserve">Finally, an investigation into the ability of MAXENT to produce a model with a very low number of environmental variables was created. This was carried out because the main expenditure in terms of time when creating habitat suitability models is the process of preparing factors for use in MAXENT. </w:t>
      </w:r>
      <w:r w:rsidR="007E0828">
        <w:t xml:space="preserve">The identification of a small number of factors that predict the distribution of </w:t>
      </w:r>
      <w:r w:rsidR="007E0828">
        <w:rPr>
          <w:i/>
        </w:rPr>
        <w:t xml:space="preserve">Dendrobium thyrsiflorum </w:t>
      </w:r>
      <w:r w:rsidR="007E0828">
        <w:t xml:space="preserve">and </w:t>
      </w:r>
      <w:r w:rsidR="007E0828">
        <w:rPr>
          <w:i/>
        </w:rPr>
        <w:t xml:space="preserve">Luisia magniflora </w:t>
      </w:r>
      <w:r w:rsidR="007E0828">
        <w:t>would increase efficiency when modeling their distributions in other habitats. This investigation used MAXENT to model the distributions of both species using only the four most used factors in each of the final models (</w:t>
      </w:r>
      <w:r w:rsidR="007E0828" w:rsidRPr="007E0828">
        <w:rPr>
          <w:rFonts w:ascii="Courier New" w:hAnsi="Courier New"/>
        </w:rPr>
        <w:t>35A</w:t>
      </w:r>
      <w:r w:rsidR="007E0828">
        <w:t xml:space="preserve"> and </w:t>
      </w:r>
      <w:r w:rsidR="007E0828" w:rsidRPr="007E0828">
        <w:rPr>
          <w:rFonts w:ascii="Courier New" w:hAnsi="Courier New"/>
        </w:rPr>
        <w:t>37A</w:t>
      </w:r>
      <w:r w:rsidR="007E0828">
        <w:t xml:space="preserve">) in terms of percent contribution. </w:t>
      </w:r>
      <w:r w:rsidR="00C937C3">
        <w:br w:type="page"/>
      </w:r>
    </w:p>
    <w:p w14:paraId="097D81EF" w14:textId="77777777" w:rsidR="00C937C3" w:rsidRDefault="00C937C3" w:rsidP="004218C1">
      <w:pPr>
        <w:pStyle w:val="Heading1"/>
      </w:pPr>
      <w:bookmarkStart w:id="96" w:name="_Toc449534540"/>
      <w:r>
        <w:lastRenderedPageBreak/>
        <w:t>Results</w:t>
      </w:r>
      <w:bookmarkEnd w:id="96"/>
    </w:p>
    <w:p w14:paraId="2EEE70F6" w14:textId="075EA734" w:rsidR="00C937C3" w:rsidRDefault="00527291" w:rsidP="00527291">
      <w:pPr>
        <w:pStyle w:val="Heading2"/>
      </w:pPr>
      <w:bookmarkStart w:id="97" w:name="_Toc449534541"/>
      <w:r>
        <w:t xml:space="preserve">Orchid </w:t>
      </w:r>
      <w:commentRangeStart w:id="98"/>
      <w:r>
        <w:t>locations</w:t>
      </w:r>
      <w:commentRangeEnd w:id="98"/>
      <w:r w:rsidR="009F0C68">
        <w:rPr>
          <w:rStyle w:val="CommentReference"/>
          <w:rFonts w:asciiTheme="minorHAnsi" w:hAnsiTheme="minorHAnsi" w:cstheme="minorBidi"/>
          <w:lang w:val="en-GB"/>
        </w:rPr>
        <w:commentReference w:id="98"/>
      </w:r>
      <w:bookmarkEnd w:id="97"/>
    </w:p>
    <w:p w14:paraId="33776B5D" w14:textId="77777777" w:rsidR="00527291" w:rsidRDefault="00527291" w:rsidP="00527291"/>
    <w:p w14:paraId="55413641" w14:textId="41CB3694" w:rsidR="00527291" w:rsidRDefault="00527291" w:rsidP="00527291">
      <w:pPr>
        <w:pStyle w:val="Heading2"/>
      </w:pPr>
      <w:bookmarkStart w:id="99" w:name="_Toc449534542"/>
      <w:r>
        <w:t>Environmental variables</w:t>
      </w:r>
      <w:bookmarkEnd w:id="99"/>
    </w:p>
    <w:p w14:paraId="62327AD4" w14:textId="395A0708" w:rsidR="00527291" w:rsidRDefault="000621EF" w:rsidP="00527291">
      <w:r>
        <w:t xml:space="preserve">Each of the environmental variables used in the creation of the test models are displayed in </w:t>
      </w:r>
      <w:commentRangeStart w:id="100"/>
      <w:r>
        <w:rPr>
          <w:b/>
        </w:rPr>
        <w:t>appendix x</w:t>
      </w:r>
      <w:commentRangeEnd w:id="100"/>
      <w:r>
        <w:rPr>
          <w:rStyle w:val="CommentReference"/>
          <w:rFonts w:asciiTheme="minorHAnsi" w:hAnsiTheme="minorHAnsi" w:cstheme="minorBidi"/>
          <w:lang w:val="en-GB"/>
        </w:rPr>
        <w:commentReference w:id="100"/>
      </w:r>
      <w:r>
        <w:t xml:space="preserve">. </w:t>
      </w:r>
    </w:p>
    <w:p w14:paraId="459F0409" w14:textId="75CE7331" w:rsidR="00527291" w:rsidRDefault="00527291" w:rsidP="00527291">
      <w:pPr>
        <w:pStyle w:val="Heading2"/>
      </w:pPr>
      <w:bookmarkStart w:id="101" w:name="_Toc449534543"/>
      <w:r>
        <w:t>Model suitability</w:t>
      </w:r>
      <w:bookmarkEnd w:id="101"/>
    </w:p>
    <w:p w14:paraId="36C2C418" w14:textId="77777777" w:rsidR="009B6EB6" w:rsidRDefault="009B6EB6" w:rsidP="009B6EB6">
      <w:pPr>
        <w:rPr>
          <w:b/>
        </w:rPr>
      </w:pPr>
      <w:r>
        <w:t xml:space="preserve">Models and their corresponding AUC values can be seen in </w:t>
      </w:r>
      <w:commentRangeStart w:id="102"/>
      <w:r>
        <w:rPr>
          <w:b/>
        </w:rPr>
        <w:t>appendix x</w:t>
      </w:r>
      <w:commentRangeEnd w:id="102"/>
      <w:r>
        <w:rPr>
          <w:rStyle w:val="CommentReference"/>
          <w:rFonts w:asciiTheme="minorHAnsi" w:hAnsiTheme="minorHAnsi" w:cstheme="minorBidi"/>
          <w:lang w:val="en-GB"/>
        </w:rPr>
        <w:commentReference w:id="102"/>
      </w:r>
    </w:p>
    <w:p w14:paraId="1E78D7B0" w14:textId="46B2AB12" w:rsidR="000C76B0" w:rsidRPr="00A13A42" w:rsidRDefault="00A13A42" w:rsidP="009B6EB6">
      <w:pPr>
        <w:rPr>
          <w:b/>
        </w:rPr>
      </w:pPr>
      <w:r>
        <w:t xml:space="preserve">The correlation between the number of environmental variables (factors) and AUC values was tested using Pearson’s correlation coefficient (with the </w:t>
      </w:r>
      <w:commentRangeStart w:id="103"/>
      <w:proofErr w:type="spellStart"/>
      <w:r>
        <w:t>cor.test</w:t>
      </w:r>
      <w:proofErr w:type="spellEnd"/>
      <w:r>
        <w:t xml:space="preserve"> </w:t>
      </w:r>
      <w:commentRangeEnd w:id="103"/>
      <w:r>
        <w:rPr>
          <w:rStyle w:val="CommentReference"/>
          <w:rFonts w:asciiTheme="minorHAnsi" w:hAnsiTheme="minorHAnsi" w:cstheme="minorBidi"/>
          <w:lang w:val="en-GB"/>
        </w:rPr>
        <w:commentReference w:id="103"/>
      </w:r>
      <w:r>
        <w:t xml:space="preserve">package in </w:t>
      </w:r>
      <w:commentRangeStart w:id="104"/>
      <w:r>
        <w:t>R</w:t>
      </w:r>
      <w:commentRangeEnd w:id="104"/>
      <w:r>
        <w:rPr>
          <w:rStyle w:val="CommentReference"/>
          <w:rFonts w:asciiTheme="minorHAnsi" w:hAnsiTheme="minorHAnsi" w:cstheme="minorBidi"/>
          <w:lang w:val="en-GB"/>
        </w:rPr>
        <w:commentReference w:id="104"/>
      </w:r>
      <w:r>
        <w:t>).</w:t>
      </w:r>
      <w:r w:rsidR="00602EEA">
        <w:t xml:space="preserve"> Δ was calculated as test AUC – training </w:t>
      </w:r>
      <w:r w:rsidR="00082D54">
        <w:t>AUC</w:t>
      </w:r>
      <w:r w:rsidR="0036495E">
        <w:t xml:space="preserve"> according to the </w:t>
      </w:r>
      <w:commentRangeStart w:id="105"/>
      <w:r w:rsidR="0036495E">
        <w:t xml:space="preserve">methods </w:t>
      </w:r>
      <w:commentRangeEnd w:id="105"/>
      <w:r w:rsidR="0036495E">
        <w:rPr>
          <w:rStyle w:val="CommentReference"/>
          <w:rFonts w:asciiTheme="minorHAnsi" w:hAnsiTheme="minorHAnsi" w:cstheme="minorBidi"/>
          <w:lang w:val="en-GB"/>
        </w:rPr>
        <w:commentReference w:id="105"/>
      </w:r>
      <w:r w:rsidR="0036495E">
        <w:t xml:space="preserve">of </w:t>
      </w:r>
      <w:r w:rsidR="000925B1">
        <w:fldChar w:fldCharType="begin"/>
      </w:r>
      <w:r w:rsidR="000925B1">
        <w:instrText xml:space="preserve"> ADDIN ZOTERO_ITEM CSL_CITATION {"citationID":"ifigmifft","properties":{"formattedCitation":"(Lahoz-Monfort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0925B1">
        <w:fldChar w:fldCharType="separate"/>
      </w:r>
      <w:proofErr w:type="spellStart"/>
      <w:r w:rsidR="000925B1" w:rsidRPr="000925B1">
        <w:t>Lahoz-Monfort</w:t>
      </w:r>
      <w:proofErr w:type="spellEnd"/>
      <w:r w:rsidR="000925B1" w:rsidRPr="000925B1">
        <w:t xml:space="preserve"> </w:t>
      </w:r>
      <w:r w:rsidR="000925B1">
        <w:t>(</w:t>
      </w:r>
      <w:r w:rsidR="000925B1" w:rsidRPr="000925B1">
        <w:t>2008)</w:t>
      </w:r>
      <w:r w:rsidR="000925B1">
        <w:fldChar w:fldCharType="end"/>
      </w:r>
      <w:r w:rsidR="00082D54">
        <w:t xml:space="preserve">. </w:t>
      </w:r>
      <w:r>
        <w:t xml:space="preserve">The results of this test are displayed in </w:t>
      </w:r>
      <w:commentRangeStart w:id="106"/>
      <w:r>
        <w:rPr>
          <w:b/>
        </w:rPr>
        <w:t>table x</w:t>
      </w:r>
      <w:commentRangeEnd w:id="106"/>
      <w:r>
        <w:rPr>
          <w:rStyle w:val="CommentReference"/>
          <w:rFonts w:asciiTheme="minorHAnsi" w:hAnsiTheme="minorHAnsi" w:cstheme="minorBidi"/>
          <w:lang w:val="en-GB"/>
        </w:rPr>
        <w:commentReference w:id="106"/>
      </w:r>
      <w:r>
        <w:rPr>
          <w:b/>
        </w:rPr>
        <w:t>.</w:t>
      </w:r>
    </w:p>
    <w:p w14:paraId="02421ED9" w14:textId="1BFFE3B2" w:rsidR="00A13A42" w:rsidRPr="00602EEA" w:rsidRDefault="00A13A42" w:rsidP="00A655BF">
      <w:pPr>
        <w:pStyle w:val="Caption"/>
      </w:pPr>
      <w:bookmarkStart w:id="107" w:name="_Toc449534467"/>
      <w:r w:rsidRPr="00A13A42">
        <w:t xml:space="preserve">Table </w:t>
      </w:r>
      <w:fldSimple w:instr=" SEQ Table \* ARABIC ">
        <w:r w:rsidR="00C22261">
          <w:rPr>
            <w:noProof/>
          </w:rPr>
          <w:t>7</w:t>
        </w:r>
      </w:fldSimple>
      <w:r w:rsidRPr="00A13A42">
        <w:t xml:space="preserve">. The correlation between the </w:t>
      </w:r>
      <w:proofErr w:type="gramStart"/>
      <w:r w:rsidRPr="00A13A42">
        <w:t>number</w:t>
      </w:r>
      <w:proofErr w:type="gramEnd"/>
      <w:r w:rsidRPr="00A13A42">
        <w:t xml:space="preserve"> of factors used in each model and the test AUC, training AUC, and </w:t>
      </w:r>
      <w:r w:rsidR="00602EEA">
        <w:t>Δ</w:t>
      </w:r>
      <w:r w:rsidRPr="00A13A42">
        <w:t xml:space="preserve"> (training AUC-test AUC).</w:t>
      </w:r>
      <w:r w:rsidR="00602EEA">
        <w:t xml:space="preserve"> </w:t>
      </w:r>
      <w:proofErr w:type="gramStart"/>
      <w:r w:rsidR="00602EEA">
        <w:t>p-values</w:t>
      </w:r>
      <w:proofErr w:type="gramEnd"/>
      <w:r w:rsidR="00602EEA">
        <w:t xml:space="preserve"> indicate a significant positive correlation between the number of factors and test AUC and training AUC in </w:t>
      </w:r>
      <w:r w:rsidR="00602EEA" w:rsidRPr="00602EEA">
        <w:t>Dendrobium thyrsiflorum</w:t>
      </w:r>
      <w:r w:rsidR="00602EEA">
        <w:t xml:space="preserve"> models and a significant positive correlation between the number of factors and training AUC in </w:t>
      </w:r>
      <w:r w:rsidR="00602EEA" w:rsidRPr="00602EEA">
        <w:t>Luisia magniflora</w:t>
      </w:r>
      <w:r w:rsidR="00602EEA">
        <w:t xml:space="preserve"> models.</w:t>
      </w:r>
      <w:r w:rsidR="000925B1">
        <w:t xml:space="preserve"> There is no significant correlation between the nu</w:t>
      </w:r>
      <w:r w:rsidR="00246EA0">
        <w:t>mber of factors and the Δ value in either species.</w:t>
      </w:r>
      <w:bookmarkEnd w:id="107"/>
    </w:p>
    <w:tbl>
      <w:tblPr>
        <w:tblW w:w="8148" w:type="dxa"/>
        <w:jc w:val="center"/>
        <w:tblLook w:val="04A0" w:firstRow="1" w:lastRow="0" w:firstColumn="1" w:lastColumn="0" w:noHBand="0" w:noVBand="1"/>
      </w:tblPr>
      <w:tblGrid>
        <w:gridCol w:w="4573"/>
        <w:gridCol w:w="1225"/>
        <w:gridCol w:w="1010"/>
        <w:gridCol w:w="1340"/>
      </w:tblGrid>
      <w:tr w:rsidR="0054219A" w:rsidRPr="002F0D9F" w14:paraId="4D3D24E2" w14:textId="77777777" w:rsidTr="002F0D9F">
        <w:trPr>
          <w:cantSplit/>
          <w:trHeight w:val="285"/>
          <w:jc w:val="center"/>
        </w:trPr>
        <w:tc>
          <w:tcPr>
            <w:tcW w:w="4573" w:type="dxa"/>
            <w:tcBorders>
              <w:top w:val="nil"/>
              <w:left w:val="nil"/>
              <w:bottom w:val="single" w:sz="4" w:space="0" w:color="auto"/>
              <w:right w:val="nil"/>
            </w:tcBorders>
            <w:shd w:val="clear" w:color="auto" w:fill="auto"/>
            <w:noWrap/>
            <w:vAlign w:val="bottom"/>
            <w:hideMark/>
          </w:tcPr>
          <w:p w14:paraId="04D6D9D0"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Dendrobium thyrsiflorum </w:t>
            </w:r>
          </w:p>
        </w:tc>
        <w:tc>
          <w:tcPr>
            <w:tcW w:w="1225" w:type="dxa"/>
            <w:tcBorders>
              <w:top w:val="nil"/>
              <w:left w:val="nil"/>
              <w:bottom w:val="single" w:sz="4" w:space="0" w:color="auto"/>
              <w:right w:val="nil"/>
            </w:tcBorders>
            <w:shd w:val="clear" w:color="auto" w:fill="auto"/>
            <w:noWrap/>
            <w:vAlign w:val="center"/>
            <w:hideMark/>
          </w:tcPr>
          <w:p w14:paraId="416EBBD5"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5028A7D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42BC4F5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2FC9C9B0"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3DBCCF3D" w14:textId="51FB45A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0F672889"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3.1293</w:t>
            </w:r>
          </w:p>
        </w:tc>
        <w:tc>
          <w:tcPr>
            <w:tcW w:w="1010" w:type="dxa"/>
            <w:tcBorders>
              <w:top w:val="single" w:sz="4" w:space="0" w:color="auto"/>
              <w:left w:val="nil"/>
              <w:bottom w:val="nil"/>
              <w:right w:val="nil"/>
            </w:tcBorders>
            <w:shd w:val="clear" w:color="auto" w:fill="auto"/>
            <w:noWrap/>
            <w:vAlign w:val="center"/>
            <w:hideMark/>
          </w:tcPr>
          <w:p w14:paraId="038ACD4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7EF2483A" w14:textId="073012DE"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A74D16B"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6B4B3F13" w14:textId="54FA75A5"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0BFA97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9.3065</w:t>
            </w:r>
          </w:p>
        </w:tc>
        <w:tc>
          <w:tcPr>
            <w:tcW w:w="1010" w:type="dxa"/>
            <w:tcBorders>
              <w:top w:val="nil"/>
              <w:left w:val="nil"/>
              <w:bottom w:val="nil"/>
              <w:right w:val="nil"/>
            </w:tcBorders>
            <w:shd w:val="clear" w:color="auto" w:fill="auto"/>
            <w:noWrap/>
            <w:vAlign w:val="center"/>
            <w:hideMark/>
          </w:tcPr>
          <w:p w14:paraId="13D469D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56ECEE0A" w14:textId="4F6C3BD9"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7B836F54"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4E92E344" w14:textId="284E0BE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74258908"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0.62854</w:t>
            </w:r>
          </w:p>
        </w:tc>
        <w:tc>
          <w:tcPr>
            <w:tcW w:w="1010" w:type="dxa"/>
            <w:tcBorders>
              <w:top w:val="nil"/>
              <w:left w:val="nil"/>
              <w:bottom w:val="nil"/>
              <w:right w:val="nil"/>
            </w:tcBorders>
            <w:shd w:val="clear" w:color="auto" w:fill="auto"/>
            <w:noWrap/>
            <w:vAlign w:val="center"/>
            <w:hideMark/>
          </w:tcPr>
          <w:p w14:paraId="5F06F63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29213F3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0.532</w:t>
            </w:r>
          </w:p>
        </w:tc>
      </w:tr>
      <w:tr w:rsidR="0054219A" w:rsidRPr="002F0D9F" w14:paraId="153BB9D1" w14:textId="77777777" w:rsidTr="002F0D9F">
        <w:trPr>
          <w:cantSplit/>
          <w:trHeight w:val="299"/>
          <w:jc w:val="center"/>
        </w:trPr>
        <w:tc>
          <w:tcPr>
            <w:tcW w:w="8148" w:type="dxa"/>
            <w:gridSpan w:val="4"/>
            <w:tcBorders>
              <w:top w:val="nil"/>
              <w:left w:val="nil"/>
              <w:bottom w:val="nil"/>
              <w:right w:val="nil"/>
            </w:tcBorders>
            <w:shd w:val="clear" w:color="auto" w:fill="auto"/>
            <w:noWrap/>
            <w:vAlign w:val="bottom"/>
            <w:hideMark/>
          </w:tcPr>
          <w:p w14:paraId="7C52F2DB" w14:textId="77777777" w:rsidR="0054219A" w:rsidRPr="002F0D9F" w:rsidRDefault="0054219A" w:rsidP="0054219A">
            <w:pPr>
              <w:spacing w:after="0" w:line="240" w:lineRule="auto"/>
              <w:jc w:val="right"/>
              <w:rPr>
                <w:rFonts w:ascii="Courier New" w:eastAsia="Times New Roman" w:hAnsi="Courier New"/>
                <w:color w:val="000000"/>
                <w:sz w:val="22"/>
                <w:szCs w:val="24"/>
                <w:lang w:val="en-GB" w:eastAsia="en-GB"/>
              </w:rPr>
            </w:pPr>
          </w:p>
        </w:tc>
      </w:tr>
      <w:tr w:rsidR="0054219A" w:rsidRPr="002F0D9F" w14:paraId="31540856" w14:textId="77777777" w:rsidTr="002F0D9F">
        <w:trPr>
          <w:cantSplit/>
          <w:trHeight w:val="299"/>
          <w:jc w:val="center"/>
        </w:trPr>
        <w:tc>
          <w:tcPr>
            <w:tcW w:w="4573" w:type="dxa"/>
            <w:tcBorders>
              <w:top w:val="nil"/>
              <w:left w:val="nil"/>
              <w:bottom w:val="single" w:sz="4" w:space="0" w:color="auto"/>
              <w:right w:val="nil"/>
            </w:tcBorders>
            <w:shd w:val="clear" w:color="auto" w:fill="auto"/>
            <w:noWrap/>
            <w:vAlign w:val="bottom"/>
            <w:hideMark/>
          </w:tcPr>
          <w:p w14:paraId="2F543CF3"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Luisia magniflora </w:t>
            </w:r>
          </w:p>
        </w:tc>
        <w:tc>
          <w:tcPr>
            <w:tcW w:w="1225" w:type="dxa"/>
            <w:tcBorders>
              <w:top w:val="nil"/>
              <w:left w:val="nil"/>
              <w:bottom w:val="single" w:sz="4" w:space="0" w:color="auto"/>
              <w:right w:val="nil"/>
            </w:tcBorders>
            <w:shd w:val="clear" w:color="auto" w:fill="auto"/>
            <w:noWrap/>
            <w:vAlign w:val="center"/>
            <w:hideMark/>
          </w:tcPr>
          <w:p w14:paraId="4DB30EB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6947830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777A7E8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556DE05F"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7FD08D40" w14:textId="638EFEE8"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7EC7D16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1.815</w:t>
            </w:r>
          </w:p>
        </w:tc>
        <w:tc>
          <w:tcPr>
            <w:tcW w:w="1010" w:type="dxa"/>
            <w:tcBorders>
              <w:top w:val="single" w:sz="4" w:space="0" w:color="auto"/>
              <w:left w:val="nil"/>
              <w:bottom w:val="nil"/>
              <w:right w:val="nil"/>
            </w:tcBorders>
            <w:shd w:val="clear" w:color="auto" w:fill="auto"/>
            <w:noWrap/>
            <w:vAlign w:val="center"/>
            <w:hideMark/>
          </w:tcPr>
          <w:p w14:paraId="52BA222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49BC3C9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0.07444</w:t>
            </w:r>
          </w:p>
        </w:tc>
      </w:tr>
      <w:tr w:rsidR="0054219A" w:rsidRPr="002F0D9F" w14:paraId="7DB728E6"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73458316" w14:textId="6DF93610"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lastRenderedPageBreak/>
              <w:t>Number of factors - Training AUC</w:t>
            </w:r>
          </w:p>
        </w:tc>
        <w:tc>
          <w:tcPr>
            <w:tcW w:w="1225" w:type="dxa"/>
            <w:tcBorders>
              <w:top w:val="nil"/>
              <w:left w:val="nil"/>
              <w:bottom w:val="nil"/>
              <w:right w:val="nil"/>
            </w:tcBorders>
            <w:shd w:val="clear" w:color="auto" w:fill="auto"/>
            <w:noWrap/>
            <w:vAlign w:val="center"/>
            <w:hideMark/>
          </w:tcPr>
          <w:p w14:paraId="4CC2D662"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13.876</w:t>
            </w:r>
          </w:p>
        </w:tc>
        <w:tc>
          <w:tcPr>
            <w:tcW w:w="1010" w:type="dxa"/>
            <w:tcBorders>
              <w:top w:val="nil"/>
              <w:left w:val="nil"/>
              <w:bottom w:val="nil"/>
              <w:right w:val="nil"/>
            </w:tcBorders>
            <w:shd w:val="clear" w:color="auto" w:fill="auto"/>
            <w:noWrap/>
            <w:vAlign w:val="center"/>
            <w:hideMark/>
          </w:tcPr>
          <w:p w14:paraId="69A73CF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4FDA1DD4" w14:textId="3C3443CA"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6E8C155"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76A90C6B" w14:textId="354F1519"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4E4E514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1.2369</w:t>
            </w:r>
          </w:p>
        </w:tc>
        <w:tc>
          <w:tcPr>
            <w:tcW w:w="1010" w:type="dxa"/>
            <w:tcBorders>
              <w:top w:val="nil"/>
              <w:left w:val="nil"/>
              <w:bottom w:val="nil"/>
              <w:right w:val="nil"/>
            </w:tcBorders>
            <w:shd w:val="clear" w:color="auto" w:fill="auto"/>
            <w:noWrap/>
            <w:vAlign w:val="center"/>
            <w:hideMark/>
          </w:tcPr>
          <w:p w14:paraId="2D917DC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41939C87"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0.2209</w:t>
            </w:r>
          </w:p>
        </w:tc>
      </w:tr>
    </w:tbl>
    <w:p w14:paraId="665DC7B1" w14:textId="77777777" w:rsidR="009B6EB6" w:rsidRPr="009B6EB6" w:rsidRDefault="009B6EB6" w:rsidP="009B6EB6"/>
    <w:p w14:paraId="0FA5B8CE" w14:textId="77777777" w:rsidR="00161C00" w:rsidRDefault="00E45930" w:rsidP="00161C00">
      <w:r>
        <w:t xml:space="preserve">This test shows that the </w:t>
      </w:r>
      <w:r w:rsidR="00343F02">
        <w:t xml:space="preserve">greater number of environmental variables used in the model, the greater the AUC values generally are and the more predictive the model can be. This explains why both final models utilize </w:t>
      </w:r>
      <w:r w:rsidR="00343F02" w:rsidRPr="00343F02">
        <w:rPr>
          <w:rFonts w:ascii="Courier New" w:hAnsi="Courier New"/>
        </w:rPr>
        <w:t>18</w:t>
      </w:r>
      <w:r w:rsidR="00343F02">
        <w:t xml:space="preserve"> and </w:t>
      </w:r>
      <w:r w:rsidR="00343F02" w:rsidRPr="00343F02">
        <w:rPr>
          <w:rFonts w:ascii="Courier New" w:hAnsi="Courier New"/>
        </w:rPr>
        <w:t>19</w:t>
      </w:r>
      <w:r w:rsidR="00343F02">
        <w:t xml:space="preserve"> of the available </w:t>
      </w:r>
      <w:r w:rsidR="00343F02" w:rsidRPr="00343F02">
        <w:rPr>
          <w:rFonts w:ascii="Courier New" w:hAnsi="Courier New"/>
        </w:rPr>
        <w:t>20</w:t>
      </w:r>
      <w:r w:rsidR="00343F02">
        <w:t xml:space="preserve"> environmental variables. </w:t>
      </w:r>
    </w:p>
    <w:p w14:paraId="04FC22C0" w14:textId="52B9424B" w:rsidR="00161C00" w:rsidRDefault="00161C00" w:rsidP="00161C00">
      <w:pPr>
        <w:rPr>
          <w:b/>
        </w:rPr>
      </w:pPr>
      <w:r>
        <w:t xml:space="preserve">The highest test AUC for </w:t>
      </w:r>
      <w:r>
        <w:rPr>
          <w:i/>
        </w:rPr>
        <w:t xml:space="preserve">Dendrobium thyrsiflorum </w:t>
      </w:r>
      <w:r>
        <w:t xml:space="preserve">and </w:t>
      </w:r>
      <w:r>
        <w:rPr>
          <w:i/>
        </w:rPr>
        <w:t xml:space="preserve">Luisia magniflora </w:t>
      </w:r>
      <w:r>
        <w:t xml:space="preserve">were </w:t>
      </w:r>
      <w:r w:rsidRPr="00C44318">
        <w:rPr>
          <w:rFonts w:ascii="Courier New" w:hAnsi="Courier New"/>
        </w:rPr>
        <w:t>0.8551</w:t>
      </w:r>
      <w:r>
        <w:t xml:space="preserve"> (model </w:t>
      </w:r>
      <w:r w:rsidRPr="00C44318">
        <w:rPr>
          <w:rFonts w:ascii="Courier New" w:hAnsi="Courier New"/>
        </w:rPr>
        <w:t>37</w:t>
      </w:r>
      <w:r>
        <w:t xml:space="preserve">) and </w:t>
      </w:r>
      <w:r w:rsidRPr="00C44318">
        <w:rPr>
          <w:rFonts w:ascii="Courier New" w:hAnsi="Courier New"/>
        </w:rPr>
        <w:t>0.9179</w:t>
      </w:r>
      <w:r>
        <w:t xml:space="preserve"> (model </w:t>
      </w:r>
      <w:r w:rsidRPr="00C44318">
        <w:rPr>
          <w:rFonts w:ascii="Courier New" w:hAnsi="Courier New"/>
        </w:rPr>
        <w:t>35</w:t>
      </w:r>
      <w:r>
        <w:t>), respectively.</w:t>
      </w:r>
      <w:r w:rsidR="00246EA0">
        <w:t xml:space="preserve"> These models were selected to</w:t>
      </w:r>
      <w:r w:rsidR="00EA53D6">
        <w:t xml:space="preserve"> be the</w:t>
      </w:r>
      <w:r w:rsidR="00246EA0">
        <w:t xml:space="preserve"> final models.</w:t>
      </w:r>
      <w:r>
        <w:t xml:space="preserve"> </w:t>
      </w:r>
    </w:p>
    <w:p w14:paraId="4237E810" w14:textId="3EB66767" w:rsidR="00527291" w:rsidRDefault="00527291" w:rsidP="00527291"/>
    <w:p w14:paraId="0C2626A6" w14:textId="2975C4CE" w:rsidR="00527291" w:rsidRDefault="00527291" w:rsidP="00527291">
      <w:pPr>
        <w:pStyle w:val="Heading2"/>
      </w:pPr>
      <w:bookmarkStart w:id="108" w:name="_Toc449534544"/>
      <w:r>
        <w:t>Final models</w:t>
      </w:r>
      <w:bookmarkEnd w:id="108"/>
    </w:p>
    <w:p w14:paraId="72196FA5" w14:textId="3D8C755F" w:rsidR="00395F3D" w:rsidRDefault="00161C00" w:rsidP="00395F3D">
      <w:r>
        <w:t xml:space="preserve">The test </w:t>
      </w:r>
      <w:commentRangeStart w:id="109"/>
      <w:r>
        <w:t>models of each species with the greatest AUC values were</w:t>
      </w:r>
      <w:r w:rsidR="00395F3D">
        <w:t xml:space="preserve"> </w:t>
      </w:r>
      <w:r>
        <w:t>run with all locations used and no random tests</w:t>
      </w:r>
      <w:commentRangeEnd w:id="109"/>
      <w:r>
        <w:rPr>
          <w:rStyle w:val="CommentReference"/>
          <w:rFonts w:asciiTheme="minorHAnsi" w:hAnsiTheme="minorHAnsi" w:cstheme="minorBidi"/>
          <w:lang w:val="en-GB"/>
        </w:rPr>
        <w:commentReference w:id="109"/>
      </w:r>
      <w:r>
        <w:t>.</w:t>
      </w:r>
      <w:r w:rsidR="00246EA0">
        <w:t xml:space="preserve"> Each was calculated twice, once with all factors used, the other with the </w:t>
      </w:r>
      <w:r w:rsidR="00246EA0">
        <w:rPr>
          <w:i/>
        </w:rPr>
        <w:t xml:space="preserve">anthropogenic </w:t>
      </w:r>
      <w:r w:rsidR="00246EA0">
        <w:t>factors removed.</w:t>
      </w:r>
      <w:r>
        <w:t xml:space="preserve"> </w:t>
      </w:r>
    </w:p>
    <w:p w14:paraId="6DD2F3E6" w14:textId="6F348ADF" w:rsidR="00161C00" w:rsidRPr="00ED2C5C" w:rsidRDefault="00161C00" w:rsidP="00161C00">
      <w:pPr>
        <w:pStyle w:val="Heading3"/>
      </w:pPr>
      <w:bookmarkStart w:id="110" w:name="_Toc449534545"/>
      <w:r>
        <w:rPr>
          <w:i/>
        </w:rPr>
        <w:t>Dendrobium thyrsiflorum</w:t>
      </w:r>
      <w:r w:rsidR="00ED2C5C">
        <w:rPr>
          <w:i/>
        </w:rPr>
        <w:t xml:space="preserve"> – </w:t>
      </w:r>
      <w:r w:rsidR="00ED2C5C">
        <w:t>all factors</w:t>
      </w:r>
      <w:r w:rsidR="00967CBD">
        <w:t xml:space="preserve"> (37A)</w:t>
      </w:r>
      <w:bookmarkEnd w:id="110"/>
    </w:p>
    <w:p w14:paraId="22985F6D" w14:textId="77777777" w:rsidR="007A2EB9" w:rsidRDefault="007A2EB9" w:rsidP="007A2EB9"/>
    <w:p w14:paraId="346CD3F7" w14:textId="16245B14" w:rsidR="00EA53D6" w:rsidRPr="00B66D08" w:rsidRDefault="006D3151" w:rsidP="002F0D9F">
      <w:pPr>
        <w:rPr>
          <w:rFonts w:ascii="Courier New" w:eastAsia="Times New Roman" w:hAnsi="Courier New"/>
          <w:color w:val="000000"/>
          <w:sz w:val="22"/>
          <w:lang w:val="en-GB" w:eastAsia="en-GB"/>
        </w:rPr>
      </w:pPr>
      <w:r>
        <w:t xml:space="preserve">The following are the </w:t>
      </w:r>
      <w:r w:rsidR="006B2083">
        <w:t xml:space="preserve">results </w:t>
      </w:r>
      <w:r w:rsidR="006B2083" w:rsidRPr="00B66D08">
        <w:t>captured</w:t>
      </w:r>
      <w:r w:rsidR="006B2083">
        <w:t xml:space="preserve"> from running MAXENT with </w:t>
      </w:r>
      <w:r w:rsidR="00111616">
        <w:t xml:space="preserve">the </w:t>
      </w:r>
      <w:r w:rsidR="00111616" w:rsidRPr="00B66D08">
        <w:rPr>
          <w:i/>
        </w:rPr>
        <w:t xml:space="preserve">Dendrobium thyrsiflorum </w:t>
      </w:r>
      <w:r w:rsidR="00111616">
        <w:t xml:space="preserve">presence data and using </w:t>
      </w:r>
      <w:r w:rsidR="00111616" w:rsidRPr="00B66D08">
        <w:t xml:space="preserve">all the factors </w:t>
      </w:r>
      <w:r w:rsidR="00111616">
        <w:t xml:space="preserve">stipulated in model </w:t>
      </w:r>
      <w:r w:rsidR="00111616" w:rsidRPr="00B66D08">
        <w:rPr>
          <w:rFonts w:ascii="Courier New" w:hAnsi="Courier New"/>
        </w:rPr>
        <w:t>37</w:t>
      </w:r>
      <w:r w:rsidR="00111616" w:rsidRPr="00B66D08">
        <w:t xml:space="preserve"> </w:t>
      </w:r>
      <w:r w:rsidR="00111616">
        <w:t xml:space="preserve">with a random test percentage of </w:t>
      </w:r>
      <w:r w:rsidR="00111616" w:rsidRPr="00111616">
        <w:rPr>
          <w:rFonts w:ascii="Courier New" w:hAnsi="Courier New"/>
        </w:rPr>
        <w:t>0</w:t>
      </w:r>
      <w:r w:rsidR="00111616">
        <w:t>.</w:t>
      </w:r>
      <w:r w:rsidR="00EA53D6" w:rsidRPr="00EA53D6">
        <w:rPr>
          <w:b/>
        </w:rPr>
        <w:t xml:space="preserve"> </w:t>
      </w:r>
      <w:r w:rsidR="00B66D08">
        <w:t xml:space="preserve">A training AUC value of </w:t>
      </w:r>
      <w:r w:rsidR="005035FA">
        <w:rPr>
          <w:rFonts w:ascii="Courier New" w:eastAsia="Times New Roman" w:hAnsi="Courier New"/>
          <w:color w:val="000000"/>
          <w:lang w:val="en-GB" w:eastAsia="en-GB"/>
        </w:rPr>
        <w:t xml:space="preserve">0.903 </w:t>
      </w:r>
      <w:r w:rsidR="00B66D08" w:rsidRPr="00B66D08">
        <w:rPr>
          <w:rFonts w:eastAsia="Times New Roman"/>
          <w:color w:val="000000"/>
          <w:sz w:val="22"/>
          <w:lang w:val="en-GB" w:eastAsia="en-GB"/>
        </w:rPr>
        <w:t>was obtained.</w:t>
      </w:r>
      <w:r w:rsidR="00B66D08">
        <w:rPr>
          <w:b/>
        </w:rPr>
        <w:t xml:space="preserve"> </w:t>
      </w:r>
      <w:commentRangeStart w:id="111"/>
      <w:r w:rsidR="00EA53D6">
        <w:rPr>
          <w:b/>
        </w:rPr>
        <w:t xml:space="preserve">Table </w:t>
      </w:r>
      <w:commentRangeEnd w:id="111"/>
      <w:r w:rsidR="00EA53D6">
        <w:rPr>
          <w:rStyle w:val="CommentReference"/>
          <w:rFonts w:asciiTheme="minorHAnsi" w:hAnsiTheme="minorHAnsi" w:cstheme="minorBidi"/>
          <w:lang w:val="en-GB"/>
        </w:rPr>
        <w:commentReference w:id="111"/>
      </w:r>
      <w:r w:rsidR="00EA53D6">
        <w:rPr>
          <w:b/>
        </w:rPr>
        <w:t xml:space="preserve">x </w:t>
      </w:r>
      <w:r w:rsidR="00EA53D6">
        <w:t>shows the factors used in this model</w:t>
      </w:r>
      <w:r w:rsidR="00967CBD">
        <w:t xml:space="preserve"> which will be known as model </w:t>
      </w:r>
      <w:r w:rsidR="00967CBD" w:rsidRPr="00967CBD">
        <w:rPr>
          <w:rFonts w:ascii="Courier New" w:hAnsi="Courier New"/>
        </w:rPr>
        <w:t>37A</w:t>
      </w:r>
      <w:r w:rsidR="00EA53D6">
        <w:t>.</w:t>
      </w:r>
    </w:p>
    <w:p w14:paraId="065BB3FD" w14:textId="1231FA91" w:rsidR="00E217F2" w:rsidRPr="00E217F2" w:rsidRDefault="00E217F2" w:rsidP="00A655BF">
      <w:pPr>
        <w:pStyle w:val="Caption"/>
      </w:pPr>
      <w:bookmarkStart w:id="112" w:name="_Toc449534468"/>
      <w:r w:rsidRPr="00E217F2">
        <w:lastRenderedPageBreak/>
        <w:t xml:space="preserve">Table </w:t>
      </w:r>
      <w:fldSimple w:instr=" SEQ Table \* ARABIC ">
        <w:r w:rsidR="00C22261">
          <w:rPr>
            <w:noProof/>
          </w:rPr>
          <w:t>8</w:t>
        </w:r>
      </w:fldSimple>
      <w:r w:rsidRPr="00E217F2">
        <w:t xml:space="preserve">. The </w:t>
      </w:r>
      <w:r w:rsidRPr="00D60171">
        <w:t>environmental</w:t>
      </w:r>
      <w:r w:rsidRPr="00E217F2">
        <w:t xml:space="preserve"> variables used in calculating model</w:t>
      </w:r>
      <w:r w:rsidR="00D60171">
        <w:t xml:space="preserve"> 37</w:t>
      </w:r>
      <w:r w:rsidR="00967CBD">
        <w:t>A</w:t>
      </w:r>
      <w:r w:rsidRPr="00E217F2">
        <w:t xml:space="preserve"> </w:t>
      </w:r>
      <w:r w:rsidR="00D60171">
        <w:t>with all factors.</w:t>
      </w:r>
      <w:bookmarkEnd w:id="112"/>
    </w:p>
    <w:tbl>
      <w:tblPr>
        <w:tblW w:w="8436" w:type="dxa"/>
        <w:jc w:val="center"/>
        <w:tblLook w:val="04A0" w:firstRow="1" w:lastRow="0" w:firstColumn="1" w:lastColumn="0" w:noHBand="0" w:noVBand="1"/>
      </w:tblPr>
      <w:tblGrid>
        <w:gridCol w:w="2650"/>
        <w:gridCol w:w="5786"/>
      </w:tblGrid>
      <w:tr w:rsidR="009C669B" w:rsidRPr="009C669B" w14:paraId="68EDA54E" w14:textId="77777777" w:rsidTr="002F0D9F">
        <w:trPr>
          <w:trHeight w:val="300"/>
          <w:jc w:val="center"/>
        </w:trPr>
        <w:tc>
          <w:tcPr>
            <w:tcW w:w="2650" w:type="dxa"/>
            <w:tcBorders>
              <w:top w:val="nil"/>
              <w:left w:val="nil"/>
              <w:bottom w:val="single" w:sz="4" w:space="0" w:color="auto"/>
              <w:right w:val="nil"/>
            </w:tcBorders>
            <w:shd w:val="clear" w:color="auto" w:fill="auto"/>
            <w:noWrap/>
            <w:vAlign w:val="center"/>
            <w:hideMark/>
          </w:tcPr>
          <w:p w14:paraId="180C894D"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Layer name</w:t>
            </w:r>
          </w:p>
        </w:tc>
        <w:tc>
          <w:tcPr>
            <w:tcW w:w="5786" w:type="dxa"/>
            <w:tcBorders>
              <w:top w:val="nil"/>
              <w:left w:val="nil"/>
              <w:bottom w:val="single" w:sz="4" w:space="0" w:color="auto"/>
              <w:right w:val="nil"/>
            </w:tcBorders>
            <w:shd w:val="clear" w:color="auto" w:fill="auto"/>
            <w:noWrap/>
            <w:vAlign w:val="center"/>
            <w:hideMark/>
          </w:tcPr>
          <w:p w14:paraId="33FC163B" w14:textId="77777777" w:rsidR="009C669B" w:rsidRPr="009C669B" w:rsidRDefault="009C669B" w:rsidP="002F0D9F">
            <w:pPr>
              <w:spacing w:after="0" w:line="240" w:lineRule="auto"/>
              <w:jc w:val="left"/>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Description</w:t>
            </w:r>
          </w:p>
        </w:tc>
      </w:tr>
      <w:tr w:rsidR="009C669B" w:rsidRPr="009C669B" w14:paraId="1BCCAD00" w14:textId="77777777" w:rsidTr="002F0D9F">
        <w:trPr>
          <w:trHeight w:val="300"/>
          <w:jc w:val="center"/>
        </w:trPr>
        <w:tc>
          <w:tcPr>
            <w:tcW w:w="2650" w:type="dxa"/>
            <w:tcBorders>
              <w:top w:val="single" w:sz="4" w:space="0" w:color="auto"/>
              <w:left w:val="nil"/>
              <w:bottom w:val="nil"/>
              <w:right w:val="nil"/>
            </w:tcBorders>
            <w:shd w:val="clear" w:color="auto" w:fill="auto"/>
            <w:noWrap/>
            <w:vAlign w:val="center"/>
            <w:hideMark/>
          </w:tcPr>
          <w:p w14:paraId="7FEB934C"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B4, B5, B6</w:t>
            </w:r>
          </w:p>
        </w:tc>
        <w:tc>
          <w:tcPr>
            <w:tcW w:w="5786" w:type="dxa"/>
            <w:tcBorders>
              <w:top w:val="single" w:sz="4" w:space="0" w:color="auto"/>
              <w:left w:val="nil"/>
              <w:bottom w:val="nil"/>
              <w:right w:val="nil"/>
            </w:tcBorders>
            <w:shd w:val="clear" w:color="auto" w:fill="auto"/>
            <w:noWrap/>
            <w:vAlign w:val="center"/>
            <w:hideMark/>
          </w:tcPr>
          <w:p w14:paraId="0B7ED561"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Raw LS8 bands</w:t>
            </w:r>
          </w:p>
        </w:tc>
      </w:tr>
      <w:tr w:rsidR="009C669B" w:rsidRPr="009C669B" w14:paraId="6F083189"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1615ACC6" w14:textId="0CEC6F67" w:rsidR="009C669B" w:rsidRPr="009C669B" w:rsidRDefault="00021618" w:rsidP="00021618">
            <w:pPr>
              <w:spacing w:after="0" w:line="240" w:lineRule="auto"/>
              <w:jc w:val="center"/>
              <w:rPr>
                <w:rFonts w:ascii="Courier New" w:eastAsia="Times New Roman" w:hAnsi="Courier New"/>
                <w:b/>
                <w:color w:val="000000"/>
                <w:sz w:val="22"/>
                <w:lang w:val="en-GB" w:eastAsia="en-GB"/>
              </w:rPr>
            </w:pPr>
            <w:r>
              <w:rPr>
                <w:rFonts w:ascii="Courier New" w:eastAsia="Times New Roman" w:hAnsi="Courier New"/>
                <w:b/>
                <w:color w:val="000000"/>
                <w:sz w:val="22"/>
                <w:lang w:val="en-GB" w:eastAsia="en-GB"/>
              </w:rPr>
              <w:t>RDDIR, RDDIST</w:t>
            </w:r>
          </w:p>
        </w:tc>
        <w:tc>
          <w:tcPr>
            <w:tcW w:w="5786" w:type="dxa"/>
            <w:tcBorders>
              <w:top w:val="nil"/>
              <w:left w:val="nil"/>
              <w:bottom w:val="nil"/>
              <w:right w:val="nil"/>
            </w:tcBorders>
            <w:shd w:val="clear" w:color="auto" w:fill="auto"/>
            <w:noWrap/>
            <w:vAlign w:val="center"/>
            <w:hideMark/>
          </w:tcPr>
          <w:p w14:paraId="5891DE40" w14:textId="28B2E537" w:rsidR="009C669B" w:rsidRPr="009C669B" w:rsidRDefault="009C669B" w:rsidP="00021618">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 xml:space="preserve">Distance and direction to </w:t>
            </w:r>
            <w:r w:rsidR="00021618">
              <w:rPr>
                <w:rFonts w:ascii="Courier New" w:eastAsia="Times New Roman" w:hAnsi="Courier New"/>
                <w:color w:val="000000"/>
                <w:sz w:val="22"/>
                <w:lang w:val="en-GB" w:eastAsia="en-GB"/>
              </w:rPr>
              <w:t>roads</w:t>
            </w:r>
          </w:p>
        </w:tc>
      </w:tr>
      <w:tr w:rsidR="009C669B" w:rsidRPr="009C669B" w14:paraId="7B921E7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8615161" w14:textId="2AB02B5D" w:rsidR="009C669B" w:rsidRPr="009C669B" w:rsidRDefault="009C669B" w:rsidP="005035FA">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 xml:space="preserve">ASP-SLP, </w:t>
            </w:r>
            <w:r w:rsidR="00376B45">
              <w:rPr>
                <w:rFonts w:ascii="Courier New" w:eastAsia="Times New Roman" w:hAnsi="Courier New"/>
                <w:b/>
                <w:color w:val="000000"/>
                <w:sz w:val="22"/>
                <w:lang w:val="en-GB" w:eastAsia="en-GB"/>
              </w:rPr>
              <w:t>DEM</w:t>
            </w:r>
          </w:p>
        </w:tc>
        <w:tc>
          <w:tcPr>
            <w:tcW w:w="5786" w:type="dxa"/>
            <w:tcBorders>
              <w:top w:val="nil"/>
              <w:left w:val="nil"/>
              <w:bottom w:val="nil"/>
              <w:right w:val="nil"/>
            </w:tcBorders>
            <w:shd w:val="clear" w:color="auto" w:fill="auto"/>
            <w:noWrap/>
            <w:vAlign w:val="center"/>
            <w:hideMark/>
          </w:tcPr>
          <w:p w14:paraId="387BAC6A" w14:textId="39AAF19F" w:rsidR="009C669B" w:rsidRPr="009C669B" w:rsidRDefault="009C669B" w:rsidP="005035FA">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Aspect-slope combined</w:t>
            </w:r>
            <w:r w:rsidR="005035FA">
              <w:rPr>
                <w:rFonts w:ascii="Courier New" w:eastAsia="Times New Roman" w:hAnsi="Courier New"/>
                <w:color w:val="000000"/>
                <w:sz w:val="22"/>
                <w:lang w:val="en-GB" w:eastAsia="en-GB"/>
              </w:rPr>
              <w:t xml:space="preserve"> layer</w:t>
            </w:r>
            <w:r w:rsidR="00376B45">
              <w:rPr>
                <w:rFonts w:ascii="Courier New" w:eastAsia="Times New Roman" w:hAnsi="Courier New"/>
                <w:color w:val="000000"/>
                <w:sz w:val="22"/>
                <w:lang w:val="en-GB" w:eastAsia="en-GB"/>
              </w:rPr>
              <w:t xml:space="preserve"> and digital elevation map</w:t>
            </w:r>
          </w:p>
        </w:tc>
      </w:tr>
      <w:tr w:rsidR="009C669B" w:rsidRPr="009C669B" w14:paraId="2793A742"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FA8CC9F"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NDVI, ALB, MSR, RNDVI</w:t>
            </w:r>
          </w:p>
        </w:tc>
        <w:tc>
          <w:tcPr>
            <w:tcW w:w="5786" w:type="dxa"/>
            <w:tcBorders>
              <w:top w:val="nil"/>
              <w:left w:val="nil"/>
              <w:bottom w:val="nil"/>
              <w:right w:val="nil"/>
            </w:tcBorders>
            <w:shd w:val="clear" w:color="auto" w:fill="auto"/>
            <w:noWrap/>
            <w:vAlign w:val="center"/>
            <w:hideMark/>
          </w:tcPr>
          <w:p w14:paraId="79BECB8C" w14:textId="2A77971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Vegetation indices</w:t>
            </w:r>
          </w:p>
        </w:tc>
      </w:tr>
      <w:tr w:rsidR="009C669B" w:rsidRPr="009C669B" w14:paraId="64C9BB04"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668449F1"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tct4, tct5, tct6</w:t>
            </w:r>
          </w:p>
        </w:tc>
        <w:tc>
          <w:tcPr>
            <w:tcW w:w="5786" w:type="dxa"/>
            <w:tcBorders>
              <w:top w:val="nil"/>
              <w:left w:val="nil"/>
              <w:bottom w:val="nil"/>
              <w:right w:val="nil"/>
            </w:tcBorders>
            <w:shd w:val="clear" w:color="auto" w:fill="auto"/>
            <w:noWrap/>
            <w:vAlign w:val="center"/>
            <w:hideMark/>
          </w:tcPr>
          <w:p w14:paraId="7C15A0E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Tasselled cap transformations 4, 5, and 6</w:t>
            </w:r>
          </w:p>
        </w:tc>
      </w:tr>
      <w:tr w:rsidR="009C669B" w:rsidRPr="009C669B" w14:paraId="3BAB36E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A187C38"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proofErr w:type="spellStart"/>
            <w:r w:rsidRPr="009C669B">
              <w:rPr>
                <w:rFonts w:ascii="Courier New" w:eastAsia="Times New Roman" w:hAnsi="Courier New"/>
                <w:b/>
                <w:color w:val="000000"/>
                <w:sz w:val="22"/>
                <w:lang w:val="en-GB" w:eastAsia="en-GB"/>
              </w:rPr>
              <w:t>tct_bright</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tct_green</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tct_wet</w:t>
            </w:r>
            <w:proofErr w:type="spellEnd"/>
          </w:p>
        </w:tc>
        <w:tc>
          <w:tcPr>
            <w:tcW w:w="5786" w:type="dxa"/>
            <w:tcBorders>
              <w:top w:val="nil"/>
              <w:left w:val="nil"/>
              <w:bottom w:val="nil"/>
              <w:right w:val="nil"/>
            </w:tcBorders>
            <w:shd w:val="clear" w:color="auto" w:fill="auto"/>
            <w:noWrap/>
            <w:vAlign w:val="center"/>
            <w:hideMark/>
          </w:tcPr>
          <w:p w14:paraId="08623C2D" w14:textId="7D815EC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w:t>
            </w:r>
            <w:r>
              <w:rPr>
                <w:rFonts w:ascii="Courier New" w:eastAsia="Times New Roman" w:hAnsi="Courier New"/>
                <w:color w:val="000000"/>
                <w:sz w:val="22"/>
                <w:lang w:val="en-GB" w:eastAsia="en-GB"/>
              </w:rPr>
              <w:t>elled cap transformations bright</w:t>
            </w:r>
            <w:r w:rsidRPr="009C669B">
              <w:rPr>
                <w:rFonts w:ascii="Courier New" w:eastAsia="Times New Roman" w:hAnsi="Courier New"/>
                <w:color w:val="000000"/>
                <w:sz w:val="22"/>
                <w:lang w:val="en-GB" w:eastAsia="en-GB"/>
              </w:rPr>
              <w:t>ness, greenness, and wetness</w:t>
            </w:r>
          </w:p>
        </w:tc>
      </w:tr>
      <w:tr w:rsidR="009C669B" w:rsidRPr="009C669B" w14:paraId="724E7610"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32672539"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NIGHT</w:t>
            </w:r>
          </w:p>
        </w:tc>
        <w:tc>
          <w:tcPr>
            <w:tcW w:w="5786" w:type="dxa"/>
            <w:tcBorders>
              <w:top w:val="nil"/>
              <w:left w:val="nil"/>
              <w:bottom w:val="nil"/>
              <w:right w:val="nil"/>
            </w:tcBorders>
            <w:shd w:val="clear" w:color="auto" w:fill="auto"/>
            <w:noWrap/>
            <w:vAlign w:val="center"/>
            <w:hideMark/>
          </w:tcPr>
          <w:p w14:paraId="3A0BD09A"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Lights at night</w:t>
            </w:r>
          </w:p>
        </w:tc>
      </w:tr>
    </w:tbl>
    <w:p w14:paraId="2340DB0D" w14:textId="77777777" w:rsidR="009C669B" w:rsidRDefault="009C669B" w:rsidP="00EA53D6"/>
    <w:p w14:paraId="069325B7" w14:textId="64998F20" w:rsidR="00967CBD" w:rsidRPr="004E6EB7" w:rsidRDefault="00967CBD" w:rsidP="00EA53D6">
      <w:commentRangeStart w:id="113"/>
      <w:r>
        <w:rPr>
          <w:b/>
        </w:rPr>
        <w:t>Fig</w:t>
      </w:r>
      <w:commentRangeEnd w:id="113"/>
      <w:r w:rsidR="004E6EB7">
        <w:rPr>
          <w:rStyle w:val="CommentReference"/>
          <w:rFonts w:asciiTheme="minorHAnsi" w:hAnsiTheme="minorHAnsi" w:cstheme="minorBidi"/>
          <w:lang w:val="en-GB"/>
        </w:rPr>
        <w:commentReference w:id="113"/>
      </w:r>
      <w:r>
        <w:rPr>
          <w:b/>
        </w:rPr>
        <w:t xml:space="preserve">. X </w:t>
      </w:r>
      <w:r w:rsidRPr="00967CBD">
        <w:t xml:space="preserve">gives the ROC curve for model </w:t>
      </w:r>
      <w:r w:rsidRPr="00967CBD">
        <w:rPr>
          <w:rFonts w:ascii="Courier New" w:hAnsi="Courier New"/>
        </w:rPr>
        <w:t>37A</w:t>
      </w:r>
      <w:r>
        <w:rPr>
          <w:rFonts w:ascii="Courier New" w:hAnsi="Courier New"/>
        </w:rPr>
        <w:t>.</w:t>
      </w:r>
      <w:r w:rsidR="004E6EB7">
        <w:rPr>
          <w:rFonts w:ascii="Courier New" w:hAnsi="Courier New"/>
        </w:rPr>
        <w:t xml:space="preserve"> </w:t>
      </w:r>
      <w:r w:rsidR="004E6EB7" w:rsidRPr="004E6EB7">
        <w:t xml:space="preserve">See </w:t>
      </w:r>
      <w:commentRangeStart w:id="114"/>
      <w:r w:rsidR="004E6EB7" w:rsidRPr="004E6EB7">
        <w:t xml:space="preserve">section </w:t>
      </w:r>
      <w:commentRangeEnd w:id="114"/>
      <w:r w:rsidR="004E6EB7">
        <w:rPr>
          <w:rStyle w:val="CommentReference"/>
          <w:rFonts w:asciiTheme="minorHAnsi" w:hAnsiTheme="minorHAnsi" w:cstheme="minorBidi"/>
          <w:lang w:val="en-GB"/>
        </w:rPr>
        <w:commentReference w:id="114"/>
      </w:r>
      <w:r w:rsidR="004E6EB7" w:rsidRPr="004E6EB7">
        <w:t>x for an explanation of ROC curves</w:t>
      </w:r>
      <w:r w:rsidR="004E6EB7">
        <w:t>.</w:t>
      </w:r>
    </w:p>
    <w:p w14:paraId="6336CAEE" w14:textId="77777777" w:rsidR="004E6EB7" w:rsidRDefault="00161C00" w:rsidP="004E6EB7">
      <w:pPr>
        <w:keepNext/>
      </w:pPr>
      <w:r>
        <w:rPr>
          <w:noProof/>
          <w:lang w:val="en-GB" w:eastAsia="en-GB"/>
        </w:rPr>
        <w:drawing>
          <wp:inline distT="0" distB="0" distL="0" distR="0" wp14:anchorId="288D8BFB" wp14:editId="3745E3AE">
            <wp:extent cx="5316204" cy="3417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drobium_thrysiflorum_roc.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16204" cy="3417560"/>
                    </a:xfrm>
                    <a:prstGeom prst="rect">
                      <a:avLst/>
                    </a:prstGeom>
                    <a:ln>
                      <a:noFill/>
                    </a:ln>
                    <a:extLst>
                      <a:ext uri="{53640926-AAD7-44D8-BBD7-CCE9431645EC}">
                        <a14:shadowObscured xmlns:a14="http://schemas.microsoft.com/office/drawing/2010/main"/>
                      </a:ext>
                    </a:extLst>
                  </pic:spPr>
                </pic:pic>
              </a:graphicData>
            </a:graphic>
          </wp:inline>
        </w:drawing>
      </w:r>
    </w:p>
    <w:p w14:paraId="1899A1A0" w14:textId="3A6D13CB" w:rsidR="00161C00" w:rsidRDefault="004E6EB7" w:rsidP="004E6EB7">
      <w:pPr>
        <w:pStyle w:val="Caption"/>
      </w:pPr>
      <w:bookmarkStart w:id="115" w:name="_Toc449534478"/>
      <w:r>
        <w:t xml:space="preserve">Figure </w:t>
      </w:r>
      <w:fldSimple w:instr=" SEQ Figure \* ARABIC ">
        <w:r w:rsidR="00140798">
          <w:rPr>
            <w:noProof/>
          </w:rPr>
          <w:t>4</w:t>
        </w:r>
      </w:fldSimple>
      <w:r>
        <w:t>. ROC curve for model 37A. Sensitivity vs 1-specificity.</w:t>
      </w:r>
      <w:bookmarkEnd w:id="115"/>
    </w:p>
    <w:p w14:paraId="48E57679" w14:textId="77777777" w:rsidR="00161C00" w:rsidRDefault="00161C00" w:rsidP="00161C00"/>
    <w:p w14:paraId="4A91A4CD" w14:textId="5E770EB6" w:rsidR="007A2EB9" w:rsidRDefault="007A2EB9" w:rsidP="00161C00">
      <w:r>
        <w:rPr>
          <w:noProof/>
          <w:lang w:val="en-GB" w:eastAsia="en-GB"/>
        </w:rPr>
        <w:lastRenderedPageBreak/>
        <w:drawing>
          <wp:inline distT="0" distB="0" distL="0" distR="0" wp14:anchorId="187C32E3" wp14:editId="1B0DB5F1">
            <wp:extent cx="5731086" cy="368426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drobium_thrysiflorum_omission.png"/>
                    <pic:cNvPicPr/>
                  </pic:nvPicPr>
                  <pic:blipFill>
                    <a:blip r:embed="rId20">
                      <a:extLst>
                        <a:ext uri="{28A0092B-C50C-407E-A947-70E740481C1C}">
                          <a14:useLocalDpi xmlns:a14="http://schemas.microsoft.com/office/drawing/2010/main" val="0"/>
                        </a:ext>
                      </a:extLst>
                    </a:blip>
                    <a:stretch>
                      <a:fillRect/>
                    </a:stretch>
                  </pic:blipFill>
                  <pic:spPr>
                    <a:xfrm>
                      <a:off x="0" y="0"/>
                      <a:ext cx="5731086" cy="3684269"/>
                    </a:xfrm>
                    <a:prstGeom prst="rect">
                      <a:avLst/>
                    </a:prstGeom>
                  </pic:spPr>
                </pic:pic>
              </a:graphicData>
            </a:graphic>
          </wp:inline>
        </w:drawing>
      </w:r>
    </w:p>
    <w:p w14:paraId="0516C016" w14:textId="1C033C6E" w:rsidR="007A2EB9" w:rsidRPr="00603068" w:rsidRDefault="00603068" w:rsidP="00161C00">
      <w:r>
        <w:t xml:space="preserve">The jackknife test illustrated in </w:t>
      </w:r>
      <w:commentRangeStart w:id="116"/>
      <w:r w:rsidRPr="00603068">
        <w:rPr>
          <w:b/>
        </w:rPr>
        <w:t>fig x</w:t>
      </w:r>
      <w:commentRangeEnd w:id="116"/>
      <w:r>
        <w:rPr>
          <w:rStyle w:val="CommentReference"/>
          <w:rFonts w:asciiTheme="minorHAnsi" w:hAnsiTheme="minorHAnsi" w:cstheme="minorBidi"/>
          <w:lang w:val="en-GB"/>
        </w:rPr>
        <w:commentReference w:id="116"/>
      </w:r>
      <w:r>
        <w:rPr>
          <w:b/>
        </w:rPr>
        <w:t xml:space="preserve"> </w:t>
      </w:r>
      <w:r>
        <w:t>found that the factor that contributed most to the model by itself was the</w:t>
      </w:r>
      <w:r w:rsidR="005035FA">
        <w:t xml:space="preserve"> lights at night (NIGHT)</w:t>
      </w:r>
      <w:r>
        <w:t xml:space="preserve">, it therefore had the most useful </w:t>
      </w:r>
      <w:commentRangeStart w:id="117"/>
      <w:r>
        <w:t>information</w:t>
      </w:r>
      <w:commentRangeEnd w:id="117"/>
      <w:r>
        <w:rPr>
          <w:rStyle w:val="CommentReference"/>
          <w:rFonts w:asciiTheme="minorHAnsi" w:hAnsiTheme="minorHAnsi" w:cstheme="minorBidi"/>
          <w:lang w:val="en-GB"/>
        </w:rPr>
        <w:commentReference w:id="117"/>
      </w:r>
      <w:r>
        <w:t>. When the</w:t>
      </w:r>
      <w:r w:rsidR="005035FA">
        <w:t xml:space="preserve"> distance to roads (RDDIST)</w:t>
      </w:r>
      <w:r>
        <w:t xml:space="preserve"> factor was removed, the model suffered the most, </w:t>
      </w:r>
      <w:commentRangeStart w:id="118"/>
      <w:r>
        <w:t>suggesting</w:t>
      </w:r>
      <w:commentRangeEnd w:id="118"/>
      <w:r>
        <w:rPr>
          <w:rStyle w:val="CommentReference"/>
          <w:rFonts w:asciiTheme="minorHAnsi" w:hAnsiTheme="minorHAnsi" w:cstheme="minorBidi"/>
          <w:lang w:val="en-GB"/>
        </w:rPr>
        <w:commentReference w:id="118"/>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89E43D9" w14:textId="77777777" w:rsidR="00F61296" w:rsidRDefault="007A2EB9" w:rsidP="00F61296">
      <w:pPr>
        <w:keepNext/>
      </w:pPr>
      <w:r>
        <w:rPr>
          <w:noProof/>
          <w:lang w:val="en-GB" w:eastAsia="en-GB"/>
        </w:rPr>
        <w:lastRenderedPageBreak/>
        <w:drawing>
          <wp:inline distT="0" distB="0" distL="0" distR="0" wp14:anchorId="24385ECD" wp14:editId="1AF33466">
            <wp:extent cx="5731510" cy="4470577"/>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bium_thrysiflorum_jacknife.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4470577"/>
                    </a:xfrm>
                    <a:prstGeom prst="rect">
                      <a:avLst/>
                    </a:prstGeom>
                    <a:ln>
                      <a:noFill/>
                    </a:ln>
                    <a:extLst>
                      <a:ext uri="{53640926-AAD7-44D8-BBD7-CCE9431645EC}">
                        <a14:shadowObscured xmlns:a14="http://schemas.microsoft.com/office/drawing/2010/main"/>
                      </a:ext>
                    </a:extLst>
                  </pic:spPr>
                </pic:pic>
              </a:graphicData>
            </a:graphic>
          </wp:inline>
        </w:drawing>
      </w:r>
    </w:p>
    <w:p w14:paraId="58F667FC" w14:textId="1D65985F" w:rsidR="007A2EB9" w:rsidRDefault="00F61296" w:rsidP="00F61296">
      <w:pPr>
        <w:pStyle w:val="Caption"/>
      </w:pPr>
      <w:bookmarkStart w:id="119" w:name="_Toc449534479"/>
      <w:r>
        <w:t xml:space="preserve">Figure </w:t>
      </w:r>
      <w:fldSimple w:instr=" SEQ Figure \* ARABIC ">
        <w:r w:rsidR="00140798">
          <w:rPr>
            <w:noProof/>
          </w:rPr>
          <w:t>5</w:t>
        </w:r>
      </w:fldSimple>
      <w:r>
        <w:t>. Jackknife of the regularised training gain</w:t>
      </w:r>
      <w:r>
        <w:rPr>
          <w:noProof/>
        </w:rPr>
        <w:t xml:space="preserve"> for model 37A.</w:t>
      </w:r>
      <w:bookmarkEnd w:id="119"/>
    </w:p>
    <w:p w14:paraId="2565DBBF" w14:textId="52A9FA4A" w:rsidR="00ED2C5C" w:rsidRDefault="00ED2C5C" w:rsidP="00161C00">
      <w:pPr>
        <w:pStyle w:val="Heading3"/>
      </w:pPr>
      <w:bookmarkStart w:id="120" w:name="_Toc449534546"/>
      <w:r>
        <w:rPr>
          <w:i/>
        </w:rPr>
        <w:t xml:space="preserve">Dendrobium thyrsiflorum – </w:t>
      </w:r>
      <w:r w:rsidRPr="00BB0BE4">
        <w:t>natural factors only</w:t>
      </w:r>
      <w:r w:rsidR="00967CBD">
        <w:t xml:space="preserve"> (37N)</w:t>
      </w:r>
      <w:bookmarkEnd w:id="120"/>
    </w:p>
    <w:p w14:paraId="74DD13CE" w14:textId="6FE0E559" w:rsidR="00111616" w:rsidRDefault="00111616" w:rsidP="00111616">
      <w:r>
        <w:t xml:space="preserve">The following are the results acquired from running MAXENT with the </w:t>
      </w:r>
      <w:r w:rsidRPr="00B66D08">
        <w:rPr>
          <w:i/>
        </w:rPr>
        <w:t xml:space="preserve">Dendrobium thyrsiflorum </w:t>
      </w:r>
      <w:r>
        <w:t xml:space="preserve">presence data and using only the natural factors stipulated in model </w:t>
      </w:r>
      <w:r w:rsidRPr="00B66D08">
        <w:rPr>
          <w:rFonts w:ascii="Courier New" w:hAnsi="Courier New"/>
        </w:rPr>
        <w:t>37</w:t>
      </w:r>
      <w:r w:rsidRPr="00B66D08">
        <w:t xml:space="preserve"> </w:t>
      </w:r>
      <w:r>
        <w:t xml:space="preserve">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5035FA">
        <w:rPr>
          <w:rFonts w:ascii="Courier New" w:eastAsia="Times New Roman" w:hAnsi="Courier New"/>
          <w:color w:val="000000"/>
          <w:lang w:val="en-GB" w:eastAsia="en-GB"/>
        </w:rPr>
        <w:t>0.811</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EA53D6">
        <w:t xml:space="preserve"> </w:t>
      </w:r>
      <w:commentRangeStart w:id="121"/>
      <w:r w:rsidR="00EA53D6">
        <w:rPr>
          <w:b/>
        </w:rPr>
        <w:t xml:space="preserve">Table </w:t>
      </w:r>
      <w:commentRangeEnd w:id="121"/>
      <w:r w:rsidR="00EA53D6">
        <w:rPr>
          <w:rStyle w:val="CommentReference"/>
          <w:rFonts w:asciiTheme="minorHAnsi" w:hAnsiTheme="minorHAnsi" w:cstheme="minorBidi"/>
          <w:lang w:val="en-GB"/>
        </w:rPr>
        <w:commentReference w:id="121"/>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37N</w:t>
      </w:r>
      <w:r w:rsidR="00EA53D6">
        <w:t>.</w:t>
      </w:r>
    </w:p>
    <w:p w14:paraId="7F633040" w14:textId="0DDAD35B" w:rsidR="00D60171" w:rsidRDefault="00D60171" w:rsidP="00A655BF">
      <w:pPr>
        <w:pStyle w:val="Caption"/>
      </w:pPr>
      <w:bookmarkStart w:id="122" w:name="_Toc449534469"/>
      <w:r>
        <w:t xml:space="preserve">Table </w:t>
      </w:r>
      <w:fldSimple w:instr=" SEQ Table \* ARABIC ">
        <w:r w:rsidR="00C22261">
          <w:rPr>
            <w:noProof/>
          </w:rPr>
          <w:t>9</w:t>
        </w:r>
      </w:fldSimple>
      <w:r>
        <w:t xml:space="preserve">. </w:t>
      </w:r>
      <w:r w:rsidRPr="00850CF2">
        <w:t>The environmental variables used in calcu</w:t>
      </w:r>
      <w:r>
        <w:t xml:space="preserve">lating model 37 with only </w:t>
      </w:r>
      <w:r w:rsidRPr="00850CF2">
        <w:t>natural</w:t>
      </w:r>
      <w:r>
        <w:t xml:space="preserve"> factors</w:t>
      </w:r>
      <w:r w:rsidRPr="00850CF2">
        <w:t>.</w:t>
      </w:r>
      <w:bookmarkEnd w:id="122"/>
    </w:p>
    <w:tbl>
      <w:tblPr>
        <w:tblW w:w="9360" w:type="dxa"/>
        <w:jc w:val="center"/>
        <w:tblLook w:val="04A0" w:firstRow="1" w:lastRow="0" w:firstColumn="1" w:lastColumn="0" w:noHBand="0" w:noVBand="1"/>
      </w:tblPr>
      <w:tblGrid>
        <w:gridCol w:w="2987"/>
        <w:gridCol w:w="6373"/>
      </w:tblGrid>
      <w:tr w:rsidR="001C5FD8" w:rsidRPr="001C5FD8" w14:paraId="19863542"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50EE249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AFF91B8"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36CCBEA3"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CB5F0A7"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7ADE22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888F32D"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7BA475B" w14:textId="0BC6B994" w:rsidR="001C5FD8" w:rsidRPr="001C5FD8" w:rsidRDefault="001C5FD8" w:rsidP="005035FA">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 xml:space="preserve">ASP-SLP, </w:t>
            </w:r>
            <w:r w:rsidR="00376B45">
              <w:rPr>
                <w:rFonts w:ascii="Courier New" w:eastAsia="Times New Roman" w:hAnsi="Courier New"/>
                <w:b/>
                <w:bCs/>
                <w:color w:val="000000"/>
                <w:sz w:val="22"/>
                <w:lang w:val="en-GB" w:eastAsia="en-GB"/>
              </w:rPr>
              <w:t>DEM</w:t>
            </w:r>
          </w:p>
        </w:tc>
        <w:tc>
          <w:tcPr>
            <w:tcW w:w="6373" w:type="dxa"/>
            <w:tcBorders>
              <w:top w:val="nil"/>
              <w:left w:val="nil"/>
              <w:bottom w:val="nil"/>
              <w:right w:val="nil"/>
            </w:tcBorders>
            <w:shd w:val="clear" w:color="auto" w:fill="auto"/>
            <w:noWrap/>
            <w:vAlign w:val="center"/>
            <w:hideMark/>
          </w:tcPr>
          <w:p w14:paraId="70506D95" w14:textId="20B2DAF9" w:rsidR="001C5FD8" w:rsidRPr="001C5FD8" w:rsidRDefault="001C5FD8" w:rsidP="005035FA">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Aspect-slope combined layer </w:t>
            </w:r>
            <w:r w:rsidR="00376B45">
              <w:rPr>
                <w:rFonts w:ascii="Courier New" w:eastAsia="Times New Roman" w:hAnsi="Courier New"/>
                <w:color w:val="000000"/>
                <w:sz w:val="22"/>
                <w:lang w:val="en-GB" w:eastAsia="en-GB"/>
              </w:rPr>
              <w:t>and digital elevation map</w:t>
            </w:r>
          </w:p>
        </w:tc>
      </w:tr>
      <w:tr w:rsidR="001C5FD8" w:rsidRPr="001C5FD8" w14:paraId="12DA1FF8"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E5DD8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NDVI, ALB, MSR, RNDVI</w:t>
            </w:r>
          </w:p>
        </w:tc>
        <w:tc>
          <w:tcPr>
            <w:tcW w:w="6373" w:type="dxa"/>
            <w:tcBorders>
              <w:top w:val="nil"/>
              <w:left w:val="nil"/>
              <w:bottom w:val="nil"/>
              <w:right w:val="nil"/>
            </w:tcBorders>
            <w:shd w:val="clear" w:color="auto" w:fill="auto"/>
            <w:noWrap/>
            <w:vAlign w:val="center"/>
            <w:hideMark/>
          </w:tcPr>
          <w:p w14:paraId="4570C8F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3E9148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509331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5CF952C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5AA0E235"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7FC45088"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95270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255101C7" w14:textId="77777777" w:rsidR="001C5FD8" w:rsidRDefault="001C5FD8" w:rsidP="00111616"/>
    <w:p w14:paraId="0217DC87" w14:textId="112EFC00" w:rsidR="00285EDC" w:rsidRPr="004E6EB7" w:rsidRDefault="00285EDC" w:rsidP="00285EDC">
      <w:commentRangeStart w:id="123"/>
      <w:r>
        <w:rPr>
          <w:b/>
        </w:rPr>
        <w:t>Fig</w:t>
      </w:r>
      <w:commentRangeEnd w:id="123"/>
      <w:r w:rsidR="004E6EB7">
        <w:rPr>
          <w:rStyle w:val="CommentReference"/>
          <w:rFonts w:asciiTheme="minorHAnsi" w:hAnsiTheme="minorHAnsi" w:cstheme="minorBidi"/>
          <w:lang w:val="en-GB"/>
        </w:rPr>
        <w:commentReference w:id="123"/>
      </w:r>
      <w:r>
        <w:rPr>
          <w:b/>
        </w:rPr>
        <w:t xml:space="preserve">. X </w:t>
      </w:r>
      <w:r w:rsidRPr="00967CBD">
        <w:t xml:space="preserve">gives the ROC curve for model </w:t>
      </w:r>
      <w:r>
        <w:rPr>
          <w:rFonts w:ascii="Courier New" w:hAnsi="Courier New"/>
        </w:rPr>
        <w:t>37N.</w:t>
      </w:r>
      <w:r w:rsidR="004E6EB7">
        <w:rPr>
          <w:rFonts w:ascii="Courier New" w:hAnsi="Courier New"/>
        </w:rPr>
        <w:t xml:space="preserve"> </w:t>
      </w:r>
      <w:r w:rsidR="004E6EB7">
        <w:t xml:space="preserve">See </w:t>
      </w:r>
      <w:commentRangeStart w:id="124"/>
      <w:r w:rsidR="004E6EB7">
        <w:t>section</w:t>
      </w:r>
      <w:commentRangeEnd w:id="124"/>
      <w:r w:rsidR="004E6EB7">
        <w:rPr>
          <w:rStyle w:val="CommentReference"/>
          <w:rFonts w:asciiTheme="minorHAnsi" w:hAnsiTheme="minorHAnsi" w:cstheme="minorBidi"/>
          <w:lang w:val="en-GB"/>
        </w:rPr>
        <w:commentReference w:id="124"/>
      </w:r>
      <w:r w:rsidR="004E6EB7">
        <w:t xml:space="preserve"> x for an explanation of ROC curves.</w:t>
      </w:r>
    </w:p>
    <w:p w14:paraId="3D58CCFE" w14:textId="77777777" w:rsidR="004E6EB7" w:rsidRDefault="00BB0BE4" w:rsidP="004E6EB7">
      <w:pPr>
        <w:keepNext/>
      </w:pPr>
      <w:r>
        <w:rPr>
          <w:noProof/>
          <w:lang w:val="en-GB" w:eastAsia="en-GB"/>
        </w:rPr>
        <w:lastRenderedPageBreak/>
        <w:drawing>
          <wp:inline distT="0" distB="0" distL="0" distR="0" wp14:anchorId="007B076D" wp14:editId="543E5D1A">
            <wp:extent cx="5301403" cy="3408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ndrobium_thrysiflorum_roc.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01403" cy="3408045"/>
                    </a:xfrm>
                    <a:prstGeom prst="rect">
                      <a:avLst/>
                    </a:prstGeom>
                    <a:ln>
                      <a:noFill/>
                    </a:ln>
                    <a:extLst>
                      <a:ext uri="{53640926-AAD7-44D8-BBD7-CCE9431645EC}">
                        <a14:shadowObscured xmlns:a14="http://schemas.microsoft.com/office/drawing/2010/main"/>
                      </a:ext>
                    </a:extLst>
                  </pic:spPr>
                </pic:pic>
              </a:graphicData>
            </a:graphic>
          </wp:inline>
        </w:drawing>
      </w:r>
    </w:p>
    <w:p w14:paraId="3C7DB324" w14:textId="3C65A201" w:rsidR="00BB0BE4" w:rsidRPr="00BB0BE4" w:rsidRDefault="004E6EB7" w:rsidP="004E6EB7">
      <w:pPr>
        <w:pStyle w:val="Caption"/>
      </w:pPr>
      <w:bookmarkStart w:id="125" w:name="_Toc449534480"/>
      <w:r>
        <w:t xml:space="preserve">Figure </w:t>
      </w:r>
      <w:fldSimple w:instr=" SEQ Figure \* ARABIC ">
        <w:r w:rsidR="00140798">
          <w:rPr>
            <w:noProof/>
          </w:rPr>
          <w:t>6</w:t>
        </w:r>
      </w:fldSimple>
      <w:r>
        <w:t>. ROC curve for model 37N</w:t>
      </w:r>
      <w:r w:rsidRPr="00492F7A">
        <w:t>. Sensitivity vs 1-specificity.</w:t>
      </w:r>
      <w:bookmarkEnd w:id="125"/>
    </w:p>
    <w:p w14:paraId="77684F44" w14:textId="7C8329B4" w:rsidR="003630F5" w:rsidRDefault="003630F5" w:rsidP="003630F5">
      <w:r>
        <w:rPr>
          <w:noProof/>
          <w:lang w:val="en-GB" w:eastAsia="en-GB"/>
        </w:rPr>
        <w:drawing>
          <wp:inline distT="0" distB="0" distL="0" distR="0" wp14:anchorId="5E4B4E2C" wp14:editId="07031508">
            <wp:extent cx="5731086" cy="36842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robium_thrysiflorum_omission.png"/>
                    <pic:cNvPicPr/>
                  </pic:nvPicPr>
                  <pic:blipFill>
                    <a:blip r:embed="rId23">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CE9E86E" w14:textId="65153BCC" w:rsidR="00603068" w:rsidRPr="00603068" w:rsidRDefault="00603068" w:rsidP="00603068">
      <w:r>
        <w:t xml:space="preserve">The jackknife test illustrated in </w:t>
      </w:r>
      <w:commentRangeStart w:id="126"/>
      <w:r w:rsidRPr="00603068">
        <w:rPr>
          <w:b/>
        </w:rPr>
        <w:t>fig x</w:t>
      </w:r>
      <w:commentRangeEnd w:id="126"/>
      <w:r>
        <w:rPr>
          <w:rStyle w:val="CommentReference"/>
          <w:rFonts w:asciiTheme="minorHAnsi" w:hAnsiTheme="minorHAnsi" w:cstheme="minorBidi"/>
          <w:lang w:val="en-GB"/>
        </w:rPr>
        <w:commentReference w:id="126"/>
      </w:r>
      <w:r>
        <w:rPr>
          <w:b/>
        </w:rPr>
        <w:t xml:space="preserve"> </w:t>
      </w:r>
      <w:r>
        <w:t xml:space="preserve">found that the factor that contributed most to the model by itself was </w:t>
      </w:r>
      <w:r w:rsidRPr="00376B45">
        <w:t xml:space="preserve">the </w:t>
      </w:r>
      <w:r w:rsidR="00376B45" w:rsidRPr="00376B45">
        <w:t>digital elevation map</w:t>
      </w:r>
      <w:r w:rsidR="00376B45">
        <w:t xml:space="preserve"> (DEM)</w:t>
      </w:r>
      <w:r>
        <w:t xml:space="preserve">, it therefore had the most useful </w:t>
      </w:r>
      <w:commentRangeStart w:id="127"/>
      <w:r>
        <w:lastRenderedPageBreak/>
        <w:t>information</w:t>
      </w:r>
      <w:commentRangeEnd w:id="127"/>
      <w:r>
        <w:rPr>
          <w:rStyle w:val="CommentReference"/>
          <w:rFonts w:asciiTheme="minorHAnsi" w:hAnsiTheme="minorHAnsi" w:cstheme="minorBidi"/>
          <w:lang w:val="en-GB"/>
        </w:rPr>
        <w:commentReference w:id="127"/>
      </w:r>
      <w:r>
        <w:t xml:space="preserve">. When the </w:t>
      </w:r>
      <w:r w:rsidR="00376B45" w:rsidRPr="00376B45">
        <w:t>digital elevation map</w:t>
      </w:r>
      <w:r w:rsidR="00376B45">
        <w:t xml:space="preserve"> (DEM)</w:t>
      </w:r>
      <w:r w:rsidRPr="00376B45">
        <w:t xml:space="preserve"> factor</w:t>
      </w:r>
      <w:r>
        <w:t xml:space="preserve"> was removed, the model suffered the most, </w:t>
      </w:r>
      <w:commentRangeStart w:id="128"/>
      <w:r>
        <w:t>suggesting</w:t>
      </w:r>
      <w:commentRangeEnd w:id="128"/>
      <w:r>
        <w:rPr>
          <w:rStyle w:val="CommentReference"/>
          <w:rFonts w:asciiTheme="minorHAnsi" w:hAnsiTheme="minorHAnsi" w:cstheme="minorBidi"/>
          <w:lang w:val="en-GB"/>
        </w:rPr>
        <w:commentReference w:id="128"/>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56DD8FFE" w14:textId="77777777" w:rsidR="00603068" w:rsidRDefault="00603068" w:rsidP="003630F5"/>
    <w:p w14:paraId="313A5B7F" w14:textId="77777777" w:rsidR="00F61296" w:rsidRDefault="00BB0BE4" w:rsidP="00F61296">
      <w:pPr>
        <w:keepNext/>
      </w:pPr>
      <w:r>
        <w:rPr>
          <w:noProof/>
          <w:lang w:val="en-GB" w:eastAsia="en-GB"/>
        </w:rPr>
        <w:drawing>
          <wp:inline distT="0" distB="0" distL="0" distR="0" wp14:anchorId="3F2F78C1" wp14:editId="58D1E852">
            <wp:extent cx="5731510" cy="3881051"/>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robium_thrysiflorum_jacknife.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10" cy="3881051"/>
                    </a:xfrm>
                    <a:prstGeom prst="rect">
                      <a:avLst/>
                    </a:prstGeom>
                    <a:ln>
                      <a:noFill/>
                    </a:ln>
                    <a:extLst>
                      <a:ext uri="{53640926-AAD7-44D8-BBD7-CCE9431645EC}">
                        <a14:shadowObscured xmlns:a14="http://schemas.microsoft.com/office/drawing/2010/main"/>
                      </a:ext>
                    </a:extLst>
                  </pic:spPr>
                </pic:pic>
              </a:graphicData>
            </a:graphic>
          </wp:inline>
        </w:drawing>
      </w:r>
    </w:p>
    <w:p w14:paraId="4642164C" w14:textId="28BB1E6F" w:rsidR="00BB0BE4" w:rsidRPr="003630F5" w:rsidRDefault="00F61296" w:rsidP="00F61296">
      <w:pPr>
        <w:pStyle w:val="Caption"/>
      </w:pPr>
      <w:bookmarkStart w:id="129" w:name="_Toc449534481"/>
      <w:r>
        <w:t xml:space="preserve">Figure </w:t>
      </w:r>
      <w:fldSimple w:instr=" SEQ Figure \* ARABIC ">
        <w:r w:rsidR="00140798">
          <w:rPr>
            <w:noProof/>
          </w:rPr>
          <w:t>7</w:t>
        </w:r>
      </w:fldSimple>
      <w:r>
        <w:t xml:space="preserve">. </w:t>
      </w:r>
      <w:r w:rsidRPr="008C56E5">
        <w:t>Jackknife of the regularised training gain for model 37</w:t>
      </w:r>
      <w:r>
        <w:t>N</w:t>
      </w:r>
      <w:r w:rsidRPr="008C56E5">
        <w:t>.</w:t>
      </w:r>
      <w:bookmarkEnd w:id="129"/>
    </w:p>
    <w:p w14:paraId="25FEE03E" w14:textId="4DC08366" w:rsidR="00161C00" w:rsidRDefault="00161C00" w:rsidP="00161C00">
      <w:pPr>
        <w:pStyle w:val="Heading3"/>
        <w:rPr>
          <w:i/>
        </w:rPr>
      </w:pPr>
      <w:bookmarkStart w:id="130" w:name="_Toc449534547"/>
      <w:r>
        <w:rPr>
          <w:i/>
        </w:rPr>
        <w:t>Luisia magniflora</w:t>
      </w:r>
      <w:r w:rsidR="00ED2C5C">
        <w:rPr>
          <w:i/>
        </w:rPr>
        <w:t xml:space="preserve"> – </w:t>
      </w:r>
      <w:r w:rsidR="00ED2C5C" w:rsidRPr="00BB0BE4">
        <w:t>all factors</w:t>
      </w:r>
      <w:r w:rsidR="00967CBD">
        <w:t xml:space="preserve"> (35A)</w:t>
      </w:r>
      <w:bookmarkEnd w:id="130"/>
    </w:p>
    <w:p w14:paraId="380C0070" w14:textId="7F38E6FF" w:rsidR="00111616" w:rsidRPr="00111616" w:rsidRDefault="00111616" w:rsidP="00111616">
      <w:r>
        <w:t xml:space="preserve">The following are the results procured from running MAXENT with the </w:t>
      </w:r>
      <w:r>
        <w:rPr>
          <w:i/>
        </w:rPr>
        <w:t>Luisia magniflora presence</w:t>
      </w:r>
      <w:r>
        <w:t xml:space="preserve"> data and </w:t>
      </w:r>
      <w:r w:rsidRPr="00B66D08">
        <w:t>using all the factors</w:t>
      </w:r>
      <w:r>
        <w:t xml:space="preserve"> stipulated in model </w:t>
      </w:r>
      <w:r>
        <w:rPr>
          <w:rFonts w:ascii="Courier New" w:hAnsi="Courier New"/>
        </w:rPr>
        <w:t>35</w:t>
      </w:r>
      <w:r>
        <w:t xml:space="preserve"> with a random test percentage of </w:t>
      </w:r>
      <w:r w:rsidRPr="00111616">
        <w:rPr>
          <w:rFonts w:ascii="Courier New" w:hAnsi="Courier New"/>
        </w:rPr>
        <w:t>0</w:t>
      </w:r>
      <w:r>
        <w:t>.</w:t>
      </w:r>
      <w:r w:rsidR="00B66D08">
        <w:t xml:space="preserve"> A training AUC value of </w:t>
      </w:r>
      <w:r w:rsidR="005035FA">
        <w:rPr>
          <w:rFonts w:ascii="Courier New" w:eastAsia="Times New Roman" w:hAnsi="Courier New"/>
          <w:color w:val="000000"/>
          <w:lang w:val="en-GB" w:eastAsia="en-GB"/>
        </w:rPr>
        <w:t>0.926</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31"/>
      <w:r w:rsidR="00EA53D6">
        <w:rPr>
          <w:b/>
        </w:rPr>
        <w:t xml:space="preserve">Table </w:t>
      </w:r>
      <w:commentRangeEnd w:id="131"/>
      <w:r w:rsidR="00EA53D6">
        <w:rPr>
          <w:rStyle w:val="CommentReference"/>
          <w:rFonts w:asciiTheme="minorHAnsi" w:hAnsiTheme="minorHAnsi" w:cstheme="minorBidi"/>
          <w:lang w:val="en-GB"/>
        </w:rPr>
        <w:commentReference w:id="131"/>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35A</w:t>
      </w:r>
      <w:r w:rsidR="00EA53D6">
        <w:t>.</w:t>
      </w:r>
    </w:p>
    <w:p w14:paraId="05F099EF" w14:textId="292397DE" w:rsidR="00D60171" w:rsidRDefault="00D60171" w:rsidP="00A655BF">
      <w:pPr>
        <w:pStyle w:val="Caption"/>
      </w:pPr>
      <w:bookmarkStart w:id="132" w:name="_Toc449534470"/>
      <w:r>
        <w:lastRenderedPageBreak/>
        <w:t xml:space="preserve">Table </w:t>
      </w:r>
      <w:fldSimple w:instr=" SEQ Table \* ARABIC ">
        <w:r w:rsidR="00C22261">
          <w:rPr>
            <w:noProof/>
          </w:rPr>
          <w:t>10</w:t>
        </w:r>
      </w:fldSimple>
      <w:r>
        <w:t xml:space="preserve">. </w:t>
      </w:r>
      <w:r w:rsidRPr="0025314E">
        <w:t>The environmental variables used in calculating model 3</w:t>
      </w:r>
      <w:r>
        <w:t>5</w:t>
      </w:r>
      <w:r w:rsidRPr="0025314E">
        <w:t xml:space="preserve"> with all factors.</w:t>
      </w:r>
      <w:bookmarkEnd w:id="132"/>
    </w:p>
    <w:tbl>
      <w:tblPr>
        <w:tblW w:w="9360" w:type="dxa"/>
        <w:jc w:val="center"/>
        <w:tblLook w:val="04A0" w:firstRow="1" w:lastRow="0" w:firstColumn="1" w:lastColumn="0" w:noHBand="0" w:noVBand="1"/>
      </w:tblPr>
      <w:tblGrid>
        <w:gridCol w:w="2987"/>
        <w:gridCol w:w="6373"/>
      </w:tblGrid>
      <w:tr w:rsidR="001C5FD8" w:rsidRPr="001C5FD8" w14:paraId="3EDA9199"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138A8FCD"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45BB55E2"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6F5ACC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621073E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C3B05D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4EB61884"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961B04B" w14:textId="5C685D86" w:rsidR="001C5FD8" w:rsidRPr="001C5FD8" w:rsidRDefault="00021618" w:rsidP="00021618">
            <w:pPr>
              <w:spacing w:after="0" w:line="240" w:lineRule="auto"/>
              <w:jc w:val="center"/>
              <w:rPr>
                <w:rFonts w:ascii="Courier New" w:eastAsia="Times New Roman" w:hAnsi="Courier New"/>
                <w:b/>
                <w:bCs/>
                <w:color w:val="000000"/>
                <w:sz w:val="22"/>
                <w:lang w:val="en-GB" w:eastAsia="en-GB"/>
              </w:rPr>
            </w:pPr>
            <w:r>
              <w:rPr>
                <w:rFonts w:ascii="Courier New" w:eastAsia="Times New Roman" w:hAnsi="Courier New"/>
                <w:b/>
                <w:bCs/>
                <w:color w:val="000000"/>
                <w:sz w:val="22"/>
                <w:lang w:val="en-GB" w:eastAsia="en-GB"/>
              </w:rPr>
              <w:t>RDDIR, RDDIST</w:t>
            </w:r>
          </w:p>
        </w:tc>
        <w:tc>
          <w:tcPr>
            <w:tcW w:w="6373" w:type="dxa"/>
            <w:tcBorders>
              <w:top w:val="nil"/>
              <w:left w:val="nil"/>
              <w:bottom w:val="nil"/>
              <w:right w:val="nil"/>
            </w:tcBorders>
            <w:shd w:val="clear" w:color="auto" w:fill="auto"/>
            <w:noWrap/>
            <w:vAlign w:val="center"/>
            <w:hideMark/>
          </w:tcPr>
          <w:p w14:paraId="03B4EB5E" w14:textId="02829D6E" w:rsidR="001C5FD8" w:rsidRPr="001C5FD8" w:rsidRDefault="00021618" w:rsidP="00021618">
            <w:pPr>
              <w:spacing w:after="0" w:line="240" w:lineRule="auto"/>
              <w:jc w:val="left"/>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Distance and direction to roads</w:t>
            </w:r>
          </w:p>
        </w:tc>
      </w:tr>
      <w:tr w:rsidR="001C5FD8" w:rsidRPr="001C5FD8" w14:paraId="6641AB2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3AD74F9A" w14:textId="1200CF0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115A401" w14:textId="24BFE6FA"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079808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04EF911"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70B5C01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9F2888A"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E8D06B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3347F0E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3626F2B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6D0B2C"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A52662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r w:rsidR="001C5FD8" w:rsidRPr="001C5FD8" w14:paraId="77AFD9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F392D12"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NIGHT</w:t>
            </w:r>
          </w:p>
        </w:tc>
        <w:tc>
          <w:tcPr>
            <w:tcW w:w="6373" w:type="dxa"/>
            <w:tcBorders>
              <w:top w:val="nil"/>
              <w:left w:val="nil"/>
              <w:bottom w:val="nil"/>
              <w:right w:val="nil"/>
            </w:tcBorders>
            <w:shd w:val="clear" w:color="auto" w:fill="auto"/>
            <w:noWrap/>
            <w:vAlign w:val="center"/>
            <w:hideMark/>
          </w:tcPr>
          <w:p w14:paraId="1F82CAE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Lights at night</w:t>
            </w:r>
          </w:p>
        </w:tc>
      </w:tr>
    </w:tbl>
    <w:p w14:paraId="091F1DA9" w14:textId="77777777" w:rsidR="007A2EB9" w:rsidRDefault="007A2EB9" w:rsidP="007A2EB9"/>
    <w:p w14:paraId="75C7CD92" w14:textId="6EFFBFFC" w:rsidR="00285EDC" w:rsidRPr="004E6EB7" w:rsidRDefault="00285EDC" w:rsidP="00285EDC">
      <w:commentRangeStart w:id="133"/>
      <w:r>
        <w:rPr>
          <w:b/>
        </w:rPr>
        <w:t>Fig</w:t>
      </w:r>
      <w:commentRangeEnd w:id="133"/>
      <w:r w:rsidR="004E6EB7">
        <w:rPr>
          <w:rStyle w:val="CommentReference"/>
          <w:rFonts w:asciiTheme="minorHAnsi" w:hAnsiTheme="minorHAnsi" w:cstheme="minorBidi"/>
          <w:lang w:val="en-GB"/>
        </w:rPr>
        <w:commentReference w:id="133"/>
      </w:r>
      <w:r>
        <w:rPr>
          <w:b/>
        </w:rPr>
        <w:t xml:space="preserve">. X </w:t>
      </w:r>
      <w:r w:rsidRPr="00967CBD">
        <w:t xml:space="preserve">gives the ROC curve for model </w:t>
      </w:r>
      <w:r>
        <w:rPr>
          <w:rFonts w:ascii="Courier New" w:hAnsi="Courier New"/>
        </w:rPr>
        <w:t>35</w:t>
      </w:r>
      <w:r w:rsidRPr="00967CBD">
        <w:rPr>
          <w:rFonts w:ascii="Courier New" w:hAnsi="Courier New"/>
        </w:rPr>
        <w:t>A</w:t>
      </w:r>
      <w:r>
        <w:rPr>
          <w:rFonts w:ascii="Courier New" w:hAnsi="Courier New"/>
        </w:rPr>
        <w:t>.</w:t>
      </w:r>
      <w:r w:rsidR="004E6EB7">
        <w:rPr>
          <w:rFonts w:ascii="Courier New" w:hAnsi="Courier New"/>
        </w:rPr>
        <w:t xml:space="preserve"> </w:t>
      </w:r>
      <w:r w:rsidR="004E6EB7">
        <w:t xml:space="preserve">See </w:t>
      </w:r>
      <w:commentRangeStart w:id="134"/>
      <w:r w:rsidR="004E6EB7">
        <w:t>section</w:t>
      </w:r>
      <w:commentRangeEnd w:id="134"/>
      <w:r w:rsidR="004E6EB7">
        <w:rPr>
          <w:rStyle w:val="CommentReference"/>
          <w:rFonts w:asciiTheme="minorHAnsi" w:hAnsiTheme="minorHAnsi" w:cstheme="minorBidi"/>
          <w:lang w:val="en-GB"/>
        </w:rPr>
        <w:commentReference w:id="134"/>
      </w:r>
      <w:r w:rsidR="004E6EB7">
        <w:t xml:space="preserve"> x for an explanation of ROC curves.</w:t>
      </w:r>
    </w:p>
    <w:p w14:paraId="317F2554" w14:textId="77777777" w:rsidR="00285EDC" w:rsidRDefault="00285EDC" w:rsidP="007A2EB9"/>
    <w:p w14:paraId="0FF6D4FF" w14:textId="77777777" w:rsidR="004E6EB7" w:rsidRDefault="007A2EB9" w:rsidP="004E6EB7">
      <w:pPr>
        <w:keepNext/>
      </w:pPr>
      <w:r>
        <w:rPr>
          <w:noProof/>
          <w:lang w:val="en-GB" w:eastAsia="en-GB"/>
        </w:rPr>
        <w:lastRenderedPageBreak/>
        <w:drawing>
          <wp:inline distT="0" distB="0" distL="0" distR="0" wp14:anchorId="40EE38C1" wp14:editId="08C5142F">
            <wp:extent cx="5301386" cy="340803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isia_magniflora_ro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01386" cy="3408034"/>
                    </a:xfrm>
                    <a:prstGeom prst="rect">
                      <a:avLst/>
                    </a:prstGeom>
                    <a:ln>
                      <a:noFill/>
                    </a:ln>
                    <a:extLst>
                      <a:ext uri="{53640926-AAD7-44D8-BBD7-CCE9431645EC}">
                        <a14:shadowObscured xmlns:a14="http://schemas.microsoft.com/office/drawing/2010/main"/>
                      </a:ext>
                    </a:extLst>
                  </pic:spPr>
                </pic:pic>
              </a:graphicData>
            </a:graphic>
          </wp:inline>
        </w:drawing>
      </w:r>
    </w:p>
    <w:p w14:paraId="225FE9CB" w14:textId="1475D4EA" w:rsidR="007A2EB9" w:rsidRDefault="004E6EB7" w:rsidP="004E6EB7">
      <w:pPr>
        <w:pStyle w:val="Caption"/>
      </w:pPr>
      <w:bookmarkStart w:id="135" w:name="_Toc449534482"/>
      <w:r>
        <w:t xml:space="preserve">Figure </w:t>
      </w:r>
      <w:fldSimple w:instr=" SEQ Figure \* ARABIC ">
        <w:r w:rsidR="00140798">
          <w:rPr>
            <w:noProof/>
          </w:rPr>
          <w:t>8</w:t>
        </w:r>
      </w:fldSimple>
      <w:r>
        <w:t xml:space="preserve">. </w:t>
      </w:r>
      <w:r w:rsidRPr="002F6E8B">
        <w:t>ROC curve for model 3</w:t>
      </w:r>
      <w:r>
        <w:t>5</w:t>
      </w:r>
      <w:r w:rsidRPr="002F6E8B">
        <w:t>A. Sensitivity vs 1-specificity.</w:t>
      </w:r>
      <w:bookmarkEnd w:id="135"/>
    </w:p>
    <w:p w14:paraId="09C196D8" w14:textId="5498CDA9" w:rsidR="007A2EB9" w:rsidRDefault="007A2EB9" w:rsidP="007A2EB9">
      <w:r>
        <w:rPr>
          <w:noProof/>
          <w:lang w:val="en-GB" w:eastAsia="en-GB"/>
        </w:rPr>
        <w:drawing>
          <wp:inline distT="0" distB="0" distL="0" distR="0" wp14:anchorId="4170E2DE" wp14:editId="310AC9FA">
            <wp:extent cx="5731086" cy="368426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isia_magniflora_omission.png"/>
                    <pic:cNvPicPr/>
                  </pic:nvPicPr>
                  <pic:blipFill>
                    <a:blip r:embed="rId26">
                      <a:extLst>
                        <a:ext uri="{28A0092B-C50C-407E-A947-70E740481C1C}">
                          <a14:useLocalDpi xmlns:a14="http://schemas.microsoft.com/office/drawing/2010/main" val="0"/>
                        </a:ext>
                      </a:extLst>
                    </a:blip>
                    <a:stretch>
                      <a:fillRect/>
                    </a:stretch>
                  </pic:blipFill>
                  <pic:spPr>
                    <a:xfrm>
                      <a:off x="0" y="0"/>
                      <a:ext cx="5731086" cy="3684269"/>
                    </a:xfrm>
                    <a:prstGeom prst="rect">
                      <a:avLst/>
                    </a:prstGeom>
                  </pic:spPr>
                </pic:pic>
              </a:graphicData>
            </a:graphic>
          </wp:inline>
        </w:drawing>
      </w:r>
    </w:p>
    <w:p w14:paraId="496D43AE" w14:textId="5870FDE5" w:rsidR="00376B45" w:rsidRPr="00603068" w:rsidRDefault="00376B45" w:rsidP="00376B45">
      <w:r>
        <w:t xml:space="preserve">The jackknife test illustrated in </w:t>
      </w:r>
      <w:commentRangeStart w:id="136"/>
      <w:r w:rsidRPr="00603068">
        <w:rPr>
          <w:b/>
        </w:rPr>
        <w:t>fig x</w:t>
      </w:r>
      <w:commentRangeEnd w:id="136"/>
      <w:r>
        <w:rPr>
          <w:rStyle w:val="CommentReference"/>
          <w:rFonts w:asciiTheme="minorHAnsi" w:hAnsiTheme="minorHAnsi" w:cstheme="minorBidi"/>
          <w:lang w:val="en-GB"/>
        </w:rPr>
        <w:commentReference w:id="136"/>
      </w:r>
      <w:r>
        <w:rPr>
          <w:b/>
        </w:rPr>
        <w:t xml:space="preserve"> </w:t>
      </w:r>
      <w:r>
        <w:t>found that the factor that contributed most to the model by itself was the tasseled cap transformation for wetness (</w:t>
      </w:r>
      <w:proofErr w:type="spellStart"/>
      <w:r>
        <w:t>tct_wet</w:t>
      </w:r>
      <w:proofErr w:type="spellEnd"/>
      <w:r>
        <w:t xml:space="preserve">), it therefore </w:t>
      </w:r>
      <w:r>
        <w:lastRenderedPageBreak/>
        <w:t xml:space="preserve">had the most useful </w:t>
      </w:r>
      <w:commentRangeStart w:id="137"/>
      <w:r>
        <w:t>information</w:t>
      </w:r>
      <w:commentRangeEnd w:id="137"/>
      <w:r>
        <w:rPr>
          <w:rStyle w:val="CommentReference"/>
          <w:rFonts w:asciiTheme="minorHAnsi" w:hAnsiTheme="minorHAnsi" w:cstheme="minorBidi"/>
          <w:lang w:val="en-GB"/>
        </w:rPr>
        <w:commentReference w:id="137"/>
      </w:r>
      <w:r>
        <w:t xml:space="preserve">. When the distance to roads (RDDIST) factor was removed, the model suffered the most, </w:t>
      </w:r>
      <w:commentRangeStart w:id="138"/>
      <w:r>
        <w:t>suggesting</w:t>
      </w:r>
      <w:commentRangeEnd w:id="138"/>
      <w:r>
        <w:rPr>
          <w:rStyle w:val="CommentReference"/>
          <w:rFonts w:asciiTheme="minorHAnsi" w:hAnsiTheme="minorHAnsi" w:cstheme="minorBidi"/>
          <w:lang w:val="en-GB"/>
        </w:rPr>
        <w:commentReference w:id="138"/>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3E7A9E3" w14:textId="77777777" w:rsidR="00376B45" w:rsidRDefault="00376B45" w:rsidP="007A2EB9"/>
    <w:p w14:paraId="07BF7199" w14:textId="77777777" w:rsidR="00F61296" w:rsidRDefault="007A2EB9" w:rsidP="00F61296">
      <w:pPr>
        <w:keepNext/>
      </w:pPr>
      <w:r>
        <w:rPr>
          <w:noProof/>
          <w:lang w:val="en-GB" w:eastAsia="en-GB"/>
        </w:rPr>
        <w:lastRenderedPageBreak/>
        <w:drawing>
          <wp:inline distT="0" distB="0" distL="0" distR="0" wp14:anchorId="7335CA35" wp14:editId="6C044470">
            <wp:extent cx="5645150" cy="4596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isia_magniflora_jacknife.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45150" cy="4596765"/>
                    </a:xfrm>
                    <a:prstGeom prst="rect">
                      <a:avLst/>
                    </a:prstGeom>
                    <a:ln>
                      <a:noFill/>
                    </a:ln>
                    <a:extLst>
                      <a:ext uri="{53640926-AAD7-44D8-BBD7-CCE9431645EC}">
                        <a14:shadowObscured xmlns:a14="http://schemas.microsoft.com/office/drawing/2010/main"/>
                      </a:ext>
                    </a:extLst>
                  </pic:spPr>
                </pic:pic>
              </a:graphicData>
            </a:graphic>
          </wp:inline>
        </w:drawing>
      </w:r>
    </w:p>
    <w:p w14:paraId="62C483A8" w14:textId="5A51F1FB" w:rsidR="007A2EB9" w:rsidRPr="007A2EB9" w:rsidRDefault="00F61296" w:rsidP="00F61296">
      <w:pPr>
        <w:pStyle w:val="Caption"/>
      </w:pPr>
      <w:bookmarkStart w:id="139" w:name="_Toc449534483"/>
      <w:r>
        <w:t xml:space="preserve">Figure </w:t>
      </w:r>
      <w:fldSimple w:instr=" SEQ Figure \* ARABIC ">
        <w:r w:rsidR="00140798">
          <w:rPr>
            <w:noProof/>
          </w:rPr>
          <w:t>9</w:t>
        </w:r>
      </w:fldSimple>
      <w:r>
        <w:t xml:space="preserve">. </w:t>
      </w:r>
      <w:r w:rsidRPr="00C6626C">
        <w:t>Jackknife of the regula</w:t>
      </w:r>
      <w:r>
        <w:t>rised training gain for model 35</w:t>
      </w:r>
      <w:r w:rsidRPr="00C6626C">
        <w:t>A.</w:t>
      </w:r>
      <w:bookmarkEnd w:id="139"/>
    </w:p>
    <w:p w14:paraId="1BDD5023" w14:textId="6D7DB997" w:rsidR="00ED2C5C" w:rsidRDefault="00ED2C5C" w:rsidP="00ED2C5C">
      <w:pPr>
        <w:pStyle w:val="Heading3"/>
      </w:pPr>
      <w:bookmarkStart w:id="140" w:name="_Toc449534548"/>
      <w:r>
        <w:t>Luisia magniflora – natural factors only</w:t>
      </w:r>
      <w:r w:rsidR="00967CBD">
        <w:t xml:space="preserve"> (35N)</w:t>
      </w:r>
      <w:bookmarkEnd w:id="140"/>
    </w:p>
    <w:p w14:paraId="126FD7C6" w14:textId="71364748" w:rsidR="00111616" w:rsidRDefault="00111616" w:rsidP="00111616">
      <w:r>
        <w:t xml:space="preserve">The following are the results </w:t>
      </w:r>
      <w:proofErr w:type="spellStart"/>
      <w:r>
        <w:t>realised</w:t>
      </w:r>
      <w:proofErr w:type="spellEnd"/>
      <w:r>
        <w:t xml:space="preserve"> from running MAXENT with the </w:t>
      </w:r>
      <w:r>
        <w:rPr>
          <w:i/>
        </w:rPr>
        <w:t>Luisia magniflora presence</w:t>
      </w:r>
      <w:r>
        <w:t xml:space="preserve"> data and using only the natural factors stipulated in model </w:t>
      </w:r>
      <w:r w:rsidRPr="00111616">
        <w:rPr>
          <w:rFonts w:ascii="Courier New" w:hAnsi="Courier New"/>
        </w:rPr>
        <w:t>35</w:t>
      </w:r>
      <w:r>
        <w:t xml:space="preserve"> 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021618">
        <w:rPr>
          <w:rFonts w:ascii="Courier New" w:eastAsia="Times New Roman" w:hAnsi="Courier New"/>
          <w:color w:val="000000"/>
          <w:lang w:val="en-GB" w:eastAsia="en-GB"/>
        </w:rPr>
        <w:t>0.878</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41"/>
      <w:r w:rsidR="00EA53D6">
        <w:rPr>
          <w:b/>
        </w:rPr>
        <w:t xml:space="preserve">Table </w:t>
      </w:r>
      <w:commentRangeEnd w:id="141"/>
      <w:r w:rsidR="00EA53D6">
        <w:rPr>
          <w:rStyle w:val="CommentReference"/>
          <w:rFonts w:asciiTheme="minorHAnsi" w:hAnsiTheme="minorHAnsi" w:cstheme="minorBidi"/>
          <w:lang w:val="en-GB"/>
        </w:rPr>
        <w:commentReference w:id="141"/>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35N</w:t>
      </w:r>
      <w:r w:rsidR="00EA53D6">
        <w:t>.</w:t>
      </w:r>
    </w:p>
    <w:p w14:paraId="5412CE60" w14:textId="5F0998D4" w:rsidR="00D60171" w:rsidRDefault="00D60171" w:rsidP="00A655BF">
      <w:pPr>
        <w:pStyle w:val="Caption"/>
      </w:pPr>
      <w:bookmarkStart w:id="142" w:name="_Toc449534471"/>
      <w:r>
        <w:t xml:space="preserve">Table </w:t>
      </w:r>
      <w:fldSimple w:instr=" SEQ Table \* ARABIC ">
        <w:r w:rsidR="00C22261">
          <w:rPr>
            <w:noProof/>
          </w:rPr>
          <w:t>11</w:t>
        </w:r>
      </w:fldSimple>
      <w:r>
        <w:t xml:space="preserve">. </w:t>
      </w:r>
      <w:r w:rsidRPr="002E671C">
        <w:t>The environmental variables used in calculating model 3</w:t>
      </w:r>
      <w:r>
        <w:t>5</w:t>
      </w:r>
      <w:r w:rsidRPr="002E671C">
        <w:t xml:space="preserve"> with only natural factors.</w:t>
      </w:r>
      <w:bookmarkEnd w:id="142"/>
    </w:p>
    <w:tbl>
      <w:tblPr>
        <w:tblW w:w="9360" w:type="dxa"/>
        <w:jc w:val="center"/>
        <w:tblLook w:val="04A0" w:firstRow="1" w:lastRow="0" w:firstColumn="1" w:lastColumn="0" w:noHBand="0" w:noVBand="1"/>
      </w:tblPr>
      <w:tblGrid>
        <w:gridCol w:w="2987"/>
        <w:gridCol w:w="6373"/>
      </w:tblGrid>
      <w:tr w:rsidR="001C5FD8" w:rsidRPr="001C5FD8" w14:paraId="3D715FB1"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73C10E2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049E209"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1DA34F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170DCC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1D258B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6307649"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D2B2A12" w14:textId="710CB90B"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1BF9B8BA" w14:textId="4121006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125BB14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C36A9A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NDVI, ALB, MSR, RNDVI</w:t>
            </w:r>
          </w:p>
        </w:tc>
        <w:tc>
          <w:tcPr>
            <w:tcW w:w="6373" w:type="dxa"/>
            <w:tcBorders>
              <w:top w:val="nil"/>
              <w:left w:val="nil"/>
              <w:bottom w:val="nil"/>
              <w:right w:val="nil"/>
            </w:tcBorders>
            <w:shd w:val="clear" w:color="auto" w:fill="auto"/>
            <w:noWrap/>
            <w:vAlign w:val="center"/>
            <w:hideMark/>
          </w:tcPr>
          <w:p w14:paraId="781680E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1578A75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2ABB8F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70E4D2D2"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13B2788E"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0B99C56"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7BAF6B4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303A3FA2" w14:textId="77777777" w:rsidR="001C5FD8" w:rsidRDefault="001C5FD8" w:rsidP="00111616"/>
    <w:p w14:paraId="538233C5" w14:textId="5D096020" w:rsidR="00285EDC" w:rsidRPr="004E6EB7" w:rsidRDefault="00285EDC" w:rsidP="00285EDC">
      <w:commentRangeStart w:id="143"/>
      <w:r>
        <w:rPr>
          <w:b/>
        </w:rPr>
        <w:t>Fig</w:t>
      </w:r>
      <w:commentRangeEnd w:id="143"/>
      <w:r w:rsidR="004E6EB7">
        <w:rPr>
          <w:rStyle w:val="CommentReference"/>
          <w:rFonts w:asciiTheme="minorHAnsi" w:hAnsiTheme="minorHAnsi" w:cstheme="minorBidi"/>
          <w:lang w:val="en-GB"/>
        </w:rPr>
        <w:commentReference w:id="143"/>
      </w:r>
      <w:r>
        <w:rPr>
          <w:b/>
        </w:rPr>
        <w:t xml:space="preserve">. X </w:t>
      </w:r>
      <w:r w:rsidRPr="00967CBD">
        <w:t xml:space="preserve">gives the ROC curve for model </w:t>
      </w:r>
      <w:r w:rsidRPr="00967CBD">
        <w:rPr>
          <w:rFonts w:ascii="Courier New" w:hAnsi="Courier New"/>
        </w:rPr>
        <w:t>3</w:t>
      </w:r>
      <w:r>
        <w:rPr>
          <w:rFonts w:ascii="Courier New" w:hAnsi="Courier New"/>
        </w:rPr>
        <w:t>5N.</w:t>
      </w:r>
      <w:r w:rsidR="004E6EB7">
        <w:t xml:space="preserve"> See </w:t>
      </w:r>
      <w:commentRangeStart w:id="144"/>
      <w:r w:rsidR="004E6EB7">
        <w:t>section</w:t>
      </w:r>
      <w:commentRangeEnd w:id="144"/>
      <w:r w:rsidR="004E6EB7">
        <w:rPr>
          <w:rStyle w:val="CommentReference"/>
          <w:rFonts w:asciiTheme="minorHAnsi" w:hAnsiTheme="minorHAnsi" w:cstheme="minorBidi"/>
          <w:lang w:val="en-GB"/>
        </w:rPr>
        <w:commentReference w:id="144"/>
      </w:r>
      <w:r w:rsidR="004E6EB7">
        <w:t xml:space="preserve"> x for an explanation of ROC curves.</w:t>
      </w:r>
    </w:p>
    <w:p w14:paraId="31C005A2" w14:textId="77777777" w:rsidR="004E6EB7" w:rsidRDefault="00BB0BE4" w:rsidP="004E6EB7">
      <w:pPr>
        <w:keepNext/>
      </w:pPr>
      <w:r>
        <w:rPr>
          <w:noProof/>
          <w:lang w:val="en-GB" w:eastAsia="en-GB"/>
        </w:rPr>
        <w:lastRenderedPageBreak/>
        <w:drawing>
          <wp:inline distT="0" distB="0" distL="0" distR="0" wp14:anchorId="5D0EB88B" wp14:editId="7B861D45">
            <wp:extent cx="5731086" cy="36842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uisia_magniflora_roc.png"/>
                    <pic:cNvPicPr/>
                  </pic:nvPicPr>
                  <pic:blipFill>
                    <a:blip r:embed="rId28">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7A420668" w14:textId="776EB6B4" w:rsidR="00BB0BE4" w:rsidRDefault="004E6EB7" w:rsidP="004E6EB7">
      <w:pPr>
        <w:pStyle w:val="Caption"/>
      </w:pPr>
      <w:bookmarkStart w:id="145" w:name="_Toc449534484"/>
      <w:r>
        <w:t xml:space="preserve">Figure </w:t>
      </w:r>
      <w:fldSimple w:instr=" SEQ Figure \* ARABIC ">
        <w:r w:rsidR="00140798">
          <w:rPr>
            <w:noProof/>
          </w:rPr>
          <w:t>10</w:t>
        </w:r>
      </w:fldSimple>
      <w:r>
        <w:t>. ROC curve for model 35N</w:t>
      </w:r>
      <w:r w:rsidRPr="008D0CD1">
        <w:t>. Sensitivity vs 1-specificity.</w:t>
      </w:r>
      <w:bookmarkEnd w:id="145"/>
    </w:p>
    <w:p w14:paraId="51FCAE07" w14:textId="65AD3242" w:rsidR="00BB0BE4" w:rsidRDefault="00BB0BE4" w:rsidP="00BB0BE4">
      <w:r>
        <w:rPr>
          <w:noProof/>
          <w:lang w:val="en-GB" w:eastAsia="en-GB"/>
        </w:rPr>
        <w:drawing>
          <wp:inline distT="0" distB="0" distL="0" distR="0" wp14:anchorId="406E0783" wp14:editId="3C95F401">
            <wp:extent cx="5731086" cy="368427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isia_magniflora_omission.png"/>
                    <pic:cNvPicPr/>
                  </pic:nvPicPr>
                  <pic:blipFill>
                    <a:blip r:embed="rId29">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1CC149AC" w14:textId="7EA3AC40" w:rsidR="00376B45" w:rsidRPr="00603068" w:rsidRDefault="00376B45" w:rsidP="00376B45">
      <w:r>
        <w:lastRenderedPageBreak/>
        <w:t xml:space="preserve">The jackknife test illustrated in </w:t>
      </w:r>
      <w:commentRangeStart w:id="146"/>
      <w:r w:rsidRPr="00603068">
        <w:rPr>
          <w:b/>
        </w:rPr>
        <w:t>fig x</w:t>
      </w:r>
      <w:commentRangeEnd w:id="146"/>
      <w:r>
        <w:rPr>
          <w:rStyle w:val="CommentReference"/>
          <w:rFonts w:asciiTheme="minorHAnsi" w:hAnsiTheme="minorHAnsi" w:cstheme="minorBidi"/>
          <w:lang w:val="en-GB"/>
        </w:rPr>
        <w:commentReference w:id="146"/>
      </w:r>
      <w:r>
        <w:rPr>
          <w:b/>
        </w:rPr>
        <w:t xml:space="preserve"> </w:t>
      </w:r>
      <w:r>
        <w:t>found that the factor that contributed most to the model by itself was the tasseled cap transformation for wetness (</w:t>
      </w:r>
      <w:proofErr w:type="spellStart"/>
      <w:r>
        <w:t>tct_wet</w:t>
      </w:r>
      <w:proofErr w:type="spellEnd"/>
      <w:r>
        <w:t xml:space="preserve">), it therefore had the most useful </w:t>
      </w:r>
      <w:commentRangeStart w:id="147"/>
      <w:r>
        <w:t>information</w:t>
      </w:r>
      <w:commentRangeEnd w:id="147"/>
      <w:r>
        <w:rPr>
          <w:rStyle w:val="CommentReference"/>
          <w:rFonts w:asciiTheme="minorHAnsi" w:hAnsiTheme="minorHAnsi" w:cstheme="minorBidi"/>
          <w:lang w:val="en-GB"/>
        </w:rPr>
        <w:commentReference w:id="147"/>
      </w:r>
      <w:r>
        <w:t xml:space="preserve">. When the slope (SLP) factor was removed, the model suffered the most, </w:t>
      </w:r>
      <w:commentRangeStart w:id="148"/>
      <w:r>
        <w:t>suggesting</w:t>
      </w:r>
      <w:commentRangeEnd w:id="148"/>
      <w:r>
        <w:rPr>
          <w:rStyle w:val="CommentReference"/>
          <w:rFonts w:asciiTheme="minorHAnsi" w:hAnsiTheme="minorHAnsi" w:cstheme="minorBidi"/>
          <w:lang w:val="en-GB"/>
        </w:rPr>
        <w:commentReference w:id="148"/>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01C925F1" w14:textId="77777777" w:rsidR="00376B45" w:rsidRPr="00BB0BE4" w:rsidRDefault="00376B45" w:rsidP="00BB0BE4"/>
    <w:p w14:paraId="1DF1288B" w14:textId="77777777" w:rsidR="00F61296" w:rsidRDefault="003630F5" w:rsidP="00F61296">
      <w:pPr>
        <w:keepNext/>
      </w:pPr>
      <w:r>
        <w:rPr>
          <w:noProof/>
          <w:lang w:val="en-GB" w:eastAsia="en-GB"/>
        </w:rPr>
        <w:drawing>
          <wp:inline distT="0" distB="0" distL="0" distR="0" wp14:anchorId="7A45CC2B" wp14:editId="376BD921">
            <wp:extent cx="5633011" cy="400748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isia_magniflora_jacknife.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33011" cy="4007485"/>
                    </a:xfrm>
                    <a:prstGeom prst="rect">
                      <a:avLst/>
                    </a:prstGeom>
                    <a:ln>
                      <a:noFill/>
                    </a:ln>
                    <a:extLst>
                      <a:ext uri="{53640926-AAD7-44D8-BBD7-CCE9431645EC}">
                        <a14:shadowObscured xmlns:a14="http://schemas.microsoft.com/office/drawing/2010/main"/>
                      </a:ext>
                    </a:extLst>
                  </pic:spPr>
                </pic:pic>
              </a:graphicData>
            </a:graphic>
          </wp:inline>
        </w:drawing>
      </w:r>
    </w:p>
    <w:p w14:paraId="07B73E4A" w14:textId="4C76617C" w:rsidR="00ED2C5C" w:rsidRPr="006E5D64" w:rsidRDefault="00F61296" w:rsidP="00F61296">
      <w:pPr>
        <w:pStyle w:val="Caption"/>
      </w:pPr>
      <w:bookmarkStart w:id="149" w:name="_Toc449534485"/>
      <w:r>
        <w:t xml:space="preserve">Figure </w:t>
      </w:r>
      <w:fldSimple w:instr=" SEQ Figure \* ARABIC ">
        <w:r w:rsidR="00140798">
          <w:rPr>
            <w:noProof/>
          </w:rPr>
          <w:t>11</w:t>
        </w:r>
      </w:fldSimple>
      <w:r>
        <w:t xml:space="preserve">. </w:t>
      </w:r>
      <w:r w:rsidRPr="002F4E94">
        <w:t>Jackknife of the regularised tra</w:t>
      </w:r>
      <w:r>
        <w:t>ining gain for model 35N</w:t>
      </w:r>
      <w:r w:rsidRPr="002F4E94">
        <w:t>.</w:t>
      </w:r>
      <w:bookmarkEnd w:id="149"/>
    </w:p>
    <w:p w14:paraId="0EECB203" w14:textId="77777777" w:rsidR="00527291" w:rsidRDefault="00527291" w:rsidP="00527291"/>
    <w:p w14:paraId="20F06F3E" w14:textId="5713CCFA" w:rsidR="00372468" w:rsidRDefault="00372468" w:rsidP="00527291">
      <w:commentRangeStart w:id="150"/>
      <w:r>
        <w:lastRenderedPageBreak/>
        <w:t>Table</w:t>
      </w:r>
      <w:commentRangeEnd w:id="150"/>
      <w:r w:rsidR="00862513">
        <w:rPr>
          <w:rStyle w:val="CommentReference"/>
          <w:rFonts w:asciiTheme="minorHAnsi" w:hAnsiTheme="minorHAnsi" w:cstheme="minorBidi"/>
          <w:lang w:val="en-GB"/>
        </w:rPr>
        <w:commentReference w:id="150"/>
      </w:r>
      <w:r>
        <w:t xml:space="preserve"> x gives the percent contribution of each factor to each model. </w:t>
      </w:r>
      <w:r w:rsidR="00C51D8A">
        <w:t xml:space="preserve">Out of all the final models the only factors used to any extent were DEM, MSR, NDVI, NIGHT, RDDIR, RDDIST, SLP, tct4, tct6, </w:t>
      </w:r>
      <w:proofErr w:type="spellStart"/>
      <w:r w:rsidR="00C51D8A">
        <w:t>tct_green</w:t>
      </w:r>
      <w:proofErr w:type="spellEnd"/>
      <w:r w:rsidR="00C51D8A">
        <w:t xml:space="preserve">, and </w:t>
      </w:r>
      <w:proofErr w:type="spellStart"/>
      <w:r w:rsidR="00C51D8A">
        <w:t>tct_wet</w:t>
      </w:r>
      <w:proofErr w:type="spellEnd"/>
      <w:r w:rsidR="00C51D8A">
        <w:t xml:space="preserve">. There were several factors that were </w:t>
      </w:r>
      <w:r w:rsidR="00B371DD">
        <w:t>selected for</w:t>
      </w:r>
      <w:r w:rsidR="00C51D8A">
        <w:t xml:space="preserve"> the final models but did</w:t>
      </w:r>
      <w:r w:rsidR="00B371DD">
        <w:t xml:space="preserve"> not</w:t>
      </w:r>
      <w:r w:rsidR="00C51D8A">
        <w:t xml:space="preserve"> contribute to</w:t>
      </w:r>
      <w:r w:rsidR="00B371DD">
        <w:t xml:space="preserve"> the overall model. These factors were those that were usually paired with other factors (like aspect with slope) in the test models. </w:t>
      </w:r>
      <w:commentRangeStart w:id="151"/>
      <w:r w:rsidR="00446604">
        <w:t>Table</w:t>
      </w:r>
      <w:commentRangeEnd w:id="151"/>
      <w:r w:rsidR="00446604">
        <w:rPr>
          <w:rStyle w:val="CommentReference"/>
          <w:rFonts w:asciiTheme="minorHAnsi" w:hAnsiTheme="minorHAnsi" w:cstheme="minorBidi"/>
          <w:lang w:val="en-GB"/>
        </w:rPr>
        <w:commentReference w:id="151"/>
      </w:r>
      <w:r w:rsidR="00446604">
        <w:t xml:space="preserve"> x can be used to tease out these paired factors and create future models with the most </w:t>
      </w:r>
      <w:r w:rsidR="00446604" w:rsidRPr="00446604">
        <w:rPr>
          <w:b/>
        </w:rPr>
        <w:t>useful</w:t>
      </w:r>
      <w:r w:rsidR="00446604">
        <w:t xml:space="preserve"> factors.</w:t>
      </w:r>
    </w:p>
    <w:p w14:paraId="2E4420B7" w14:textId="1E84043B" w:rsidR="00862513" w:rsidRDefault="00862513" w:rsidP="00862513">
      <w:pPr>
        <w:pStyle w:val="Caption"/>
      </w:pPr>
      <w:bookmarkStart w:id="152" w:name="_Toc449534472"/>
      <w:r>
        <w:t xml:space="preserve">Table </w:t>
      </w:r>
      <w:fldSimple w:instr=" SEQ Table \* ARABIC ">
        <w:r w:rsidR="00C22261">
          <w:rPr>
            <w:noProof/>
          </w:rPr>
          <w:t>12</w:t>
        </w:r>
      </w:fldSimple>
      <w:r>
        <w:t xml:space="preserve">. The </w:t>
      </w:r>
      <w:r w:rsidR="00C51D8A">
        <w:t>percent</w:t>
      </w:r>
      <w:r>
        <w:t xml:space="preserve"> contribution of each factor to each model. Factors not used in a model are denoted by an x.</w:t>
      </w:r>
      <w:bookmarkEnd w:id="152"/>
    </w:p>
    <w:tbl>
      <w:tblPr>
        <w:tblW w:w="6974" w:type="dxa"/>
        <w:jc w:val="center"/>
        <w:tblLook w:val="04A0" w:firstRow="1" w:lastRow="0" w:firstColumn="1" w:lastColumn="0" w:noHBand="0" w:noVBand="1"/>
      </w:tblPr>
      <w:tblGrid>
        <w:gridCol w:w="2410"/>
        <w:gridCol w:w="1141"/>
        <w:gridCol w:w="1141"/>
        <w:gridCol w:w="1141"/>
        <w:gridCol w:w="1141"/>
      </w:tblGrid>
      <w:tr w:rsidR="00372468" w:rsidRPr="00372468" w14:paraId="18FF2AD3" w14:textId="77777777" w:rsidTr="00862513">
        <w:trPr>
          <w:trHeight w:val="300"/>
          <w:jc w:val="center"/>
        </w:trPr>
        <w:tc>
          <w:tcPr>
            <w:tcW w:w="2410" w:type="dxa"/>
            <w:vMerge w:val="restart"/>
            <w:tcBorders>
              <w:top w:val="nil"/>
              <w:left w:val="nil"/>
              <w:bottom w:val="nil"/>
              <w:right w:val="nil"/>
            </w:tcBorders>
            <w:shd w:val="clear" w:color="auto" w:fill="auto"/>
            <w:noWrap/>
            <w:vAlign w:val="bottom"/>
            <w:hideMark/>
          </w:tcPr>
          <w:p w14:paraId="44D34B0C" w14:textId="7AAED737" w:rsidR="00372468" w:rsidRPr="00372468" w:rsidRDefault="00372468" w:rsidP="00862513">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Factor</w:t>
            </w:r>
          </w:p>
        </w:tc>
        <w:tc>
          <w:tcPr>
            <w:tcW w:w="4564" w:type="dxa"/>
            <w:gridSpan w:val="4"/>
            <w:tcBorders>
              <w:top w:val="nil"/>
              <w:left w:val="nil"/>
              <w:bottom w:val="nil"/>
              <w:right w:val="nil"/>
            </w:tcBorders>
            <w:shd w:val="clear" w:color="auto" w:fill="auto"/>
            <w:noWrap/>
            <w:vAlign w:val="center"/>
            <w:hideMark/>
          </w:tcPr>
          <w:p w14:paraId="78F2E319" w14:textId="41264A70"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Model</w:t>
            </w:r>
            <w:r w:rsidR="00862513">
              <w:rPr>
                <w:rFonts w:ascii="Courier New" w:eastAsia="Times New Roman" w:hAnsi="Courier New"/>
                <w:color w:val="000000"/>
                <w:sz w:val="22"/>
                <w:lang w:val="en-GB" w:eastAsia="en-GB"/>
              </w:rPr>
              <w:t xml:space="preserve"> </w:t>
            </w:r>
            <w:r w:rsidR="00862513" w:rsidRPr="00372468">
              <w:rPr>
                <w:rFonts w:ascii="Courier New" w:eastAsia="Times New Roman" w:hAnsi="Courier New"/>
                <w:color w:val="000000"/>
                <w:sz w:val="22"/>
                <w:lang w:val="en-GB" w:eastAsia="en-GB"/>
              </w:rPr>
              <w:t>(% contribution)</w:t>
            </w:r>
          </w:p>
        </w:tc>
      </w:tr>
      <w:tr w:rsidR="00372468" w:rsidRPr="00372468" w14:paraId="5A2D538E" w14:textId="77777777" w:rsidTr="00862513">
        <w:trPr>
          <w:trHeight w:val="300"/>
          <w:jc w:val="center"/>
        </w:trPr>
        <w:tc>
          <w:tcPr>
            <w:tcW w:w="2410" w:type="dxa"/>
            <w:vMerge/>
            <w:tcBorders>
              <w:top w:val="nil"/>
              <w:left w:val="nil"/>
              <w:bottom w:val="single" w:sz="4" w:space="0" w:color="auto"/>
              <w:right w:val="nil"/>
            </w:tcBorders>
            <w:vAlign w:val="center"/>
            <w:hideMark/>
          </w:tcPr>
          <w:p w14:paraId="101A942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p>
        </w:tc>
        <w:tc>
          <w:tcPr>
            <w:tcW w:w="1141" w:type="dxa"/>
            <w:tcBorders>
              <w:top w:val="nil"/>
              <w:left w:val="nil"/>
              <w:bottom w:val="single" w:sz="4" w:space="0" w:color="auto"/>
              <w:right w:val="nil"/>
            </w:tcBorders>
            <w:shd w:val="clear" w:color="auto" w:fill="auto"/>
            <w:noWrap/>
            <w:vAlign w:val="center"/>
            <w:hideMark/>
          </w:tcPr>
          <w:p w14:paraId="66B187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35A</w:t>
            </w:r>
          </w:p>
        </w:tc>
        <w:tc>
          <w:tcPr>
            <w:tcW w:w="1141" w:type="dxa"/>
            <w:tcBorders>
              <w:top w:val="nil"/>
              <w:left w:val="nil"/>
              <w:bottom w:val="single" w:sz="4" w:space="0" w:color="auto"/>
              <w:right w:val="nil"/>
            </w:tcBorders>
            <w:shd w:val="clear" w:color="auto" w:fill="auto"/>
            <w:noWrap/>
            <w:vAlign w:val="center"/>
            <w:hideMark/>
          </w:tcPr>
          <w:p w14:paraId="43AE37C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37A</w:t>
            </w:r>
          </w:p>
        </w:tc>
        <w:tc>
          <w:tcPr>
            <w:tcW w:w="1141" w:type="dxa"/>
            <w:tcBorders>
              <w:top w:val="nil"/>
              <w:left w:val="nil"/>
              <w:bottom w:val="single" w:sz="4" w:space="0" w:color="auto"/>
              <w:right w:val="nil"/>
            </w:tcBorders>
            <w:shd w:val="clear" w:color="auto" w:fill="auto"/>
            <w:noWrap/>
            <w:vAlign w:val="center"/>
            <w:hideMark/>
          </w:tcPr>
          <w:p w14:paraId="0D9EE84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35N</w:t>
            </w:r>
          </w:p>
        </w:tc>
        <w:tc>
          <w:tcPr>
            <w:tcW w:w="1141" w:type="dxa"/>
            <w:tcBorders>
              <w:top w:val="nil"/>
              <w:left w:val="nil"/>
              <w:bottom w:val="single" w:sz="4" w:space="0" w:color="auto"/>
              <w:right w:val="nil"/>
            </w:tcBorders>
            <w:shd w:val="clear" w:color="auto" w:fill="auto"/>
            <w:noWrap/>
            <w:vAlign w:val="center"/>
            <w:hideMark/>
          </w:tcPr>
          <w:p w14:paraId="244084A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37N</w:t>
            </w:r>
          </w:p>
        </w:tc>
      </w:tr>
      <w:tr w:rsidR="00372468" w:rsidRPr="00372468" w14:paraId="48065EDD" w14:textId="77777777" w:rsidTr="00862513">
        <w:trPr>
          <w:trHeight w:val="300"/>
          <w:jc w:val="center"/>
        </w:trPr>
        <w:tc>
          <w:tcPr>
            <w:tcW w:w="2410" w:type="dxa"/>
            <w:tcBorders>
              <w:top w:val="single" w:sz="4" w:space="0" w:color="auto"/>
              <w:left w:val="nil"/>
              <w:bottom w:val="nil"/>
              <w:right w:val="nil"/>
            </w:tcBorders>
            <w:shd w:val="clear" w:color="auto" w:fill="auto"/>
            <w:noWrap/>
            <w:vAlign w:val="center"/>
            <w:hideMark/>
          </w:tcPr>
          <w:p w14:paraId="17EB4F7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ALB</w:t>
            </w:r>
          </w:p>
        </w:tc>
        <w:tc>
          <w:tcPr>
            <w:tcW w:w="1141" w:type="dxa"/>
            <w:tcBorders>
              <w:top w:val="single" w:sz="4" w:space="0" w:color="auto"/>
              <w:left w:val="nil"/>
              <w:bottom w:val="nil"/>
              <w:right w:val="nil"/>
            </w:tcBorders>
            <w:shd w:val="clear" w:color="auto" w:fill="auto"/>
            <w:noWrap/>
            <w:vAlign w:val="center"/>
            <w:hideMark/>
          </w:tcPr>
          <w:p w14:paraId="3954831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7A36C52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223740C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3CBD5F8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F9A47DA"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7720D3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ASP</w:t>
            </w:r>
          </w:p>
        </w:tc>
        <w:tc>
          <w:tcPr>
            <w:tcW w:w="1141" w:type="dxa"/>
            <w:tcBorders>
              <w:top w:val="nil"/>
              <w:left w:val="nil"/>
              <w:bottom w:val="nil"/>
              <w:right w:val="nil"/>
            </w:tcBorders>
            <w:shd w:val="clear" w:color="auto" w:fill="auto"/>
            <w:noWrap/>
            <w:vAlign w:val="center"/>
            <w:hideMark/>
          </w:tcPr>
          <w:p w14:paraId="2D70E08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E6258B5" w14:textId="0DF8695C"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7DF2046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89FA56E" w14:textId="0DEEAF3D"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r>
      <w:tr w:rsidR="00372468" w:rsidRPr="00372468" w14:paraId="679DB814"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CC3365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ASPSLP</w:t>
            </w:r>
          </w:p>
        </w:tc>
        <w:tc>
          <w:tcPr>
            <w:tcW w:w="1141" w:type="dxa"/>
            <w:tcBorders>
              <w:top w:val="nil"/>
              <w:left w:val="nil"/>
              <w:bottom w:val="nil"/>
              <w:right w:val="nil"/>
            </w:tcBorders>
            <w:shd w:val="clear" w:color="auto" w:fill="auto"/>
            <w:noWrap/>
            <w:vAlign w:val="center"/>
            <w:hideMark/>
          </w:tcPr>
          <w:p w14:paraId="7808474C" w14:textId="694818FF"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70A4287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64B05E60" w14:textId="18C56F36"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5D2175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CD3445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28ABBE7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B4</w:t>
            </w:r>
          </w:p>
        </w:tc>
        <w:tc>
          <w:tcPr>
            <w:tcW w:w="1141" w:type="dxa"/>
            <w:tcBorders>
              <w:top w:val="nil"/>
              <w:left w:val="nil"/>
              <w:bottom w:val="nil"/>
              <w:right w:val="nil"/>
            </w:tcBorders>
            <w:shd w:val="clear" w:color="auto" w:fill="auto"/>
            <w:noWrap/>
            <w:vAlign w:val="center"/>
            <w:hideMark/>
          </w:tcPr>
          <w:p w14:paraId="5FB5D37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D7E2A9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C358D3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D77826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5C33C7BA"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FF1DF6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B5</w:t>
            </w:r>
          </w:p>
        </w:tc>
        <w:tc>
          <w:tcPr>
            <w:tcW w:w="1141" w:type="dxa"/>
            <w:tcBorders>
              <w:top w:val="nil"/>
              <w:left w:val="nil"/>
              <w:bottom w:val="nil"/>
              <w:right w:val="nil"/>
            </w:tcBorders>
            <w:shd w:val="clear" w:color="auto" w:fill="auto"/>
            <w:noWrap/>
            <w:vAlign w:val="center"/>
            <w:hideMark/>
          </w:tcPr>
          <w:p w14:paraId="3D1345E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76EB66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D59037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AE7730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0A50FD6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98206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B6</w:t>
            </w:r>
          </w:p>
        </w:tc>
        <w:tc>
          <w:tcPr>
            <w:tcW w:w="1141" w:type="dxa"/>
            <w:tcBorders>
              <w:top w:val="nil"/>
              <w:left w:val="nil"/>
              <w:bottom w:val="nil"/>
              <w:right w:val="nil"/>
            </w:tcBorders>
            <w:shd w:val="clear" w:color="auto" w:fill="auto"/>
            <w:noWrap/>
            <w:vAlign w:val="center"/>
            <w:hideMark/>
          </w:tcPr>
          <w:p w14:paraId="1C463DF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DC2F10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AA5BFB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3B9647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6E4BB90B"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0164B2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DEM</w:t>
            </w:r>
          </w:p>
        </w:tc>
        <w:tc>
          <w:tcPr>
            <w:tcW w:w="1141" w:type="dxa"/>
            <w:tcBorders>
              <w:top w:val="nil"/>
              <w:left w:val="nil"/>
              <w:bottom w:val="nil"/>
              <w:right w:val="nil"/>
            </w:tcBorders>
            <w:shd w:val="clear" w:color="auto" w:fill="auto"/>
            <w:noWrap/>
            <w:vAlign w:val="center"/>
            <w:hideMark/>
          </w:tcPr>
          <w:p w14:paraId="524D34B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6.9432</w:t>
            </w:r>
          </w:p>
        </w:tc>
        <w:tc>
          <w:tcPr>
            <w:tcW w:w="1141" w:type="dxa"/>
            <w:tcBorders>
              <w:top w:val="nil"/>
              <w:left w:val="nil"/>
              <w:bottom w:val="nil"/>
              <w:right w:val="nil"/>
            </w:tcBorders>
            <w:shd w:val="clear" w:color="auto" w:fill="auto"/>
            <w:noWrap/>
            <w:vAlign w:val="center"/>
            <w:hideMark/>
          </w:tcPr>
          <w:p w14:paraId="76EC106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5.3489</w:t>
            </w:r>
          </w:p>
        </w:tc>
        <w:tc>
          <w:tcPr>
            <w:tcW w:w="1141" w:type="dxa"/>
            <w:tcBorders>
              <w:top w:val="nil"/>
              <w:left w:val="nil"/>
              <w:bottom w:val="nil"/>
              <w:right w:val="nil"/>
            </w:tcBorders>
            <w:shd w:val="clear" w:color="auto" w:fill="auto"/>
            <w:noWrap/>
            <w:vAlign w:val="center"/>
            <w:hideMark/>
          </w:tcPr>
          <w:p w14:paraId="593DCA3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16.8271</w:t>
            </w:r>
          </w:p>
        </w:tc>
        <w:tc>
          <w:tcPr>
            <w:tcW w:w="1141" w:type="dxa"/>
            <w:tcBorders>
              <w:top w:val="nil"/>
              <w:left w:val="nil"/>
              <w:bottom w:val="nil"/>
              <w:right w:val="nil"/>
            </w:tcBorders>
            <w:shd w:val="clear" w:color="auto" w:fill="auto"/>
            <w:noWrap/>
            <w:vAlign w:val="center"/>
            <w:hideMark/>
          </w:tcPr>
          <w:p w14:paraId="3283331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45.8767</w:t>
            </w:r>
          </w:p>
        </w:tc>
      </w:tr>
      <w:tr w:rsidR="00372468" w:rsidRPr="00372468" w14:paraId="59242997"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A06C3F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MSR</w:t>
            </w:r>
          </w:p>
        </w:tc>
        <w:tc>
          <w:tcPr>
            <w:tcW w:w="1141" w:type="dxa"/>
            <w:tcBorders>
              <w:top w:val="nil"/>
              <w:left w:val="nil"/>
              <w:bottom w:val="nil"/>
              <w:right w:val="nil"/>
            </w:tcBorders>
            <w:shd w:val="clear" w:color="auto" w:fill="auto"/>
            <w:noWrap/>
            <w:vAlign w:val="center"/>
            <w:hideMark/>
          </w:tcPr>
          <w:p w14:paraId="2098ED5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5D6F4A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0.0694</w:t>
            </w:r>
          </w:p>
        </w:tc>
        <w:tc>
          <w:tcPr>
            <w:tcW w:w="1141" w:type="dxa"/>
            <w:tcBorders>
              <w:top w:val="nil"/>
              <w:left w:val="nil"/>
              <w:bottom w:val="nil"/>
              <w:right w:val="nil"/>
            </w:tcBorders>
            <w:shd w:val="clear" w:color="auto" w:fill="auto"/>
            <w:noWrap/>
            <w:vAlign w:val="center"/>
            <w:hideMark/>
          </w:tcPr>
          <w:p w14:paraId="4275A6A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6864C2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0.5728</w:t>
            </w:r>
          </w:p>
        </w:tc>
      </w:tr>
      <w:tr w:rsidR="00372468" w:rsidRPr="00372468" w14:paraId="55657B60"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B5C734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NDVI</w:t>
            </w:r>
          </w:p>
        </w:tc>
        <w:tc>
          <w:tcPr>
            <w:tcW w:w="1141" w:type="dxa"/>
            <w:tcBorders>
              <w:top w:val="nil"/>
              <w:left w:val="nil"/>
              <w:bottom w:val="nil"/>
              <w:right w:val="nil"/>
            </w:tcBorders>
            <w:shd w:val="clear" w:color="auto" w:fill="auto"/>
            <w:noWrap/>
            <w:vAlign w:val="center"/>
            <w:hideMark/>
          </w:tcPr>
          <w:p w14:paraId="04BE3F9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0.8986</w:t>
            </w:r>
          </w:p>
        </w:tc>
        <w:tc>
          <w:tcPr>
            <w:tcW w:w="1141" w:type="dxa"/>
            <w:tcBorders>
              <w:top w:val="nil"/>
              <w:left w:val="nil"/>
              <w:bottom w:val="nil"/>
              <w:right w:val="nil"/>
            </w:tcBorders>
            <w:shd w:val="clear" w:color="auto" w:fill="auto"/>
            <w:noWrap/>
            <w:vAlign w:val="center"/>
            <w:hideMark/>
          </w:tcPr>
          <w:p w14:paraId="119A0F1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E41EEF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7.0385</w:t>
            </w:r>
          </w:p>
        </w:tc>
        <w:tc>
          <w:tcPr>
            <w:tcW w:w="1141" w:type="dxa"/>
            <w:tcBorders>
              <w:top w:val="nil"/>
              <w:left w:val="nil"/>
              <w:bottom w:val="nil"/>
              <w:right w:val="nil"/>
            </w:tcBorders>
            <w:shd w:val="clear" w:color="auto" w:fill="auto"/>
            <w:noWrap/>
            <w:vAlign w:val="center"/>
            <w:hideMark/>
          </w:tcPr>
          <w:p w14:paraId="227AA05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6C9FC5C1"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13AE8F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NIGHT</w:t>
            </w:r>
          </w:p>
        </w:tc>
        <w:tc>
          <w:tcPr>
            <w:tcW w:w="1141" w:type="dxa"/>
            <w:tcBorders>
              <w:top w:val="nil"/>
              <w:left w:val="nil"/>
              <w:bottom w:val="nil"/>
              <w:right w:val="nil"/>
            </w:tcBorders>
            <w:shd w:val="clear" w:color="auto" w:fill="auto"/>
            <w:noWrap/>
            <w:vAlign w:val="center"/>
            <w:hideMark/>
          </w:tcPr>
          <w:p w14:paraId="3C0741F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20.502</w:t>
            </w:r>
          </w:p>
        </w:tc>
        <w:tc>
          <w:tcPr>
            <w:tcW w:w="1141" w:type="dxa"/>
            <w:tcBorders>
              <w:top w:val="nil"/>
              <w:left w:val="nil"/>
              <w:bottom w:val="nil"/>
              <w:right w:val="nil"/>
            </w:tcBorders>
            <w:shd w:val="clear" w:color="auto" w:fill="auto"/>
            <w:noWrap/>
            <w:vAlign w:val="center"/>
            <w:hideMark/>
          </w:tcPr>
          <w:p w14:paraId="7D796C9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49.0186</w:t>
            </w:r>
          </w:p>
        </w:tc>
        <w:tc>
          <w:tcPr>
            <w:tcW w:w="1141" w:type="dxa"/>
            <w:tcBorders>
              <w:top w:val="nil"/>
              <w:left w:val="nil"/>
              <w:bottom w:val="nil"/>
              <w:right w:val="nil"/>
            </w:tcBorders>
            <w:shd w:val="clear" w:color="auto" w:fill="auto"/>
            <w:noWrap/>
            <w:vAlign w:val="center"/>
            <w:hideMark/>
          </w:tcPr>
          <w:p w14:paraId="364836AC" w14:textId="0DF3D930"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0B663F87" w14:textId="5EDFC527"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02AA8D5B"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87261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RDDIR</w:t>
            </w:r>
          </w:p>
        </w:tc>
        <w:tc>
          <w:tcPr>
            <w:tcW w:w="1141" w:type="dxa"/>
            <w:tcBorders>
              <w:top w:val="nil"/>
              <w:left w:val="nil"/>
              <w:bottom w:val="nil"/>
              <w:right w:val="nil"/>
            </w:tcBorders>
            <w:shd w:val="clear" w:color="auto" w:fill="auto"/>
            <w:noWrap/>
            <w:vAlign w:val="center"/>
            <w:hideMark/>
          </w:tcPr>
          <w:p w14:paraId="670B4E8A"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0.124</w:t>
            </w:r>
          </w:p>
        </w:tc>
        <w:tc>
          <w:tcPr>
            <w:tcW w:w="1141" w:type="dxa"/>
            <w:tcBorders>
              <w:top w:val="nil"/>
              <w:left w:val="nil"/>
              <w:bottom w:val="nil"/>
              <w:right w:val="nil"/>
            </w:tcBorders>
            <w:shd w:val="clear" w:color="auto" w:fill="auto"/>
            <w:noWrap/>
            <w:vAlign w:val="center"/>
            <w:hideMark/>
          </w:tcPr>
          <w:p w14:paraId="37D0EB3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1.4424</w:t>
            </w:r>
          </w:p>
        </w:tc>
        <w:tc>
          <w:tcPr>
            <w:tcW w:w="1141" w:type="dxa"/>
            <w:tcBorders>
              <w:top w:val="nil"/>
              <w:left w:val="nil"/>
              <w:bottom w:val="nil"/>
              <w:right w:val="nil"/>
            </w:tcBorders>
            <w:shd w:val="clear" w:color="auto" w:fill="auto"/>
            <w:noWrap/>
            <w:vAlign w:val="center"/>
            <w:hideMark/>
          </w:tcPr>
          <w:p w14:paraId="64DD343C" w14:textId="499B4448"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1529E107" w14:textId="64975333"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27D61DA8"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3FD9E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RDDIST</w:t>
            </w:r>
          </w:p>
        </w:tc>
        <w:tc>
          <w:tcPr>
            <w:tcW w:w="1141" w:type="dxa"/>
            <w:tcBorders>
              <w:top w:val="nil"/>
              <w:left w:val="nil"/>
              <w:bottom w:val="nil"/>
              <w:right w:val="nil"/>
            </w:tcBorders>
            <w:shd w:val="clear" w:color="auto" w:fill="auto"/>
            <w:noWrap/>
            <w:vAlign w:val="center"/>
            <w:hideMark/>
          </w:tcPr>
          <w:p w14:paraId="13AE92F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36.5557</w:t>
            </w:r>
          </w:p>
        </w:tc>
        <w:tc>
          <w:tcPr>
            <w:tcW w:w="1141" w:type="dxa"/>
            <w:tcBorders>
              <w:top w:val="nil"/>
              <w:left w:val="nil"/>
              <w:bottom w:val="nil"/>
              <w:right w:val="nil"/>
            </w:tcBorders>
            <w:shd w:val="clear" w:color="auto" w:fill="auto"/>
            <w:noWrap/>
            <w:vAlign w:val="center"/>
            <w:hideMark/>
          </w:tcPr>
          <w:p w14:paraId="2B48F7E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39.0899</w:t>
            </w:r>
          </w:p>
        </w:tc>
        <w:tc>
          <w:tcPr>
            <w:tcW w:w="1141" w:type="dxa"/>
            <w:tcBorders>
              <w:top w:val="nil"/>
              <w:left w:val="nil"/>
              <w:bottom w:val="nil"/>
              <w:right w:val="nil"/>
            </w:tcBorders>
            <w:shd w:val="clear" w:color="auto" w:fill="auto"/>
            <w:noWrap/>
            <w:vAlign w:val="center"/>
            <w:hideMark/>
          </w:tcPr>
          <w:p w14:paraId="295B4185" w14:textId="1C5FAB97"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2CED54AC" w14:textId="1D466E17"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462836AE"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C3C815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RNDVI</w:t>
            </w:r>
          </w:p>
        </w:tc>
        <w:tc>
          <w:tcPr>
            <w:tcW w:w="1141" w:type="dxa"/>
            <w:tcBorders>
              <w:top w:val="nil"/>
              <w:left w:val="nil"/>
              <w:bottom w:val="nil"/>
              <w:right w:val="nil"/>
            </w:tcBorders>
            <w:shd w:val="clear" w:color="auto" w:fill="auto"/>
            <w:noWrap/>
            <w:vAlign w:val="center"/>
            <w:hideMark/>
          </w:tcPr>
          <w:p w14:paraId="183A88C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189DE72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7CBA7B9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1925472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0825DC30"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0FC686E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SLP</w:t>
            </w:r>
          </w:p>
        </w:tc>
        <w:tc>
          <w:tcPr>
            <w:tcW w:w="1141" w:type="dxa"/>
            <w:tcBorders>
              <w:top w:val="nil"/>
              <w:left w:val="nil"/>
              <w:bottom w:val="nil"/>
              <w:right w:val="nil"/>
            </w:tcBorders>
            <w:shd w:val="clear" w:color="auto" w:fill="auto"/>
            <w:noWrap/>
            <w:vAlign w:val="center"/>
            <w:hideMark/>
          </w:tcPr>
          <w:p w14:paraId="4E332A8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11.3862</w:t>
            </w:r>
          </w:p>
        </w:tc>
        <w:tc>
          <w:tcPr>
            <w:tcW w:w="1141" w:type="dxa"/>
            <w:tcBorders>
              <w:top w:val="nil"/>
              <w:left w:val="nil"/>
              <w:bottom w:val="nil"/>
              <w:right w:val="nil"/>
            </w:tcBorders>
            <w:shd w:val="clear" w:color="auto" w:fill="auto"/>
            <w:noWrap/>
            <w:vAlign w:val="center"/>
            <w:hideMark/>
          </w:tcPr>
          <w:p w14:paraId="1BF29319" w14:textId="31FA1E9B"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4401DFB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23.2085</w:t>
            </w:r>
          </w:p>
        </w:tc>
        <w:tc>
          <w:tcPr>
            <w:tcW w:w="1141" w:type="dxa"/>
            <w:tcBorders>
              <w:top w:val="nil"/>
              <w:left w:val="nil"/>
              <w:bottom w:val="nil"/>
              <w:right w:val="nil"/>
            </w:tcBorders>
            <w:shd w:val="clear" w:color="auto" w:fill="auto"/>
            <w:noWrap/>
            <w:vAlign w:val="center"/>
            <w:hideMark/>
          </w:tcPr>
          <w:p w14:paraId="16EFCA05" w14:textId="6374E744"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r>
      <w:tr w:rsidR="00372468" w:rsidRPr="00372468" w14:paraId="043DDAC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2F7CE40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tct4</w:t>
            </w:r>
          </w:p>
        </w:tc>
        <w:tc>
          <w:tcPr>
            <w:tcW w:w="1141" w:type="dxa"/>
            <w:tcBorders>
              <w:top w:val="nil"/>
              <w:left w:val="nil"/>
              <w:bottom w:val="nil"/>
              <w:right w:val="nil"/>
            </w:tcBorders>
            <w:shd w:val="clear" w:color="auto" w:fill="auto"/>
            <w:noWrap/>
            <w:vAlign w:val="center"/>
            <w:hideMark/>
          </w:tcPr>
          <w:p w14:paraId="654471B3"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0DCAD0B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0.3807</w:t>
            </w:r>
          </w:p>
        </w:tc>
        <w:tc>
          <w:tcPr>
            <w:tcW w:w="1141" w:type="dxa"/>
            <w:tcBorders>
              <w:top w:val="nil"/>
              <w:left w:val="nil"/>
              <w:bottom w:val="nil"/>
              <w:right w:val="nil"/>
            </w:tcBorders>
            <w:shd w:val="clear" w:color="auto" w:fill="auto"/>
            <w:noWrap/>
            <w:vAlign w:val="center"/>
            <w:hideMark/>
          </w:tcPr>
          <w:p w14:paraId="38B603E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9BF8AD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8.7807</w:t>
            </w:r>
          </w:p>
        </w:tc>
      </w:tr>
      <w:tr w:rsidR="00372468" w:rsidRPr="00372468" w14:paraId="2EEC5702"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3FEF67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tct5</w:t>
            </w:r>
          </w:p>
        </w:tc>
        <w:tc>
          <w:tcPr>
            <w:tcW w:w="1141" w:type="dxa"/>
            <w:tcBorders>
              <w:top w:val="nil"/>
              <w:left w:val="nil"/>
              <w:bottom w:val="nil"/>
              <w:right w:val="nil"/>
            </w:tcBorders>
            <w:shd w:val="clear" w:color="auto" w:fill="auto"/>
            <w:noWrap/>
            <w:vAlign w:val="center"/>
            <w:hideMark/>
          </w:tcPr>
          <w:p w14:paraId="7742C5F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7B27E0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7599F44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E3E811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BBC1C48"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BD2ABE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tct6</w:t>
            </w:r>
          </w:p>
        </w:tc>
        <w:tc>
          <w:tcPr>
            <w:tcW w:w="1141" w:type="dxa"/>
            <w:tcBorders>
              <w:top w:val="nil"/>
              <w:left w:val="nil"/>
              <w:bottom w:val="nil"/>
              <w:right w:val="nil"/>
            </w:tcBorders>
            <w:shd w:val="clear" w:color="auto" w:fill="auto"/>
            <w:noWrap/>
            <w:vAlign w:val="center"/>
            <w:hideMark/>
          </w:tcPr>
          <w:p w14:paraId="1C19EEBA"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0.04</w:t>
            </w:r>
          </w:p>
        </w:tc>
        <w:tc>
          <w:tcPr>
            <w:tcW w:w="1141" w:type="dxa"/>
            <w:tcBorders>
              <w:top w:val="nil"/>
              <w:left w:val="nil"/>
              <w:bottom w:val="nil"/>
              <w:right w:val="nil"/>
            </w:tcBorders>
            <w:shd w:val="clear" w:color="auto" w:fill="auto"/>
            <w:noWrap/>
            <w:vAlign w:val="center"/>
            <w:hideMark/>
          </w:tcPr>
          <w:p w14:paraId="29E80A5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0.4252</w:t>
            </w:r>
          </w:p>
        </w:tc>
        <w:tc>
          <w:tcPr>
            <w:tcW w:w="1141" w:type="dxa"/>
            <w:tcBorders>
              <w:top w:val="nil"/>
              <w:left w:val="nil"/>
              <w:bottom w:val="nil"/>
              <w:right w:val="nil"/>
            </w:tcBorders>
            <w:shd w:val="clear" w:color="auto" w:fill="auto"/>
            <w:noWrap/>
            <w:vAlign w:val="center"/>
            <w:hideMark/>
          </w:tcPr>
          <w:p w14:paraId="45E0C0D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0.3327</w:t>
            </w:r>
          </w:p>
        </w:tc>
        <w:tc>
          <w:tcPr>
            <w:tcW w:w="1141" w:type="dxa"/>
            <w:tcBorders>
              <w:top w:val="nil"/>
              <w:left w:val="nil"/>
              <w:bottom w:val="nil"/>
              <w:right w:val="nil"/>
            </w:tcBorders>
            <w:shd w:val="clear" w:color="auto" w:fill="auto"/>
            <w:noWrap/>
            <w:vAlign w:val="center"/>
            <w:hideMark/>
          </w:tcPr>
          <w:p w14:paraId="5A528B7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0.3672</w:t>
            </w:r>
          </w:p>
        </w:tc>
      </w:tr>
      <w:tr w:rsidR="00372468" w:rsidRPr="00372468" w14:paraId="23E6739F"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A95D2C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proofErr w:type="spellStart"/>
            <w:r w:rsidRPr="00372468">
              <w:rPr>
                <w:rFonts w:ascii="Courier New" w:eastAsia="Times New Roman" w:hAnsi="Courier New"/>
                <w:color w:val="000000"/>
                <w:sz w:val="22"/>
                <w:lang w:val="en-GB" w:eastAsia="en-GB"/>
              </w:rPr>
              <w:t>tct_bright</w:t>
            </w:r>
            <w:proofErr w:type="spellEnd"/>
          </w:p>
        </w:tc>
        <w:tc>
          <w:tcPr>
            <w:tcW w:w="1141" w:type="dxa"/>
            <w:tcBorders>
              <w:top w:val="nil"/>
              <w:left w:val="nil"/>
              <w:bottom w:val="nil"/>
              <w:right w:val="nil"/>
            </w:tcBorders>
            <w:shd w:val="clear" w:color="auto" w:fill="auto"/>
            <w:noWrap/>
            <w:vAlign w:val="center"/>
            <w:hideMark/>
          </w:tcPr>
          <w:p w14:paraId="10C3968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A726D0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2CE1B1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7F1D78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5158593E"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AEE4DD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proofErr w:type="spellStart"/>
            <w:r w:rsidRPr="00372468">
              <w:rPr>
                <w:rFonts w:ascii="Courier New" w:eastAsia="Times New Roman" w:hAnsi="Courier New"/>
                <w:color w:val="000000"/>
                <w:sz w:val="22"/>
                <w:lang w:val="en-GB" w:eastAsia="en-GB"/>
              </w:rPr>
              <w:t>tct_green</w:t>
            </w:r>
            <w:proofErr w:type="spellEnd"/>
          </w:p>
        </w:tc>
        <w:tc>
          <w:tcPr>
            <w:tcW w:w="1141" w:type="dxa"/>
            <w:tcBorders>
              <w:top w:val="nil"/>
              <w:left w:val="nil"/>
              <w:bottom w:val="nil"/>
              <w:right w:val="nil"/>
            </w:tcBorders>
            <w:shd w:val="clear" w:color="auto" w:fill="auto"/>
            <w:noWrap/>
            <w:vAlign w:val="center"/>
            <w:hideMark/>
          </w:tcPr>
          <w:p w14:paraId="032DEC7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0.2303</w:t>
            </w:r>
          </w:p>
        </w:tc>
        <w:tc>
          <w:tcPr>
            <w:tcW w:w="1141" w:type="dxa"/>
            <w:tcBorders>
              <w:top w:val="nil"/>
              <w:left w:val="nil"/>
              <w:bottom w:val="nil"/>
              <w:right w:val="nil"/>
            </w:tcBorders>
            <w:shd w:val="clear" w:color="auto" w:fill="auto"/>
            <w:noWrap/>
            <w:vAlign w:val="center"/>
            <w:hideMark/>
          </w:tcPr>
          <w:p w14:paraId="13D5F25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0.5538</w:t>
            </w:r>
          </w:p>
        </w:tc>
        <w:tc>
          <w:tcPr>
            <w:tcW w:w="1141" w:type="dxa"/>
            <w:tcBorders>
              <w:top w:val="nil"/>
              <w:left w:val="nil"/>
              <w:bottom w:val="nil"/>
              <w:right w:val="nil"/>
            </w:tcBorders>
            <w:shd w:val="clear" w:color="auto" w:fill="auto"/>
            <w:noWrap/>
            <w:vAlign w:val="center"/>
            <w:hideMark/>
          </w:tcPr>
          <w:p w14:paraId="11BDD9C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1.1132</w:t>
            </w:r>
          </w:p>
        </w:tc>
        <w:tc>
          <w:tcPr>
            <w:tcW w:w="1141" w:type="dxa"/>
            <w:tcBorders>
              <w:top w:val="nil"/>
              <w:left w:val="nil"/>
              <w:bottom w:val="nil"/>
              <w:right w:val="nil"/>
            </w:tcBorders>
            <w:shd w:val="clear" w:color="auto" w:fill="auto"/>
            <w:noWrap/>
            <w:vAlign w:val="center"/>
            <w:hideMark/>
          </w:tcPr>
          <w:p w14:paraId="3B589B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1.769</w:t>
            </w:r>
          </w:p>
        </w:tc>
      </w:tr>
      <w:tr w:rsidR="00372468" w:rsidRPr="00372468" w14:paraId="56B961F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56477D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proofErr w:type="spellStart"/>
            <w:r w:rsidRPr="00372468">
              <w:rPr>
                <w:rFonts w:ascii="Courier New" w:eastAsia="Times New Roman" w:hAnsi="Courier New"/>
                <w:color w:val="000000"/>
                <w:sz w:val="22"/>
                <w:lang w:val="en-GB" w:eastAsia="en-GB"/>
              </w:rPr>
              <w:t>tct_wet</w:t>
            </w:r>
            <w:proofErr w:type="spellEnd"/>
          </w:p>
        </w:tc>
        <w:tc>
          <w:tcPr>
            <w:tcW w:w="1141" w:type="dxa"/>
            <w:tcBorders>
              <w:top w:val="nil"/>
              <w:left w:val="nil"/>
              <w:bottom w:val="nil"/>
              <w:right w:val="nil"/>
            </w:tcBorders>
            <w:shd w:val="clear" w:color="auto" w:fill="auto"/>
            <w:noWrap/>
            <w:vAlign w:val="center"/>
            <w:hideMark/>
          </w:tcPr>
          <w:p w14:paraId="3A57390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23.32</w:t>
            </w:r>
          </w:p>
        </w:tc>
        <w:tc>
          <w:tcPr>
            <w:tcW w:w="1141" w:type="dxa"/>
            <w:tcBorders>
              <w:top w:val="nil"/>
              <w:left w:val="nil"/>
              <w:bottom w:val="nil"/>
              <w:right w:val="nil"/>
            </w:tcBorders>
            <w:shd w:val="clear" w:color="auto" w:fill="auto"/>
            <w:noWrap/>
            <w:vAlign w:val="center"/>
            <w:hideMark/>
          </w:tcPr>
          <w:p w14:paraId="3F343A1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3.6712</w:t>
            </w:r>
          </w:p>
        </w:tc>
        <w:tc>
          <w:tcPr>
            <w:tcW w:w="1141" w:type="dxa"/>
            <w:tcBorders>
              <w:top w:val="nil"/>
              <w:left w:val="nil"/>
              <w:bottom w:val="nil"/>
              <w:right w:val="nil"/>
            </w:tcBorders>
            <w:shd w:val="clear" w:color="auto" w:fill="auto"/>
            <w:noWrap/>
            <w:vAlign w:val="center"/>
            <w:hideMark/>
          </w:tcPr>
          <w:p w14:paraId="51A4FE5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51.48</w:t>
            </w:r>
          </w:p>
        </w:tc>
        <w:tc>
          <w:tcPr>
            <w:tcW w:w="1141" w:type="dxa"/>
            <w:tcBorders>
              <w:top w:val="nil"/>
              <w:left w:val="nil"/>
              <w:bottom w:val="nil"/>
              <w:right w:val="nil"/>
            </w:tcBorders>
            <w:shd w:val="clear" w:color="auto" w:fill="auto"/>
            <w:noWrap/>
            <w:vAlign w:val="center"/>
            <w:hideMark/>
          </w:tcPr>
          <w:p w14:paraId="41BEFB3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42.6338</w:t>
            </w:r>
          </w:p>
        </w:tc>
      </w:tr>
    </w:tbl>
    <w:p w14:paraId="5E8D453C" w14:textId="77777777" w:rsidR="00372468" w:rsidRDefault="00372468" w:rsidP="00527291"/>
    <w:p w14:paraId="260BD0A7" w14:textId="2E506AE4" w:rsidR="00527291" w:rsidRDefault="00527291" w:rsidP="00A37188">
      <w:pPr>
        <w:pStyle w:val="Heading3"/>
      </w:pPr>
      <w:bookmarkStart w:id="153" w:name="_Toc449534549"/>
      <w:r>
        <w:t>Final maps</w:t>
      </w:r>
      <w:bookmarkEnd w:id="153"/>
    </w:p>
    <w:p w14:paraId="6A68BE7D" w14:textId="758667C4" w:rsidR="008306DA" w:rsidRPr="00E51DE5" w:rsidRDefault="008306DA" w:rsidP="008306DA">
      <w:r>
        <w:lastRenderedPageBreak/>
        <w:t xml:space="preserve">Below are the final habitat suitability maps created by MAXENT for each of the models </w:t>
      </w:r>
      <w:r w:rsidRPr="008306DA">
        <w:rPr>
          <w:rFonts w:ascii="Courier New" w:hAnsi="Courier New"/>
        </w:rPr>
        <w:t>37A</w:t>
      </w:r>
      <w:r>
        <w:t xml:space="preserve">, </w:t>
      </w:r>
      <w:r w:rsidRPr="008306DA">
        <w:rPr>
          <w:rFonts w:ascii="Courier New" w:hAnsi="Courier New"/>
        </w:rPr>
        <w:t>37N</w:t>
      </w:r>
      <w:r>
        <w:t xml:space="preserve">, </w:t>
      </w:r>
      <w:r w:rsidRPr="008306DA">
        <w:rPr>
          <w:rFonts w:ascii="Courier New" w:hAnsi="Courier New"/>
        </w:rPr>
        <w:t>35A</w:t>
      </w:r>
      <w:r>
        <w:t xml:space="preserve">, and </w:t>
      </w:r>
      <w:r w:rsidRPr="008306DA">
        <w:rPr>
          <w:rFonts w:ascii="Courier New" w:hAnsi="Courier New"/>
        </w:rPr>
        <w:t>35N</w:t>
      </w:r>
      <w:r w:rsidR="00E51DE5">
        <w:t xml:space="preserve"> in the logistic format.</w:t>
      </w:r>
      <w:r>
        <w:t xml:space="preserve"> </w:t>
      </w:r>
    </w:p>
    <w:p w14:paraId="53786CAF" w14:textId="65ABF0B9" w:rsidR="00BE4CDF" w:rsidRDefault="00BE4CDF" w:rsidP="00BE4CDF">
      <w:pPr>
        <w:pStyle w:val="Heading3"/>
      </w:pPr>
      <w:bookmarkStart w:id="154" w:name="_Toc449534550"/>
      <w:r>
        <w:rPr>
          <w:i/>
        </w:rPr>
        <w:t xml:space="preserve">Dendrobium thyrsiflorum – </w:t>
      </w:r>
      <w:r w:rsidRPr="00BB0BE4">
        <w:t>all factors</w:t>
      </w:r>
      <w:r w:rsidR="00F30FC6">
        <w:t xml:space="preserve"> (37A)</w:t>
      </w:r>
      <w:bookmarkEnd w:id="154"/>
    </w:p>
    <w:p w14:paraId="4047BB92" w14:textId="371AFCC1" w:rsidR="00E51DE5" w:rsidRPr="00F30FC6" w:rsidRDefault="00F30FC6" w:rsidP="00E51DE5">
      <w:commentRangeStart w:id="155"/>
      <w:r>
        <w:t>Fig</w:t>
      </w:r>
      <w:commentRangeEnd w:id="155"/>
      <w:r>
        <w:rPr>
          <w:rStyle w:val="CommentReference"/>
          <w:rFonts w:asciiTheme="minorHAnsi" w:hAnsiTheme="minorHAnsi" w:cstheme="minorBidi"/>
          <w:lang w:val="en-GB"/>
        </w:rPr>
        <w:commentReference w:id="155"/>
      </w:r>
      <w:r>
        <w:t xml:space="preserve"> x shows the suitable habitat of </w:t>
      </w:r>
      <w:r>
        <w:rPr>
          <w:i/>
        </w:rPr>
        <w:t xml:space="preserve">Dendrobium thyrsiflorum </w:t>
      </w:r>
      <w:r>
        <w:t>with all factors included.</w:t>
      </w:r>
    </w:p>
    <w:p w14:paraId="672AEED0" w14:textId="77777777" w:rsidR="00F30FC6" w:rsidRDefault="007A2EB9" w:rsidP="00F30FC6">
      <w:pPr>
        <w:keepNext/>
      </w:pPr>
      <w:r>
        <w:rPr>
          <w:noProof/>
          <w:lang w:val="en-GB" w:eastAsia="en-GB"/>
        </w:rPr>
        <w:drawing>
          <wp:inline distT="0" distB="0" distL="0" distR="0" wp14:anchorId="6B14FCB0" wp14:editId="4AD8AC79">
            <wp:extent cx="5731510" cy="436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robium_thrysiflor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2EA56DEC" w14:textId="25796BA8" w:rsidR="00527291" w:rsidRDefault="00F30FC6" w:rsidP="00F30FC6">
      <w:pPr>
        <w:pStyle w:val="Caption"/>
      </w:pPr>
      <w:bookmarkStart w:id="156" w:name="_Toc449534486"/>
      <w:r>
        <w:t xml:space="preserve">Figure </w:t>
      </w:r>
      <w:fldSimple w:instr=" SEQ Figure \* ARABIC ">
        <w:r w:rsidR="00140798">
          <w:rPr>
            <w:noProof/>
          </w:rPr>
          <w:t>12</w:t>
        </w:r>
      </w:fldSimple>
      <w:r>
        <w:t xml:space="preserve">. Habitat suitability map of </w:t>
      </w:r>
      <w:r w:rsidRPr="00F30FC6">
        <w:rPr>
          <w:i/>
        </w:rPr>
        <w:t>Dendrobium thyrsiflorum</w:t>
      </w:r>
      <w:r>
        <w:t xml:space="preserve"> in model 37A</w:t>
      </w:r>
      <w:r>
        <w:rPr>
          <w:noProof/>
        </w:rPr>
        <w:t>. High suitability is indicated by a value close to 1 and low suitability is indicated by a value closer to 0.</w:t>
      </w:r>
      <w:bookmarkEnd w:id="156"/>
    </w:p>
    <w:p w14:paraId="4E78E4C1" w14:textId="77777777" w:rsidR="00527291" w:rsidRDefault="00527291" w:rsidP="00527291"/>
    <w:p w14:paraId="3EBECF8D" w14:textId="09B1AA41" w:rsidR="00BE4CDF" w:rsidRDefault="00BE4CDF" w:rsidP="00BE4CDF">
      <w:pPr>
        <w:pStyle w:val="Heading3"/>
        <w:rPr>
          <w:i/>
        </w:rPr>
      </w:pPr>
      <w:bookmarkStart w:id="157" w:name="_Toc449534551"/>
      <w:r>
        <w:rPr>
          <w:i/>
        </w:rPr>
        <w:t xml:space="preserve">Dendrobium thyrsiflorum – </w:t>
      </w:r>
      <w:r w:rsidRPr="00BE4CDF">
        <w:t>natural factors only</w:t>
      </w:r>
      <w:bookmarkEnd w:id="157"/>
    </w:p>
    <w:p w14:paraId="771DE626" w14:textId="188FA446" w:rsidR="00F30FC6" w:rsidRPr="00F30FC6" w:rsidRDefault="00F30FC6" w:rsidP="00F30FC6">
      <w:commentRangeStart w:id="158"/>
      <w:r>
        <w:t>Fig</w:t>
      </w:r>
      <w:commentRangeEnd w:id="158"/>
      <w:r>
        <w:rPr>
          <w:rStyle w:val="CommentReference"/>
          <w:rFonts w:asciiTheme="minorHAnsi" w:hAnsiTheme="minorHAnsi" w:cstheme="minorBidi"/>
          <w:lang w:val="en-GB"/>
        </w:rPr>
        <w:commentReference w:id="158"/>
      </w:r>
      <w:r>
        <w:t xml:space="preserve"> x shows the suitable habitat of </w:t>
      </w:r>
      <w:r>
        <w:rPr>
          <w:i/>
        </w:rPr>
        <w:t xml:space="preserve">Dendrobium thyrsiflorum </w:t>
      </w:r>
      <w:r>
        <w:t>with only natural factors included.</w:t>
      </w:r>
    </w:p>
    <w:p w14:paraId="468C269A" w14:textId="77777777" w:rsidR="00BE4CDF" w:rsidRDefault="00BE4CDF" w:rsidP="00BE4CDF"/>
    <w:p w14:paraId="0B2CF621" w14:textId="77777777" w:rsidR="00F30FC6" w:rsidRDefault="00BE4CDF" w:rsidP="00F30FC6">
      <w:pPr>
        <w:keepNext/>
      </w:pPr>
      <w:r>
        <w:rPr>
          <w:noProof/>
          <w:lang w:val="en-GB" w:eastAsia="en-GB"/>
        </w:rPr>
        <w:lastRenderedPageBreak/>
        <w:drawing>
          <wp:inline distT="0" distB="0" distL="0" distR="0" wp14:anchorId="5B9BFE93" wp14:editId="73F7068E">
            <wp:extent cx="5731510" cy="4364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bium_thrysifloru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70389A6F" w14:textId="5DA98A73" w:rsidR="00BE4CDF" w:rsidRDefault="00F30FC6" w:rsidP="00F30FC6">
      <w:pPr>
        <w:pStyle w:val="Caption"/>
      </w:pPr>
      <w:bookmarkStart w:id="159" w:name="_Toc449534487"/>
      <w:r>
        <w:t xml:space="preserve">Figure </w:t>
      </w:r>
      <w:fldSimple w:instr=" SEQ Figure \* ARABIC ">
        <w:r w:rsidR="00140798">
          <w:rPr>
            <w:noProof/>
          </w:rPr>
          <w:t>13</w:t>
        </w:r>
      </w:fldSimple>
      <w:r>
        <w:t xml:space="preserve">. </w:t>
      </w:r>
      <w:r w:rsidRPr="00445920">
        <w:t xml:space="preserve">Habitat suitability map of </w:t>
      </w:r>
      <w:r w:rsidRPr="00F30FC6">
        <w:rPr>
          <w:i/>
        </w:rPr>
        <w:t>Dendrobium thyrsiflorum</w:t>
      </w:r>
      <w:r w:rsidRPr="00445920">
        <w:t xml:space="preserve"> in model 37</w:t>
      </w:r>
      <w:r>
        <w:t>N</w:t>
      </w:r>
      <w:r w:rsidRPr="00445920">
        <w:t>. High suitability is indicated by a value close to 1 and low suitability is indicated by a value closer to 0.</w:t>
      </w:r>
      <w:bookmarkEnd w:id="159"/>
    </w:p>
    <w:p w14:paraId="4939ABDF" w14:textId="358337BE" w:rsidR="00BE4CDF" w:rsidRDefault="00BE4CDF" w:rsidP="00BE4CDF">
      <w:pPr>
        <w:pStyle w:val="Heading3"/>
      </w:pPr>
      <w:bookmarkStart w:id="160" w:name="_Toc449534552"/>
      <w:r>
        <w:rPr>
          <w:i/>
        </w:rPr>
        <w:t xml:space="preserve">Luisia magniflora – </w:t>
      </w:r>
      <w:r w:rsidRPr="00BB0BE4">
        <w:t>all factors</w:t>
      </w:r>
      <w:bookmarkEnd w:id="160"/>
    </w:p>
    <w:p w14:paraId="161338E3" w14:textId="43701F70" w:rsidR="00F30FC6" w:rsidRPr="00F30FC6" w:rsidRDefault="00F30FC6" w:rsidP="00F30FC6">
      <w:commentRangeStart w:id="161"/>
      <w:r>
        <w:t>Fig</w:t>
      </w:r>
      <w:commentRangeEnd w:id="161"/>
      <w:r>
        <w:rPr>
          <w:rStyle w:val="CommentReference"/>
          <w:rFonts w:asciiTheme="minorHAnsi" w:hAnsiTheme="minorHAnsi" w:cstheme="minorBidi"/>
          <w:lang w:val="en-GB"/>
        </w:rPr>
        <w:commentReference w:id="161"/>
      </w:r>
      <w:r>
        <w:t xml:space="preserve"> x shows the suitable habitat of </w:t>
      </w:r>
      <w:r>
        <w:rPr>
          <w:i/>
        </w:rPr>
        <w:t xml:space="preserve">Luisia magniflora </w:t>
      </w:r>
      <w:r>
        <w:t>with all factors included.</w:t>
      </w:r>
    </w:p>
    <w:p w14:paraId="599DCECB" w14:textId="77777777" w:rsidR="00F30FC6" w:rsidRPr="00F30FC6" w:rsidRDefault="00F30FC6" w:rsidP="00F30FC6"/>
    <w:p w14:paraId="7A94E722" w14:textId="77777777" w:rsidR="00F30FC6" w:rsidRDefault="007A2EB9" w:rsidP="00F30FC6">
      <w:pPr>
        <w:keepNext/>
      </w:pPr>
      <w:r>
        <w:rPr>
          <w:noProof/>
          <w:lang w:val="en-GB" w:eastAsia="en-GB"/>
        </w:rPr>
        <w:lastRenderedPageBreak/>
        <w:drawing>
          <wp:inline distT="0" distB="0" distL="0" distR="0" wp14:anchorId="46C44C5E" wp14:editId="54067EA8">
            <wp:extent cx="5731510" cy="4364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uisia_magnifl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1C2E9147" w14:textId="1CE972F1" w:rsidR="007A2EB9" w:rsidRPr="00527291" w:rsidRDefault="00F30FC6" w:rsidP="00F30FC6">
      <w:pPr>
        <w:pStyle w:val="Caption"/>
      </w:pPr>
      <w:bookmarkStart w:id="162" w:name="_Toc449534488"/>
      <w:r>
        <w:t xml:space="preserve">Figure </w:t>
      </w:r>
      <w:fldSimple w:instr=" SEQ Figure \* ARABIC ">
        <w:r w:rsidR="00140798">
          <w:rPr>
            <w:noProof/>
          </w:rPr>
          <w:t>14</w:t>
        </w:r>
      </w:fldSimple>
      <w:r>
        <w:t xml:space="preserve">. </w:t>
      </w:r>
      <w:r w:rsidRPr="000E2E98">
        <w:t xml:space="preserve">Habitat suitability map of </w:t>
      </w:r>
      <w:r>
        <w:rPr>
          <w:i/>
        </w:rPr>
        <w:t>Luisia magniflora</w:t>
      </w:r>
      <w:r w:rsidRPr="000E2E98">
        <w:t xml:space="preserve"> in model 3</w:t>
      </w:r>
      <w:r>
        <w:t>5A</w:t>
      </w:r>
      <w:r w:rsidRPr="000E2E98">
        <w:t>. High suitability is indicated by a value close to 1 and low suitability is indicated by a value closer to 0.</w:t>
      </w:r>
      <w:bookmarkEnd w:id="162"/>
    </w:p>
    <w:p w14:paraId="05FE3690" w14:textId="77777777" w:rsidR="00BE4CDF" w:rsidRDefault="00BE4CDF" w:rsidP="004218C1"/>
    <w:p w14:paraId="0D655BDC" w14:textId="77777777" w:rsidR="00BE4CDF" w:rsidRPr="00BE4CDF" w:rsidRDefault="00BE4CDF" w:rsidP="00BE4CDF">
      <w:pPr>
        <w:pStyle w:val="Heading3"/>
      </w:pPr>
      <w:bookmarkStart w:id="163" w:name="_Toc449534553"/>
      <w:r>
        <w:rPr>
          <w:i/>
        </w:rPr>
        <w:t xml:space="preserve">Luisia magniflora – </w:t>
      </w:r>
      <w:r w:rsidRPr="00BE4CDF">
        <w:t>natural factors only</w:t>
      </w:r>
      <w:bookmarkEnd w:id="163"/>
    </w:p>
    <w:p w14:paraId="05D68B27" w14:textId="4044131C" w:rsidR="00F30FC6" w:rsidRPr="00F30FC6" w:rsidRDefault="00F30FC6" w:rsidP="00F30FC6">
      <w:commentRangeStart w:id="164"/>
      <w:r>
        <w:t>Fig</w:t>
      </w:r>
      <w:commentRangeEnd w:id="164"/>
      <w:r>
        <w:rPr>
          <w:rStyle w:val="CommentReference"/>
          <w:rFonts w:asciiTheme="minorHAnsi" w:hAnsiTheme="minorHAnsi" w:cstheme="minorBidi"/>
          <w:lang w:val="en-GB"/>
        </w:rPr>
        <w:commentReference w:id="164"/>
      </w:r>
      <w:r>
        <w:t xml:space="preserve"> x shows the suitable habitat of </w:t>
      </w:r>
      <w:r>
        <w:rPr>
          <w:i/>
        </w:rPr>
        <w:t xml:space="preserve">Luisia magniflora </w:t>
      </w:r>
      <w:r>
        <w:t>with only natural factors included.</w:t>
      </w:r>
    </w:p>
    <w:p w14:paraId="7E90FB77" w14:textId="77777777" w:rsidR="00BE4CDF" w:rsidRDefault="00BE4CDF" w:rsidP="00BE4CDF"/>
    <w:p w14:paraId="5FB5A0F5" w14:textId="77777777" w:rsidR="00EA58A1" w:rsidRDefault="00BE4CDF" w:rsidP="00EA58A1">
      <w:pPr>
        <w:keepNext/>
      </w:pPr>
      <w:r>
        <w:rPr>
          <w:noProof/>
          <w:lang w:val="en-GB" w:eastAsia="en-GB"/>
        </w:rPr>
        <w:lastRenderedPageBreak/>
        <w:drawing>
          <wp:inline distT="0" distB="0" distL="0" distR="0" wp14:anchorId="1C5F7DC7" wp14:editId="4F64FC87">
            <wp:extent cx="5731510" cy="4364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isia_magnifl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55ECAE5F" w14:textId="1CEBBF88" w:rsidR="00EA58A1" w:rsidRDefault="00EA58A1" w:rsidP="00EA58A1">
      <w:pPr>
        <w:pStyle w:val="Caption"/>
      </w:pPr>
      <w:bookmarkStart w:id="165" w:name="_Toc449534489"/>
      <w:r>
        <w:t xml:space="preserve">Figure </w:t>
      </w:r>
      <w:fldSimple w:instr=" SEQ Figure \* ARABIC ">
        <w:r w:rsidR="00140798">
          <w:rPr>
            <w:noProof/>
          </w:rPr>
          <w:t>15</w:t>
        </w:r>
      </w:fldSimple>
      <w:r>
        <w:t xml:space="preserve">. </w:t>
      </w:r>
      <w:r w:rsidRPr="00FB4E12">
        <w:t xml:space="preserve">Habitat suitability map of </w:t>
      </w:r>
      <w:r w:rsidRPr="00EA58A1">
        <w:rPr>
          <w:i/>
        </w:rPr>
        <w:t>Luisia magniflora</w:t>
      </w:r>
      <w:r w:rsidRPr="00FB4E12">
        <w:t xml:space="preserve"> in model 35</w:t>
      </w:r>
      <w:r>
        <w:t>N</w:t>
      </w:r>
      <w:r w:rsidRPr="00FB4E12">
        <w:t>. High suitability is indicated by a value close to 1 and low suitability is indicated by a value closer to 0.</w:t>
      </w:r>
      <w:bookmarkEnd w:id="165"/>
    </w:p>
    <w:p w14:paraId="5CC169AF" w14:textId="77777777" w:rsidR="00A37188" w:rsidRDefault="00A37188" w:rsidP="00BB0BE4"/>
    <w:p w14:paraId="03003F29" w14:textId="77777777" w:rsidR="00A37188" w:rsidRDefault="00A37188" w:rsidP="00A37188">
      <w:pPr>
        <w:pStyle w:val="Heading2"/>
      </w:pPr>
      <w:bookmarkStart w:id="166" w:name="_Toc449534554"/>
      <w:r>
        <w:t>Efficiency models</w:t>
      </w:r>
      <w:bookmarkEnd w:id="166"/>
    </w:p>
    <w:p w14:paraId="62802899" w14:textId="1621D909" w:rsidR="001C3278" w:rsidRPr="00872528" w:rsidRDefault="001C3278" w:rsidP="00A37188">
      <w:commentRangeStart w:id="167"/>
      <w:r>
        <w:t>Table</w:t>
      </w:r>
      <w:commentRangeEnd w:id="167"/>
      <w:r w:rsidR="00872528">
        <w:rPr>
          <w:rStyle w:val="CommentReference"/>
          <w:rFonts w:asciiTheme="minorHAnsi" w:hAnsiTheme="minorHAnsi" w:cstheme="minorBidi"/>
          <w:lang w:val="en-GB"/>
        </w:rPr>
        <w:commentReference w:id="167"/>
      </w:r>
      <w:r>
        <w:t xml:space="preserve"> x displays the four m</w:t>
      </w:r>
      <w:r w:rsidR="00872528">
        <w:t xml:space="preserve">ost contributing factors in model 37A. These factors were used in creating the </w:t>
      </w:r>
      <w:r w:rsidR="00872528">
        <w:rPr>
          <w:i/>
        </w:rPr>
        <w:t xml:space="preserve">Dendrobium thyrsiflorum </w:t>
      </w:r>
      <w:r w:rsidR="00872528">
        <w:t xml:space="preserve">efficiency model with a random test percentage of </w:t>
      </w:r>
      <w:r w:rsidR="00872528">
        <w:rPr>
          <w:rFonts w:ascii="Courier New" w:hAnsi="Courier New"/>
        </w:rPr>
        <w:t>0</w:t>
      </w:r>
      <w:r w:rsidR="00872528">
        <w:t xml:space="preserve">. A training AUC value of </w:t>
      </w:r>
      <w:r w:rsidR="00140798">
        <w:rPr>
          <w:rFonts w:ascii="Courier New" w:eastAsia="Times New Roman" w:hAnsi="Courier New"/>
          <w:color w:val="000000"/>
          <w:lang w:val="en-GB" w:eastAsia="en-GB"/>
        </w:rPr>
        <w:t>0.879</w:t>
      </w:r>
      <w:r w:rsidR="00872528" w:rsidRPr="00D60171">
        <w:rPr>
          <w:rFonts w:ascii="Courier New" w:eastAsia="Times New Roman" w:hAnsi="Courier New"/>
          <w:color w:val="000000"/>
          <w:lang w:val="en-GB" w:eastAsia="en-GB"/>
        </w:rPr>
        <w:t xml:space="preserve"> </w:t>
      </w:r>
      <w:r w:rsidR="00872528" w:rsidRPr="00B66D08">
        <w:rPr>
          <w:rFonts w:eastAsia="Times New Roman"/>
          <w:color w:val="000000"/>
          <w:sz w:val="22"/>
          <w:lang w:val="en-GB" w:eastAsia="en-GB"/>
        </w:rPr>
        <w:t>was obtained.</w:t>
      </w:r>
    </w:p>
    <w:p w14:paraId="5855F742" w14:textId="6E0004FE" w:rsidR="00C22261" w:rsidRPr="00C22261" w:rsidRDefault="00C22261" w:rsidP="00C22261">
      <w:pPr>
        <w:pStyle w:val="Caption"/>
      </w:pPr>
      <w:bookmarkStart w:id="168" w:name="_Toc449534473"/>
      <w:r>
        <w:t xml:space="preserve">Table </w:t>
      </w:r>
      <w:fldSimple w:instr=" SEQ Table \* ARABIC ">
        <w:r>
          <w:rPr>
            <w:noProof/>
          </w:rPr>
          <w:t>13</w:t>
        </w:r>
      </w:fldSimple>
      <w:r>
        <w:t xml:space="preserve">. Factors and their descriptions used in the </w:t>
      </w:r>
      <w:r>
        <w:rPr>
          <w:i/>
        </w:rPr>
        <w:t xml:space="preserve">Dendrobium </w:t>
      </w:r>
      <w:r>
        <w:t>efficiency model.</w:t>
      </w:r>
      <w:bookmarkEnd w:id="168"/>
    </w:p>
    <w:tbl>
      <w:tblPr>
        <w:tblW w:w="7298" w:type="dxa"/>
        <w:jc w:val="center"/>
        <w:tblLook w:val="04A0" w:firstRow="1" w:lastRow="0" w:firstColumn="1" w:lastColumn="0" w:noHBand="0" w:noVBand="1"/>
      </w:tblPr>
      <w:tblGrid>
        <w:gridCol w:w="1669"/>
        <w:gridCol w:w="5629"/>
      </w:tblGrid>
      <w:tr w:rsidR="001C3278" w:rsidRPr="001C3278" w14:paraId="2132EC4A" w14:textId="77777777" w:rsidTr="00872528">
        <w:trPr>
          <w:trHeight w:val="330"/>
          <w:jc w:val="center"/>
        </w:trPr>
        <w:tc>
          <w:tcPr>
            <w:tcW w:w="7298" w:type="dxa"/>
            <w:gridSpan w:val="2"/>
            <w:tcBorders>
              <w:top w:val="nil"/>
              <w:left w:val="nil"/>
              <w:bottom w:val="nil"/>
              <w:right w:val="nil"/>
            </w:tcBorders>
            <w:shd w:val="clear" w:color="auto" w:fill="auto"/>
            <w:noWrap/>
            <w:vAlign w:val="bottom"/>
            <w:hideMark/>
          </w:tcPr>
          <w:p w14:paraId="52E11D6E" w14:textId="77777777" w:rsidR="001C3278" w:rsidRPr="001C3278" w:rsidRDefault="001C3278" w:rsidP="001C3278">
            <w:pPr>
              <w:spacing w:after="0" w:line="240" w:lineRule="auto"/>
              <w:jc w:val="center"/>
              <w:rPr>
                <w:rFonts w:ascii="Courier New" w:eastAsia="Times New Roman" w:hAnsi="Courier New"/>
                <w:i/>
                <w:iCs/>
                <w:color w:val="000000"/>
                <w:sz w:val="22"/>
                <w:lang w:val="en-GB" w:eastAsia="en-GB"/>
              </w:rPr>
            </w:pPr>
            <w:r w:rsidRPr="001C3278">
              <w:rPr>
                <w:rFonts w:ascii="Courier New" w:eastAsia="Times New Roman" w:hAnsi="Courier New"/>
                <w:i/>
                <w:iCs/>
                <w:color w:val="000000"/>
                <w:sz w:val="22"/>
                <w:lang w:val="en-GB" w:eastAsia="en-GB"/>
              </w:rPr>
              <w:t>Dendrobium thyrsiflorum</w:t>
            </w:r>
          </w:p>
        </w:tc>
      </w:tr>
      <w:tr w:rsidR="001C3278" w:rsidRPr="001C3278" w14:paraId="4ADB221A" w14:textId="77777777" w:rsidTr="00872528">
        <w:trPr>
          <w:trHeight w:val="315"/>
          <w:jc w:val="center"/>
        </w:trPr>
        <w:tc>
          <w:tcPr>
            <w:tcW w:w="1669" w:type="dxa"/>
            <w:tcBorders>
              <w:left w:val="nil"/>
              <w:bottom w:val="single" w:sz="4" w:space="0" w:color="auto"/>
              <w:right w:val="nil"/>
            </w:tcBorders>
            <w:shd w:val="clear" w:color="auto" w:fill="auto"/>
            <w:noWrap/>
            <w:vAlign w:val="bottom"/>
            <w:hideMark/>
          </w:tcPr>
          <w:p w14:paraId="399F98DE" w14:textId="77777777" w:rsidR="001C3278" w:rsidRPr="001C3278" w:rsidRDefault="001C3278" w:rsidP="008A0446">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Layer name</w:t>
            </w:r>
          </w:p>
        </w:tc>
        <w:tc>
          <w:tcPr>
            <w:tcW w:w="5629" w:type="dxa"/>
            <w:tcBorders>
              <w:left w:val="nil"/>
              <w:bottom w:val="single" w:sz="4" w:space="0" w:color="auto"/>
              <w:right w:val="nil"/>
            </w:tcBorders>
            <w:shd w:val="clear" w:color="auto" w:fill="auto"/>
            <w:noWrap/>
            <w:vAlign w:val="bottom"/>
            <w:hideMark/>
          </w:tcPr>
          <w:p w14:paraId="3AB84927" w14:textId="77777777" w:rsidR="001C3278" w:rsidRPr="001C3278" w:rsidRDefault="001C3278" w:rsidP="001C3278">
            <w:pPr>
              <w:spacing w:after="0" w:line="240" w:lineRule="auto"/>
              <w:jc w:val="left"/>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Description</w:t>
            </w:r>
          </w:p>
        </w:tc>
      </w:tr>
      <w:tr w:rsidR="001C3278" w:rsidRPr="001C3278" w14:paraId="65E97611" w14:textId="77777777" w:rsidTr="00872528">
        <w:trPr>
          <w:trHeight w:val="315"/>
          <w:jc w:val="center"/>
        </w:trPr>
        <w:tc>
          <w:tcPr>
            <w:tcW w:w="1669" w:type="dxa"/>
            <w:tcBorders>
              <w:top w:val="single" w:sz="4" w:space="0" w:color="auto"/>
              <w:left w:val="nil"/>
              <w:bottom w:val="nil"/>
              <w:right w:val="nil"/>
            </w:tcBorders>
            <w:shd w:val="clear" w:color="auto" w:fill="auto"/>
            <w:noWrap/>
            <w:vAlign w:val="bottom"/>
            <w:hideMark/>
          </w:tcPr>
          <w:p w14:paraId="53B81D7B" w14:textId="77777777" w:rsidR="001C3278" w:rsidRPr="001C3278" w:rsidRDefault="001C3278" w:rsidP="008A0446">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NIGHT</w:t>
            </w:r>
          </w:p>
        </w:tc>
        <w:tc>
          <w:tcPr>
            <w:tcW w:w="5629" w:type="dxa"/>
            <w:tcBorders>
              <w:top w:val="single" w:sz="4" w:space="0" w:color="auto"/>
              <w:left w:val="nil"/>
              <w:bottom w:val="nil"/>
              <w:right w:val="nil"/>
            </w:tcBorders>
            <w:shd w:val="clear" w:color="auto" w:fill="auto"/>
            <w:noWrap/>
            <w:vAlign w:val="bottom"/>
            <w:hideMark/>
          </w:tcPr>
          <w:p w14:paraId="594FCFF3" w14:textId="77777777" w:rsidR="001C3278" w:rsidRPr="001C3278" w:rsidRDefault="001C3278" w:rsidP="001C327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Lights at night</w:t>
            </w:r>
          </w:p>
        </w:tc>
      </w:tr>
      <w:tr w:rsidR="001C3278" w:rsidRPr="001C3278" w14:paraId="20599C59" w14:textId="77777777" w:rsidTr="00872528">
        <w:trPr>
          <w:trHeight w:val="315"/>
          <w:jc w:val="center"/>
        </w:trPr>
        <w:tc>
          <w:tcPr>
            <w:tcW w:w="1669" w:type="dxa"/>
            <w:tcBorders>
              <w:top w:val="nil"/>
              <w:left w:val="nil"/>
              <w:bottom w:val="nil"/>
              <w:right w:val="nil"/>
            </w:tcBorders>
            <w:shd w:val="clear" w:color="auto" w:fill="auto"/>
            <w:noWrap/>
            <w:vAlign w:val="bottom"/>
            <w:hideMark/>
          </w:tcPr>
          <w:p w14:paraId="48634D61" w14:textId="77777777" w:rsidR="001C3278" w:rsidRPr="001C3278" w:rsidRDefault="001C3278" w:rsidP="008A0446">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RDDIST</w:t>
            </w:r>
          </w:p>
        </w:tc>
        <w:tc>
          <w:tcPr>
            <w:tcW w:w="5629" w:type="dxa"/>
            <w:tcBorders>
              <w:top w:val="nil"/>
              <w:left w:val="nil"/>
              <w:bottom w:val="nil"/>
              <w:right w:val="nil"/>
            </w:tcBorders>
            <w:shd w:val="clear" w:color="auto" w:fill="auto"/>
            <w:noWrap/>
            <w:vAlign w:val="bottom"/>
            <w:hideMark/>
          </w:tcPr>
          <w:p w14:paraId="249C6EF6" w14:textId="77777777" w:rsidR="001C3278" w:rsidRPr="001C3278" w:rsidRDefault="001C3278" w:rsidP="001C327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Distance to roads</w:t>
            </w:r>
          </w:p>
        </w:tc>
      </w:tr>
      <w:tr w:rsidR="001C3278" w:rsidRPr="001C3278" w14:paraId="5FDB8803" w14:textId="77777777" w:rsidTr="00872528">
        <w:trPr>
          <w:trHeight w:val="315"/>
          <w:jc w:val="center"/>
        </w:trPr>
        <w:tc>
          <w:tcPr>
            <w:tcW w:w="1669" w:type="dxa"/>
            <w:tcBorders>
              <w:top w:val="nil"/>
              <w:left w:val="nil"/>
              <w:bottom w:val="nil"/>
              <w:right w:val="nil"/>
            </w:tcBorders>
            <w:shd w:val="clear" w:color="auto" w:fill="auto"/>
            <w:noWrap/>
            <w:vAlign w:val="bottom"/>
            <w:hideMark/>
          </w:tcPr>
          <w:p w14:paraId="28CFD907" w14:textId="77777777" w:rsidR="001C3278" w:rsidRPr="001C3278" w:rsidRDefault="001C3278" w:rsidP="008A0446">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DEM</w:t>
            </w:r>
          </w:p>
        </w:tc>
        <w:tc>
          <w:tcPr>
            <w:tcW w:w="5629" w:type="dxa"/>
            <w:tcBorders>
              <w:top w:val="nil"/>
              <w:left w:val="nil"/>
              <w:bottom w:val="nil"/>
              <w:right w:val="nil"/>
            </w:tcBorders>
            <w:shd w:val="clear" w:color="auto" w:fill="auto"/>
            <w:noWrap/>
            <w:vAlign w:val="bottom"/>
            <w:hideMark/>
          </w:tcPr>
          <w:p w14:paraId="48C59B16" w14:textId="77777777" w:rsidR="001C3278" w:rsidRPr="001C3278" w:rsidRDefault="001C3278" w:rsidP="001C327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Altitude</w:t>
            </w:r>
          </w:p>
        </w:tc>
      </w:tr>
      <w:tr w:rsidR="001C3278" w:rsidRPr="001C3278" w14:paraId="3C9C1FAB" w14:textId="77777777" w:rsidTr="00872528">
        <w:trPr>
          <w:trHeight w:val="315"/>
          <w:jc w:val="center"/>
        </w:trPr>
        <w:tc>
          <w:tcPr>
            <w:tcW w:w="1669" w:type="dxa"/>
            <w:tcBorders>
              <w:top w:val="nil"/>
              <w:left w:val="nil"/>
              <w:bottom w:val="nil"/>
              <w:right w:val="nil"/>
            </w:tcBorders>
            <w:shd w:val="clear" w:color="auto" w:fill="auto"/>
            <w:noWrap/>
            <w:vAlign w:val="bottom"/>
            <w:hideMark/>
          </w:tcPr>
          <w:p w14:paraId="03FDBFF3" w14:textId="77777777" w:rsidR="001C3278" w:rsidRPr="001C3278" w:rsidRDefault="001C3278" w:rsidP="008A0446">
            <w:pPr>
              <w:spacing w:after="0" w:line="240" w:lineRule="auto"/>
              <w:jc w:val="center"/>
              <w:rPr>
                <w:rFonts w:ascii="Courier New" w:eastAsia="Times New Roman" w:hAnsi="Courier New"/>
                <w:b/>
                <w:bCs/>
                <w:color w:val="000000"/>
                <w:sz w:val="22"/>
                <w:lang w:val="en-GB" w:eastAsia="en-GB"/>
              </w:rPr>
            </w:pPr>
            <w:proofErr w:type="spellStart"/>
            <w:r w:rsidRPr="001C3278">
              <w:rPr>
                <w:rFonts w:ascii="Courier New" w:eastAsia="Times New Roman" w:hAnsi="Courier New"/>
                <w:b/>
                <w:bCs/>
                <w:color w:val="000000"/>
                <w:sz w:val="22"/>
                <w:lang w:val="en-GB" w:eastAsia="en-GB"/>
              </w:rPr>
              <w:t>tct_wet</w:t>
            </w:r>
            <w:proofErr w:type="spellEnd"/>
          </w:p>
        </w:tc>
        <w:tc>
          <w:tcPr>
            <w:tcW w:w="5629" w:type="dxa"/>
            <w:tcBorders>
              <w:top w:val="nil"/>
              <w:left w:val="nil"/>
              <w:bottom w:val="nil"/>
              <w:right w:val="nil"/>
            </w:tcBorders>
            <w:shd w:val="clear" w:color="auto" w:fill="auto"/>
            <w:noWrap/>
            <w:vAlign w:val="bottom"/>
            <w:hideMark/>
          </w:tcPr>
          <w:p w14:paraId="38B96D1F" w14:textId="770397F6" w:rsidR="001C3278" w:rsidRPr="001C3278" w:rsidRDefault="008A0446" w:rsidP="001C327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Tasselled</w:t>
            </w:r>
            <w:r w:rsidR="001C3278" w:rsidRPr="001C3278">
              <w:rPr>
                <w:rFonts w:ascii="Courier New" w:eastAsia="Times New Roman" w:hAnsi="Courier New"/>
                <w:color w:val="000000"/>
                <w:sz w:val="22"/>
                <w:lang w:val="en-GB" w:eastAsia="en-GB"/>
              </w:rPr>
              <w:t xml:space="preserve"> cap </w:t>
            </w:r>
            <w:r w:rsidRPr="001C3278">
              <w:rPr>
                <w:rFonts w:ascii="Courier New" w:eastAsia="Times New Roman" w:hAnsi="Courier New"/>
                <w:color w:val="000000"/>
                <w:sz w:val="22"/>
                <w:lang w:val="en-GB" w:eastAsia="en-GB"/>
              </w:rPr>
              <w:t>transformation</w:t>
            </w:r>
            <w:r w:rsidR="001C3278" w:rsidRPr="001C3278">
              <w:rPr>
                <w:rFonts w:ascii="Courier New" w:eastAsia="Times New Roman" w:hAnsi="Courier New"/>
                <w:color w:val="000000"/>
                <w:sz w:val="22"/>
                <w:lang w:val="en-GB" w:eastAsia="en-GB"/>
              </w:rPr>
              <w:t xml:space="preserve"> for wetness</w:t>
            </w:r>
          </w:p>
        </w:tc>
      </w:tr>
    </w:tbl>
    <w:p w14:paraId="16B606E7" w14:textId="77777777" w:rsidR="001C3278" w:rsidRDefault="001C3278" w:rsidP="00A37188"/>
    <w:p w14:paraId="08DE5FA1" w14:textId="1EF0560E" w:rsidR="00872528" w:rsidRDefault="00872528" w:rsidP="00872528">
      <w:commentRangeStart w:id="169"/>
      <w:r>
        <w:rPr>
          <w:b/>
        </w:rPr>
        <w:t>Fig</w:t>
      </w:r>
      <w:commentRangeEnd w:id="169"/>
      <w:r>
        <w:rPr>
          <w:rStyle w:val="CommentReference"/>
          <w:rFonts w:asciiTheme="minorHAnsi" w:hAnsiTheme="minorHAnsi" w:cstheme="minorBidi"/>
          <w:lang w:val="en-GB"/>
        </w:rPr>
        <w:commentReference w:id="169"/>
      </w:r>
      <w:r>
        <w:rPr>
          <w:b/>
        </w:rPr>
        <w:t xml:space="preserve">. X </w:t>
      </w:r>
      <w:r>
        <w:t xml:space="preserve">gives the ROC curve for model for the </w:t>
      </w:r>
      <w:r>
        <w:rPr>
          <w:i/>
        </w:rPr>
        <w:t xml:space="preserve">Dendrobium </w:t>
      </w:r>
      <w:r>
        <w:t>efficiency model</w:t>
      </w:r>
      <w:r>
        <w:rPr>
          <w:rFonts w:ascii="Courier New" w:hAnsi="Courier New"/>
        </w:rPr>
        <w:t xml:space="preserve">. </w:t>
      </w:r>
      <w:r>
        <w:t xml:space="preserve">See </w:t>
      </w:r>
      <w:commentRangeStart w:id="170"/>
      <w:r>
        <w:t>section</w:t>
      </w:r>
      <w:commentRangeEnd w:id="170"/>
      <w:r>
        <w:rPr>
          <w:rStyle w:val="CommentReference"/>
          <w:rFonts w:asciiTheme="minorHAnsi" w:hAnsiTheme="minorHAnsi" w:cstheme="minorBidi"/>
          <w:lang w:val="en-GB"/>
        </w:rPr>
        <w:commentReference w:id="170"/>
      </w:r>
      <w:r>
        <w:t xml:space="preserve"> x for an explanation of ROC curves.</w:t>
      </w:r>
    </w:p>
    <w:p w14:paraId="1FDDE422" w14:textId="77777777" w:rsidR="00872528" w:rsidRDefault="00872528" w:rsidP="00872528">
      <w:pPr>
        <w:keepNext/>
      </w:pPr>
      <w:r>
        <w:rPr>
          <w:noProof/>
          <w:lang w:val="en-GB" w:eastAsia="en-GB"/>
        </w:rPr>
        <w:drawing>
          <wp:inline distT="0" distB="0" distL="0" distR="0" wp14:anchorId="354E431B" wp14:editId="6C4C59FE">
            <wp:extent cx="5731510" cy="3684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drobium_thrysiflorum_roc.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05221D4C" w14:textId="3FCC7796" w:rsidR="00872528" w:rsidRDefault="00872528" w:rsidP="00872528">
      <w:pPr>
        <w:pStyle w:val="Caption"/>
      </w:pPr>
      <w:bookmarkStart w:id="171" w:name="_Toc449534490"/>
      <w:r>
        <w:t xml:space="preserve">Figure </w:t>
      </w:r>
      <w:fldSimple w:instr=" SEQ Figure \* ARABIC ">
        <w:r w:rsidR="00140798">
          <w:rPr>
            <w:noProof/>
          </w:rPr>
          <w:t>16</w:t>
        </w:r>
      </w:fldSimple>
      <w:r>
        <w:t xml:space="preserve">. ROC curve for the </w:t>
      </w:r>
      <w:r>
        <w:rPr>
          <w:i/>
        </w:rPr>
        <w:t xml:space="preserve">Dendrobium </w:t>
      </w:r>
      <w:r>
        <w:t>efficiency model</w:t>
      </w:r>
      <w:r w:rsidRPr="00BB6F81">
        <w:t>. Sensitivity vs 1-specificity.</w:t>
      </w:r>
      <w:bookmarkEnd w:id="171"/>
    </w:p>
    <w:p w14:paraId="47F9F466" w14:textId="19CBBA6D" w:rsidR="00140798" w:rsidRDefault="00140798" w:rsidP="00140798">
      <w:r>
        <w:t xml:space="preserve">The jackknife test illustrated in </w:t>
      </w:r>
      <w:commentRangeStart w:id="172"/>
      <w:r w:rsidRPr="00603068">
        <w:rPr>
          <w:b/>
        </w:rPr>
        <w:t>fig x</w:t>
      </w:r>
      <w:commentRangeEnd w:id="172"/>
      <w:r>
        <w:rPr>
          <w:rStyle w:val="CommentReference"/>
          <w:rFonts w:asciiTheme="minorHAnsi" w:hAnsiTheme="minorHAnsi" w:cstheme="minorBidi"/>
          <w:lang w:val="en-GB"/>
        </w:rPr>
        <w:commentReference w:id="172"/>
      </w:r>
      <w:r>
        <w:rPr>
          <w:b/>
        </w:rPr>
        <w:t xml:space="preserve"> </w:t>
      </w:r>
      <w:r>
        <w:t xml:space="preserve">found that the factor that contributed most to the model by itself was the lights at night (NIGHT), it therefore had the most useful </w:t>
      </w:r>
      <w:commentRangeStart w:id="173"/>
      <w:r>
        <w:t>information</w:t>
      </w:r>
      <w:commentRangeEnd w:id="173"/>
      <w:r>
        <w:rPr>
          <w:rStyle w:val="CommentReference"/>
          <w:rFonts w:asciiTheme="minorHAnsi" w:hAnsiTheme="minorHAnsi" w:cstheme="minorBidi"/>
          <w:lang w:val="en-GB"/>
        </w:rPr>
        <w:commentReference w:id="173"/>
      </w:r>
      <w:r>
        <w:t xml:space="preserve">. When the distance to roads (RDDIST) factor was removed, the model suffered the most, </w:t>
      </w:r>
      <w:commentRangeStart w:id="174"/>
      <w:r>
        <w:t>suggesting</w:t>
      </w:r>
      <w:commentRangeEnd w:id="174"/>
      <w:r>
        <w:rPr>
          <w:rStyle w:val="CommentReference"/>
          <w:rFonts w:asciiTheme="minorHAnsi" w:hAnsiTheme="minorHAnsi" w:cstheme="minorBidi"/>
          <w:lang w:val="en-GB"/>
        </w:rPr>
        <w:commentReference w:id="174"/>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03E9902C" w14:textId="77777777" w:rsidR="00140798" w:rsidRDefault="00140798" w:rsidP="00140798">
      <w:pPr>
        <w:keepNext/>
      </w:pPr>
      <w:r>
        <w:rPr>
          <w:noProof/>
          <w:lang w:val="en-GB" w:eastAsia="en-GB"/>
        </w:rPr>
        <w:drawing>
          <wp:inline distT="0" distB="0" distL="0" distR="0" wp14:anchorId="31DBAA67" wp14:editId="5B78C63F">
            <wp:extent cx="5731510" cy="171958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drobium_thrysiflorum_jacknife.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719580"/>
                    </a:xfrm>
                    <a:prstGeom prst="rect">
                      <a:avLst/>
                    </a:prstGeom>
                  </pic:spPr>
                </pic:pic>
              </a:graphicData>
            </a:graphic>
          </wp:inline>
        </w:drawing>
      </w:r>
    </w:p>
    <w:p w14:paraId="37BBA6B0" w14:textId="0EB98A9B" w:rsidR="00140798" w:rsidRPr="00603068" w:rsidRDefault="00140798" w:rsidP="00140798">
      <w:pPr>
        <w:pStyle w:val="Caption"/>
      </w:pPr>
      <w:bookmarkStart w:id="175" w:name="_Toc449534491"/>
      <w:r>
        <w:t xml:space="preserve">Figure </w:t>
      </w:r>
      <w:fldSimple w:instr=" SEQ Figure \* ARABIC ">
        <w:r>
          <w:rPr>
            <w:noProof/>
          </w:rPr>
          <w:t>17</w:t>
        </w:r>
      </w:fldSimple>
      <w:r>
        <w:t xml:space="preserve">. </w:t>
      </w:r>
      <w:r w:rsidRPr="00572C3C">
        <w:t>Jackknife of the regulari</w:t>
      </w:r>
      <w:r>
        <w:t xml:space="preserve">sed training gain for the </w:t>
      </w:r>
      <w:r w:rsidRPr="00140798">
        <w:rPr>
          <w:i/>
        </w:rPr>
        <w:t>Dendrobium</w:t>
      </w:r>
      <w:r>
        <w:t xml:space="preserve"> efficiency model.</w:t>
      </w:r>
      <w:bookmarkEnd w:id="175"/>
    </w:p>
    <w:p w14:paraId="17984774" w14:textId="7B2105CE" w:rsidR="00140798" w:rsidRPr="00140798" w:rsidRDefault="00140798" w:rsidP="00140798">
      <w:pPr>
        <w:rPr>
          <w:lang w:val="en-GB"/>
        </w:rPr>
      </w:pPr>
    </w:p>
    <w:p w14:paraId="6A2D3085" w14:textId="129DC1FB" w:rsidR="00C22261" w:rsidRDefault="00C22261" w:rsidP="00C22261">
      <w:pPr>
        <w:pStyle w:val="Caption"/>
      </w:pPr>
      <w:bookmarkStart w:id="176" w:name="_Toc449534474"/>
      <w:r>
        <w:t xml:space="preserve">Table </w:t>
      </w:r>
      <w:fldSimple w:instr=" SEQ Table \* ARABIC ">
        <w:r>
          <w:rPr>
            <w:noProof/>
          </w:rPr>
          <w:t>14</w:t>
        </w:r>
      </w:fldSimple>
      <w:r>
        <w:t xml:space="preserve">. </w:t>
      </w:r>
      <w:r w:rsidRPr="00B2042B">
        <w:t xml:space="preserve">Factors and their descriptions used in the </w:t>
      </w:r>
      <w:r>
        <w:rPr>
          <w:i/>
        </w:rPr>
        <w:t>Luisia</w:t>
      </w:r>
      <w:r w:rsidRPr="00B2042B">
        <w:t xml:space="preserve"> efficiency model.</w:t>
      </w:r>
      <w:bookmarkEnd w:id="176"/>
    </w:p>
    <w:tbl>
      <w:tblPr>
        <w:tblpPr w:leftFromText="180" w:rightFromText="180" w:vertAnchor="text" w:tblpXSpec="center" w:tblpY="1"/>
        <w:tblOverlap w:val="never"/>
        <w:tblW w:w="7298" w:type="dxa"/>
        <w:tblLook w:val="04A0" w:firstRow="1" w:lastRow="0" w:firstColumn="1" w:lastColumn="0" w:noHBand="0" w:noVBand="1"/>
      </w:tblPr>
      <w:tblGrid>
        <w:gridCol w:w="1669"/>
        <w:gridCol w:w="5629"/>
      </w:tblGrid>
      <w:tr w:rsidR="001C3278" w:rsidRPr="001C3278" w14:paraId="218439AD" w14:textId="77777777" w:rsidTr="00872528">
        <w:trPr>
          <w:trHeight w:val="330"/>
        </w:trPr>
        <w:tc>
          <w:tcPr>
            <w:tcW w:w="7298" w:type="dxa"/>
            <w:gridSpan w:val="2"/>
            <w:tcBorders>
              <w:top w:val="nil"/>
              <w:left w:val="nil"/>
              <w:bottom w:val="nil"/>
              <w:right w:val="nil"/>
            </w:tcBorders>
            <w:shd w:val="clear" w:color="auto" w:fill="auto"/>
            <w:noWrap/>
            <w:vAlign w:val="bottom"/>
            <w:hideMark/>
          </w:tcPr>
          <w:p w14:paraId="0C3D2A16" w14:textId="77777777" w:rsidR="001C3278" w:rsidRPr="001C3278" w:rsidRDefault="001C3278" w:rsidP="00872528">
            <w:pPr>
              <w:spacing w:after="0" w:line="240" w:lineRule="auto"/>
              <w:jc w:val="center"/>
              <w:rPr>
                <w:rFonts w:ascii="Courier New" w:eastAsia="Times New Roman" w:hAnsi="Courier New"/>
                <w:i/>
                <w:iCs/>
                <w:color w:val="000000"/>
                <w:szCs w:val="24"/>
                <w:lang w:val="en-GB" w:eastAsia="en-GB"/>
              </w:rPr>
            </w:pPr>
            <w:r w:rsidRPr="001C3278">
              <w:rPr>
                <w:rFonts w:ascii="Courier New" w:eastAsia="Times New Roman" w:hAnsi="Courier New"/>
                <w:i/>
                <w:iCs/>
                <w:color w:val="000000"/>
                <w:szCs w:val="24"/>
                <w:lang w:val="en-GB" w:eastAsia="en-GB"/>
              </w:rPr>
              <w:t>Luisia magniflora</w:t>
            </w:r>
          </w:p>
        </w:tc>
      </w:tr>
      <w:tr w:rsidR="001C3278" w:rsidRPr="001C3278" w14:paraId="0FCFADDC" w14:textId="77777777" w:rsidTr="00872528">
        <w:trPr>
          <w:trHeight w:val="315"/>
        </w:trPr>
        <w:tc>
          <w:tcPr>
            <w:tcW w:w="1669" w:type="dxa"/>
            <w:tcBorders>
              <w:left w:val="nil"/>
              <w:bottom w:val="single" w:sz="4" w:space="0" w:color="auto"/>
              <w:right w:val="nil"/>
            </w:tcBorders>
            <w:shd w:val="clear" w:color="auto" w:fill="auto"/>
            <w:noWrap/>
            <w:vAlign w:val="bottom"/>
            <w:hideMark/>
          </w:tcPr>
          <w:p w14:paraId="68A577B7" w14:textId="77777777" w:rsidR="001C3278" w:rsidRPr="001C3278" w:rsidRDefault="001C3278" w:rsidP="00872528">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Layer name</w:t>
            </w:r>
          </w:p>
        </w:tc>
        <w:tc>
          <w:tcPr>
            <w:tcW w:w="5629" w:type="dxa"/>
            <w:tcBorders>
              <w:left w:val="nil"/>
              <w:bottom w:val="single" w:sz="4" w:space="0" w:color="auto"/>
              <w:right w:val="nil"/>
            </w:tcBorders>
            <w:shd w:val="clear" w:color="auto" w:fill="auto"/>
            <w:noWrap/>
            <w:vAlign w:val="bottom"/>
            <w:hideMark/>
          </w:tcPr>
          <w:p w14:paraId="2EEE8777" w14:textId="77777777" w:rsidR="001C3278" w:rsidRPr="001C3278" w:rsidRDefault="001C3278" w:rsidP="00872528">
            <w:pPr>
              <w:spacing w:after="0" w:line="240" w:lineRule="auto"/>
              <w:jc w:val="left"/>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Description</w:t>
            </w:r>
          </w:p>
        </w:tc>
      </w:tr>
      <w:tr w:rsidR="001C3278" w:rsidRPr="001C3278" w14:paraId="09D8DCE8" w14:textId="77777777" w:rsidTr="00872528">
        <w:trPr>
          <w:trHeight w:val="315"/>
        </w:trPr>
        <w:tc>
          <w:tcPr>
            <w:tcW w:w="1669" w:type="dxa"/>
            <w:tcBorders>
              <w:top w:val="single" w:sz="4" w:space="0" w:color="auto"/>
              <w:left w:val="nil"/>
              <w:bottom w:val="nil"/>
              <w:right w:val="nil"/>
            </w:tcBorders>
            <w:shd w:val="clear" w:color="auto" w:fill="auto"/>
            <w:noWrap/>
            <w:vAlign w:val="bottom"/>
            <w:hideMark/>
          </w:tcPr>
          <w:p w14:paraId="2D4D8B4B" w14:textId="77777777" w:rsidR="001C3278" w:rsidRPr="001C3278" w:rsidRDefault="001C3278" w:rsidP="00872528">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RDDIST</w:t>
            </w:r>
          </w:p>
        </w:tc>
        <w:tc>
          <w:tcPr>
            <w:tcW w:w="5629" w:type="dxa"/>
            <w:tcBorders>
              <w:top w:val="single" w:sz="4" w:space="0" w:color="auto"/>
              <w:left w:val="nil"/>
              <w:bottom w:val="nil"/>
              <w:right w:val="nil"/>
            </w:tcBorders>
            <w:shd w:val="clear" w:color="auto" w:fill="auto"/>
            <w:noWrap/>
            <w:vAlign w:val="bottom"/>
            <w:hideMark/>
          </w:tcPr>
          <w:p w14:paraId="12E582D5" w14:textId="77777777" w:rsidR="001C3278" w:rsidRPr="001C3278" w:rsidRDefault="001C3278" w:rsidP="0087252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Distance to roads</w:t>
            </w:r>
          </w:p>
        </w:tc>
      </w:tr>
      <w:tr w:rsidR="001C3278" w:rsidRPr="001C3278" w14:paraId="236E7AD4" w14:textId="77777777" w:rsidTr="00872528">
        <w:trPr>
          <w:trHeight w:val="315"/>
        </w:trPr>
        <w:tc>
          <w:tcPr>
            <w:tcW w:w="1669" w:type="dxa"/>
            <w:tcBorders>
              <w:top w:val="nil"/>
              <w:left w:val="nil"/>
              <w:bottom w:val="nil"/>
              <w:right w:val="nil"/>
            </w:tcBorders>
            <w:shd w:val="clear" w:color="auto" w:fill="auto"/>
            <w:noWrap/>
            <w:vAlign w:val="bottom"/>
            <w:hideMark/>
          </w:tcPr>
          <w:p w14:paraId="5F9F543F" w14:textId="77777777" w:rsidR="001C3278" w:rsidRPr="001C3278" w:rsidRDefault="001C3278" w:rsidP="00872528">
            <w:pPr>
              <w:spacing w:after="0" w:line="240" w:lineRule="auto"/>
              <w:jc w:val="center"/>
              <w:rPr>
                <w:rFonts w:ascii="Courier New" w:eastAsia="Times New Roman" w:hAnsi="Courier New"/>
                <w:b/>
                <w:bCs/>
                <w:color w:val="000000"/>
                <w:sz w:val="22"/>
                <w:lang w:val="en-GB" w:eastAsia="en-GB"/>
              </w:rPr>
            </w:pPr>
            <w:proofErr w:type="spellStart"/>
            <w:r w:rsidRPr="001C3278">
              <w:rPr>
                <w:rFonts w:ascii="Courier New" w:eastAsia="Times New Roman" w:hAnsi="Courier New"/>
                <w:b/>
                <w:bCs/>
                <w:color w:val="000000"/>
                <w:sz w:val="22"/>
                <w:lang w:val="en-GB" w:eastAsia="en-GB"/>
              </w:rPr>
              <w:t>tct_wet</w:t>
            </w:r>
            <w:proofErr w:type="spellEnd"/>
          </w:p>
        </w:tc>
        <w:tc>
          <w:tcPr>
            <w:tcW w:w="5629" w:type="dxa"/>
            <w:tcBorders>
              <w:top w:val="nil"/>
              <w:left w:val="nil"/>
              <w:bottom w:val="nil"/>
              <w:right w:val="nil"/>
            </w:tcBorders>
            <w:shd w:val="clear" w:color="auto" w:fill="auto"/>
            <w:noWrap/>
            <w:vAlign w:val="bottom"/>
            <w:hideMark/>
          </w:tcPr>
          <w:p w14:paraId="7E6FD5EA" w14:textId="23BE5EE3" w:rsidR="001C3278" w:rsidRPr="001C3278" w:rsidRDefault="008A0446" w:rsidP="0087252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Tasselled</w:t>
            </w:r>
            <w:r w:rsidR="001C3278" w:rsidRPr="001C3278">
              <w:rPr>
                <w:rFonts w:ascii="Courier New" w:eastAsia="Times New Roman" w:hAnsi="Courier New"/>
                <w:color w:val="000000"/>
                <w:sz w:val="22"/>
                <w:lang w:val="en-GB" w:eastAsia="en-GB"/>
              </w:rPr>
              <w:t xml:space="preserve"> cap </w:t>
            </w:r>
            <w:r w:rsidRPr="001C3278">
              <w:rPr>
                <w:rFonts w:ascii="Courier New" w:eastAsia="Times New Roman" w:hAnsi="Courier New"/>
                <w:color w:val="000000"/>
                <w:sz w:val="22"/>
                <w:lang w:val="en-GB" w:eastAsia="en-GB"/>
              </w:rPr>
              <w:t>transformation</w:t>
            </w:r>
            <w:r w:rsidR="001C3278" w:rsidRPr="001C3278">
              <w:rPr>
                <w:rFonts w:ascii="Courier New" w:eastAsia="Times New Roman" w:hAnsi="Courier New"/>
                <w:color w:val="000000"/>
                <w:sz w:val="22"/>
                <w:lang w:val="en-GB" w:eastAsia="en-GB"/>
              </w:rPr>
              <w:t xml:space="preserve"> for wetness</w:t>
            </w:r>
          </w:p>
        </w:tc>
      </w:tr>
      <w:tr w:rsidR="001C3278" w:rsidRPr="001C3278" w14:paraId="52E681C1" w14:textId="77777777" w:rsidTr="00872528">
        <w:trPr>
          <w:trHeight w:val="315"/>
        </w:trPr>
        <w:tc>
          <w:tcPr>
            <w:tcW w:w="1669" w:type="dxa"/>
            <w:tcBorders>
              <w:top w:val="nil"/>
              <w:left w:val="nil"/>
              <w:bottom w:val="nil"/>
              <w:right w:val="nil"/>
            </w:tcBorders>
            <w:shd w:val="clear" w:color="auto" w:fill="auto"/>
            <w:noWrap/>
            <w:vAlign w:val="bottom"/>
            <w:hideMark/>
          </w:tcPr>
          <w:p w14:paraId="606AE491" w14:textId="77777777" w:rsidR="001C3278" w:rsidRPr="001C3278" w:rsidRDefault="001C3278" w:rsidP="00872528">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NIGHT</w:t>
            </w:r>
          </w:p>
        </w:tc>
        <w:tc>
          <w:tcPr>
            <w:tcW w:w="5629" w:type="dxa"/>
            <w:tcBorders>
              <w:top w:val="nil"/>
              <w:left w:val="nil"/>
              <w:bottom w:val="nil"/>
              <w:right w:val="nil"/>
            </w:tcBorders>
            <w:shd w:val="clear" w:color="auto" w:fill="auto"/>
            <w:noWrap/>
            <w:vAlign w:val="bottom"/>
            <w:hideMark/>
          </w:tcPr>
          <w:p w14:paraId="7FCF6870" w14:textId="77777777" w:rsidR="001C3278" w:rsidRPr="001C3278" w:rsidRDefault="001C3278" w:rsidP="0087252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Lights at night</w:t>
            </w:r>
          </w:p>
        </w:tc>
      </w:tr>
      <w:tr w:rsidR="001C3278" w:rsidRPr="001C3278" w14:paraId="05DB50FD" w14:textId="77777777" w:rsidTr="00872528">
        <w:trPr>
          <w:trHeight w:val="315"/>
        </w:trPr>
        <w:tc>
          <w:tcPr>
            <w:tcW w:w="1669" w:type="dxa"/>
            <w:tcBorders>
              <w:top w:val="nil"/>
              <w:left w:val="nil"/>
              <w:bottom w:val="nil"/>
              <w:right w:val="nil"/>
            </w:tcBorders>
            <w:shd w:val="clear" w:color="auto" w:fill="auto"/>
            <w:noWrap/>
            <w:vAlign w:val="bottom"/>
            <w:hideMark/>
          </w:tcPr>
          <w:p w14:paraId="700CA6B2" w14:textId="77777777" w:rsidR="001C3278" w:rsidRPr="001C3278" w:rsidRDefault="001C3278" w:rsidP="00872528">
            <w:pPr>
              <w:spacing w:after="0" w:line="240" w:lineRule="auto"/>
              <w:jc w:val="center"/>
              <w:rPr>
                <w:rFonts w:ascii="Courier New" w:eastAsia="Times New Roman" w:hAnsi="Courier New"/>
                <w:b/>
                <w:bCs/>
                <w:color w:val="000000"/>
                <w:sz w:val="22"/>
                <w:lang w:val="en-GB" w:eastAsia="en-GB"/>
              </w:rPr>
            </w:pPr>
            <w:r w:rsidRPr="001C3278">
              <w:rPr>
                <w:rFonts w:ascii="Courier New" w:eastAsia="Times New Roman" w:hAnsi="Courier New"/>
                <w:b/>
                <w:bCs/>
                <w:color w:val="000000"/>
                <w:sz w:val="22"/>
                <w:lang w:val="en-GB" w:eastAsia="en-GB"/>
              </w:rPr>
              <w:t>SLP</w:t>
            </w:r>
          </w:p>
        </w:tc>
        <w:tc>
          <w:tcPr>
            <w:tcW w:w="5629" w:type="dxa"/>
            <w:tcBorders>
              <w:top w:val="nil"/>
              <w:left w:val="nil"/>
              <w:bottom w:val="nil"/>
              <w:right w:val="nil"/>
            </w:tcBorders>
            <w:shd w:val="clear" w:color="auto" w:fill="auto"/>
            <w:noWrap/>
            <w:vAlign w:val="bottom"/>
            <w:hideMark/>
          </w:tcPr>
          <w:p w14:paraId="3063F5D9" w14:textId="77777777" w:rsidR="001C3278" w:rsidRPr="001C3278" w:rsidRDefault="001C3278" w:rsidP="00872528">
            <w:pPr>
              <w:spacing w:after="0" w:line="240" w:lineRule="auto"/>
              <w:jc w:val="left"/>
              <w:rPr>
                <w:rFonts w:ascii="Courier New" w:eastAsia="Times New Roman" w:hAnsi="Courier New"/>
                <w:color w:val="000000"/>
                <w:sz w:val="22"/>
                <w:lang w:val="en-GB" w:eastAsia="en-GB"/>
              </w:rPr>
            </w:pPr>
            <w:r w:rsidRPr="001C3278">
              <w:rPr>
                <w:rFonts w:ascii="Courier New" w:eastAsia="Times New Roman" w:hAnsi="Courier New"/>
                <w:color w:val="000000"/>
                <w:sz w:val="22"/>
                <w:lang w:val="en-GB" w:eastAsia="en-GB"/>
              </w:rPr>
              <w:t>Slope</w:t>
            </w:r>
          </w:p>
        </w:tc>
      </w:tr>
    </w:tbl>
    <w:p w14:paraId="4C77C20E" w14:textId="2F23CE2E" w:rsidR="001C3278" w:rsidRDefault="00872528" w:rsidP="00A37188">
      <w:r>
        <w:br w:type="textWrapping" w:clear="all"/>
      </w:r>
    </w:p>
    <w:p w14:paraId="0C9F7347" w14:textId="7703E935" w:rsidR="00140798" w:rsidRDefault="00140798" w:rsidP="00140798">
      <w:commentRangeStart w:id="177"/>
      <w:r>
        <w:rPr>
          <w:b/>
        </w:rPr>
        <w:t>Fig</w:t>
      </w:r>
      <w:commentRangeEnd w:id="177"/>
      <w:r>
        <w:rPr>
          <w:rStyle w:val="CommentReference"/>
          <w:rFonts w:asciiTheme="minorHAnsi" w:hAnsiTheme="minorHAnsi" w:cstheme="minorBidi"/>
          <w:lang w:val="en-GB"/>
        </w:rPr>
        <w:commentReference w:id="177"/>
      </w:r>
      <w:r>
        <w:rPr>
          <w:b/>
        </w:rPr>
        <w:t xml:space="preserve">. X </w:t>
      </w:r>
      <w:r>
        <w:t xml:space="preserve">gives the ROC curve for model for the </w:t>
      </w:r>
      <w:r>
        <w:rPr>
          <w:i/>
        </w:rPr>
        <w:t xml:space="preserve">Luisia </w:t>
      </w:r>
      <w:r>
        <w:t>efficiency model</w:t>
      </w:r>
      <w:r>
        <w:rPr>
          <w:rFonts w:ascii="Courier New" w:hAnsi="Courier New"/>
        </w:rPr>
        <w:t xml:space="preserve">. </w:t>
      </w:r>
      <w:r>
        <w:t xml:space="preserve">See </w:t>
      </w:r>
      <w:commentRangeStart w:id="178"/>
      <w:r>
        <w:t>section</w:t>
      </w:r>
      <w:commentRangeEnd w:id="178"/>
      <w:r>
        <w:rPr>
          <w:rStyle w:val="CommentReference"/>
          <w:rFonts w:asciiTheme="minorHAnsi" w:hAnsiTheme="minorHAnsi" w:cstheme="minorBidi"/>
          <w:lang w:val="en-GB"/>
        </w:rPr>
        <w:commentReference w:id="178"/>
      </w:r>
      <w:r>
        <w:t xml:space="preserve"> x for an explanation of ROC curves.</w:t>
      </w:r>
    </w:p>
    <w:p w14:paraId="5C163293" w14:textId="77777777" w:rsidR="00140798" w:rsidRDefault="00140798" w:rsidP="00140798">
      <w:pPr>
        <w:keepNext/>
      </w:pPr>
      <w:r>
        <w:rPr>
          <w:noProof/>
          <w:lang w:val="en-GB" w:eastAsia="en-GB"/>
        </w:rPr>
        <w:drawing>
          <wp:inline distT="0" distB="0" distL="0" distR="0" wp14:anchorId="18377A88" wp14:editId="05E36721">
            <wp:extent cx="5731086" cy="36842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drobium_thrysiflorum_roc.png"/>
                    <pic:cNvPicPr/>
                  </pic:nvPicPr>
                  <pic:blipFill>
                    <a:blip r:embed="rId37">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5A9F0BB1" w14:textId="6F5F2937" w:rsidR="00140798" w:rsidRDefault="00140798" w:rsidP="00140798">
      <w:pPr>
        <w:pStyle w:val="Caption"/>
      </w:pPr>
      <w:bookmarkStart w:id="179" w:name="_Toc449534492"/>
      <w:r>
        <w:t xml:space="preserve">Figure </w:t>
      </w:r>
      <w:fldSimple w:instr=" SEQ Figure \* ARABIC ">
        <w:r>
          <w:rPr>
            <w:noProof/>
          </w:rPr>
          <w:t>16</w:t>
        </w:r>
      </w:fldSimple>
      <w:r>
        <w:t xml:space="preserve">. ROC curve for the </w:t>
      </w:r>
      <w:r>
        <w:rPr>
          <w:i/>
        </w:rPr>
        <w:t xml:space="preserve">Luisia </w:t>
      </w:r>
      <w:r>
        <w:t>efficiency model</w:t>
      </w:r>
      <w:r w:rsidRPr="00BB6F81">
        <w:t>. Sensitivity vs 1-specificity.</w:t>
      </w:r>
      <w:bookmarkEnd w:id="179"/>
    </w:p>
    <w:p w14:paraId="22905A6C" w14:textId="57E3FB38" w:rsidR="00140798" w:rsidRDefault="00140798" w:rsidP="00140798">
      <w:r>
        <w:t xml:space="preserve">The jackknife test illustrated in </w:t>
      </w:r>
      <w:commentRangeStart w:id="180"/>
      <w:r w:rsidRPr="00603068">
        <w:rPr>
          <w:b/>
        </w:rPr>
        <w:t>fig x</w:t>
      </w:r>
      <w:commentRangeEnd w:id="180"/>
      <w:r>
        <w:rPr>
          <w:rStyle w:val="CommentReference"/>
          <w:rFonts w:asciiTheme="minorHAnsi" w:hAnsiTheme="minorHAnsi" w:cstheme="minorBidi"/>
          <w:lang w:val="en-GB"/>
        </w:rPr>
        <w:commentReference w:id="180"/>
      </w:r>
      <w:r>
        <w:rPr>
          <w:b/>
        </w:rPr>
        <w:t xml:space="preserve"> </w:t>
      </w:r>
      <w:r>
        <w:t>found that the factor that contributed most to the model by itself was the tasseled cap transformation for wetness (</w:t>
      </w:r>
      <w:proofErr w:type="spellStart"/>
      <w:r>
        <w:t>tct_wet</w:t>
      </w:r>
      <w:proofErr w:type="spellEnd"/>
      <w:r>
        <w:t xml:space="preserve">), it therefore had the most useful </w:t>
      </w:r>
      <w:commentRangeStart w:id="181"/>
      <w:r>
        <w:t>information</w:t>
      </w:r>
      <w:commentRangeEnd w:id="181"/>
      <w:r>
        <w:rPr>
          <w:rStyle w:val="CommentReference"/>
          <w:rFonts w:asciiTheme="minorHAnsi" w:hAnsiTheme="minorHAnsi" w:cstheme="minorBidi"/>
          <w:lang w:val="en-GB"/>
        </w:rPr>
        <w:commentReference w:id="181"/>
      </w:r>
      <w:r>
        <w:t xml:space="preserve">. When the distance to roads (RDDIST) factor was removed, the model suffered the most, </w:t>
      </w:r>
      <w:commentRangeStart w:id="182"/>
      <w:r>
        <w:t>suggesting</w:t>
      </w:r>
      <w:commentRangeEnd w:id="182"/>
      <w:r>
        <w:rPr>
          <w:rStyle w:val="CommentReference"/>
          <w:rFonts w:asciiTheme="minorHAnsi" w:hAnsiTheme="minorHAnsi" w:cstheme="minorBidi"/>
          <w:lang w:val="en-GB"/>
        </w:rPr>
        <w:commentReference w:id="182"/>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16E9A1E6" w14:textId="77777777" w:rsidR="00140798" w:rsidRDefault="00140798" w:rsidP="00140798">
      <w:pPr>
        <w:keepNext/>
      </w:pPr>
      <w:r>
        <w:rPr>
          <w:noProof/>
          <w:lang w:val="en-GB" w:eastAsia="en-GB"/>
        </w:rPr>
        <w:drawing>
          <wp:inline distT="0" distB="0" distL="0" distR="0" wp14:anchorId="6030023A" wp14:editId="5D0290D9">
            <wp:extent cx="5731510" cy="171945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drobium_thrysiflorum_jacknife.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719453"/>
                    </a:xfrm>
                    <a:prstGeom prst="rect">
                      <a:avLst/>
                    </a:prstGeom>
                  </pic:spPr>
                </pic:pic>
              </a:graphicData>
            </a:graphic>
          </wp:inline>
        </w:drawing>
      </w:r>
    </w:p>
    <w:p w14:paraId="1BF4C508" w14:textId="5A5D930E" w:rsidR="00140798" w:rsidRPr="00603068" w:rsidRDefault="00140798" w:rsidP="00140798">
      <w:pPr>
        <w:pStyle w:val="Caption"/>
      </w:pPr>
      <w:bookmarkStart w:id="183" w:name="_Toc449534493"/>
      <w:r>
        <w:t xml:space="preserve">Figure </w:t>
      </w:r>
      <w:fldSimple w:instr=" SEQ Figure \* ARABIC ">
        <w:r>
          <w:rPr>
            <w:noProof/>
          </w:rPr>
          <w:t>17</w:t>
        </w:r>
      </w:fldSimple>
      <w:r>
        <w:t xml:space="preserve">. </w:t>
      </w:r>
      <w:r w:rsidRPr="00572C3C">
        <w:t>Jackknife of the regulari</w:t>
      </w:r>
      <w:r>
        <w:t xml:space="preserve">sed training gain for the </w:t>
      </w:r>
      <w:r>
        <w:rPr>
          <w:i/>
        </w:rPr>
        <w:t>Luisia</w:t>
      </w:r>
      <w:r>
        <w:t xml:space="preserve"> efficiency model.</w:t>
      </w:r>
      <w:bookmarkEnd w:id="183"/>
    </w:p>
    <w:p w14:paraId="6033969F" w14:textId="77777777" w:rsidR="001C3278" w:rsidRDefault="001C3278" w:rsidP="00A37188"/>
    <w:p w14:paraId="62F06FE1" w14:textId="77777777" w:rsidR="00140798" w:rsidRDefault="00140798" w:rsidP="00A37188"/>
    <w:p w14:paraId="3D010612" w14:textId="77777777" w:rsidR="00140798" w:rsidRDefault="00140798" w:rsidP="00A37188"/>
    <w:p w14:paraId="6B52B9A0" w14:textId="77777777" w:rsidR="00140798" w:rsidRDefault="00140798" w:rsidP="00A37188"/>
    <w:p w14:paraId="0C705D9E" w14:textId="69A2697E" w:rsidR="00C937C3" w:rsidRDefault="00C937C3" w:rsidP="00A37188">
      <w:r>
        <w:br w:type="page"/>
      </w:r>
    </w:p>
    <w:p w14:paraId="4DC43E7B" w14:textId="77777777" w:rsidR="00C937C3" w:rsidRDefault="00C937C3" w:rsidP="004218C1">
      <w:pPr>
        <w:pStyle w:val="Heading1"/>
      </w:pPr>
      <w:bookmarkStart w:id="184" w:name="_Toc449534555"/>
      <w:r>
        <w:lastRenderedPageBreak/>
        <w:t>Discussion</w:t>
      </w:r>
      <w:bookmarkEnd w:id="184"/>
    </w:p>
    <w:p w14:paraId="6A335717" w14:textId="0DEBA7EB" w:rsidR="009F2DA1" w:rsidRDefault="00F40BB9" w:rsidP="004218C1">
      <w:r>
        <w:t xml:space="preserve">This study has </w:t>
      </w:r>
      <w:r w:rsidR="00085F0D">
        <w:t>created habitat suitability maps</w:t>
      </w:r>
      <w:r w:rsidR="00757513">
        <w:t>, with MAXENT</w:t>
      </w:r>
      <w:r w:rsidR="00085F0D">
        <w:t xml:space="preserve"> of two orchid species with and without factors directly influenced by humans. </w:t>
      </w:r>
      <w:r w:rsidR="00757513">
        <w:t xml:space="preserve">An investigation into the relationship between the number of factors used and the information related in the subsequent model was carried out and a jackknife test of the environmental variables used in the final models was completed. </w:t>
      </w:r>
    </w:p>
    <w:p w14:paraId="18E52C82" w14:textId="101375C9" w:rsidR="005B0C17" w:rsidRDefault="00757513" w:rsidP="004218C1">
      <w:r>
        <w:t xml:space="preserve">Although former studies have used MAXENT to determine the most influential factors in the distribution of animals and </w:t>
      </w:r>
      <w:commentRangeStart w:id="185"/>
      <w:r>
        <w:t>plants</w:t>
      </w:r>
      <w:commentRangeEnd w:id="185"/>
      <w:r>
        <w:rPr>
          <w:rStyle w:val="CommentReference"/>
          <w:rFonts w:asciiTheme="minorHAnsi" w:hAnsiTheme="minorHAnsi" w:cstheme="minorBidi"/>
          <w:lang w:val="en-GB"/>
        </w:rPr>
        <w:commentReference w:id="185"/>
      </w:r>
      <w:r>
        <w:t xml:space="preserve">, other studies have looked at the orchids of </w:t>
      </w:r>
      <w:commentRangeStart w:id="186"/>
      <w:r>
        <w:t>Xishuangbanna</w:t>
      </w:r>
      <w:commentRangeEnd w:id="186"/>
      <w:r w:rsidR="005B0C17">
        <w:rPr>
          <w:rStyle w:val="CommentReference"/>
          <w:rFonts w:asciiTheme="minorHAnsi" w:hAnsiTheme="minorHAnsi" w:cstheme="minorBidi"/>
          <w:lang w:val="en-GB"/>
        </w:rPr>
        <w:commentReference w:id="186"/>
      </w:r>
      <w:r w:rsidR="005B0C17">
        <w:t xml:space="preserve"> </w:t>
      </w:r>
      <w:r w:rsidR="005B0C17">
        <w:fldChar w:fldCharType="begin"/>
      </w:r>
      <w:r w:rsidR="005B0C17">
        <w:instrText xml:space="preserve"> ADDIN ZOTERO_ITEM CSL_CITATION {"citationID":"1d47fan353","properties":{"formattedCitation":"{\\rtf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0C17">
        <w:fldChar w:fldCharType="separate"/>
      </w:r>
      <w:r w:rsidR="005B0C17" w:rsidRPr="005B0C17">
        <w:rPr>
          <w:rFonts w:cs="Times New Roman"/>
          <w:szCs w:val="24"/>
        </w:rPr>
        <w:t xml:space="preserve">(Liu </w:t>
      </w:r>
      <w:r w:rsidR="005B0C17" w:rsidRPr="005B0C17">
        <w:rPr>
          <w:rFonts w:cs="Times New Roman"/>
          <w:i/>
          <w:iCs/>
          <w:szCs w:val="24"/>
        </w:rPr>
        <w:t>et al.</w:t>
      </w:r>
      <w:r w:rsidR="005B0C17" w:rsidRPr="005B0C17">
        <w:rPr>
          <w:rFonts w:cs="Times New Roman"/>
          <w:szCs w:val="24"/>
        </w:rPr>
        <w:t xml:space="preserve"> 2015)</w:t>
      </w:r>
      <w:r w:rsidR="005B0C17">
        <w:fldChar w:fldCharType="end"/>
      </w:r>
      <w:r w:rsidR="005B0C17">
        <w:t xml:space="preserve">, </w:t>
      </w:r>
      <w:r>
        <w:t xml:space="preserve"> </w:t>
      </w:r>
      <w:r w:rsidR="005B0C17">
        <w:t xml:space="preserve">and researchers have looked at human disturbance in Xishuangbanna; I have not found studies in which habitat suitability models are used in Xishuangbanna. </w:t>
      </w:r>
      <w:r>
        <w:t xml:space="preserve">I have also found no studies using MAXENT to directly investigate the impact of humans on a </w:t>
      </w:r>
      <w:commentRangeStart w:id="187"/>
      <w:r>
        <w:t>species</w:t>
      </w:r>
      <w:commentRangeEnd w:id="187"/>
      <w:r>
        <w:rPr>
          <w:rStyle w:val="CommentReference"/>
          <w:rFonts w:asciiTheme="minorHAnsi" w:hAnsiTheme="minorHAnsi" w:cstheme="minorBidi"/>
          <w:lang w:val="en-GB"/>
        </w:rPr>
        <w:commentReference w:id="187"/>
      </w:r>
      <w:r>
        <w:t>.</w:t>
      </w:r>
      <w:r w:rsidR="005B0C17">
        <w:t xml:space="preserve"> The information regarding the two species in this study, </w:t>
      </w:r>
      <w:r w:rsidR="005B0C17" w:rsidRPr="005B0C17">
        <w:rPr>
          <w:i/>
        </w:rPr>
        <w:t>Luisia magniflora</w:t>
      </w:r>
      <w:r w:rsidR="005B0C17">
        <w:t xml:space="preserve"> and </w:t>
      </w:r>
      <w:r w:rsidR="005B0C17" w:rsidRPr="005B0C17">
        <w:rPr>
          <w:i/>
        </w:rPr>
        <w:t>Dendrobium thyrsiflorum</w:t>
      </w:r>
      <w:r w:rsidR="005B0C17">
        <w:rPr>
          <w:i/>
        </w:rPr>
        <w:t xml:space="preserve">, </w:t>
      </w:r>
      <w:r w:rsidR="005B0C17">
        <w:t>is sparse and there is little information about what environmental variables influence their growth and distribution.</w:t>
      </w:r>
    </w:p>
    <w:p w14:paraId="377E1C4D" w14:textId="377DBB25" w:rsidR="005B0C17" w:rsidRPr="00991BF4" w:rsidRDefault="00991BF4" w:rsidP="004218C1">
      <w:pPr>
        <w:rPr>
          <w:b/>
        </w:rPr>
      </w:pPr>
      <w:r w:rsidRPr="00991BF4">
        <w:rPr>
          <w:b/>
        </w:rPr>
        <w:t>What has this contributed?</w:t>
      </w:r>
    </w:p>
    <w:p w14:paraId="26EB99F3" w14:textId="4AC33E77" w:rsidR="00991BF4" w:rsidRDefault="00991BF4" w:rsidP="004218C1">
      <w:r>
        <w:t xml:space="preserve">In the following sections I will discuss the environmental variables used in each model, the habitat suitability maps, </w:t>
      </w:r>
      <w:r w:rsidR="003B1311">
        <w:t>the assumptions of these models, and future improvements and steps.</w:t>
      </w:r>
    </w:p>
    <w:p w14:paraId="3F4043E8" w14:textId="67E02122" w:rsidR="003B1311" w:rsidRDefault="003B1311" w:rsidP="003B1311">
      <w:pPr>
        <w:pStyle w:val="Heading2"/>
      </w:pPr>
      <w:bookmarkStart w:id="188" w:name="_Toc449534556"/>
      <w:r>
        <w:t>Predictability of the models</w:t>
      </w:r>
      <w:bookmarkEnd w:id="188"/>
    </w:p>
    <w:p w14:paraId="6697F3C0" w14:textId="58AC7285" w:rsidR="008D1FEC" w:rsidRDefault="008D1FEC" w:rsidP="008D1FEC">
      <w:r>
        <w:lastRenderedPageBreak/>
        <w:t xml:space="preserve">Since MAXENT only makes use of an environmental variable when there is evidence that it contributes to the distribution of a species, it stands to reason that there is a correlation between the number of environmental variables used in each model and the training AUC of the model. While there was only a correlation between the number of environmental variables and the test AUC in the </w:t>
      </w:r>
      <w:r>
        <w:rPr>
          <w:i/>
        </w:rPr>
        <w:t xml:space="preserve">Dendrobium </w:t>
      </w:r>
      <w:r>
        <w:t xml:space="preserve">models, I would expect that with a </w:t>
      </w:r>
      <w:r w:rsidR="00984F7E">
        <w:t xml:space="preserve">greater number of models, the correlation would prove to be significant for the </w:t>
      </w:r>
      <w:r w:rsidR="00984F7E">
        <w:rPr>
          <w:i/>
        </w:rPr>
        <w:t>Luisia</w:t>
      </w:r>
      <w:r w:rsidR="00984F7E">
        <w:t xml:space="preserve"> too. The selection of the final models matches these findings since the models used </w:t>
      </w:r>
      <w:r w:rsidR="00984F7E" w:rsidRPr="00984F7E">
        <w:rPr>
          <w:rFonts w:ascii="Courier New" w:hAnsi="Courier New"/>
        </w:rPr>
        <w:t>17</w:t>
      </w:r>
      <w:r w:rsidR="00984F7E">
        <w:t xml:space="preserve"> and </w:t>
      </w:r>
      <w:r w:rsidR="00984F7E" w:rsidRPr="00984F7E">
        <w:rPr>
          <w:rFonts w:ascii="Courier New" w:hAnsi="Courier New"/>
        </w:rPr>
        <w:t>18</w:t>
      </w:r>
      <w:r w:rsidR="00984F7E">
        <w:t xml:space="preserve"> of the possible </w:t>
      </w:r>
      <w:r w:rsidR="00984F7E" w:rsidRPr="00984F7E">
        <w:rPr>
          <w:rFonts w:ascii="Courier New" w:hAnsi="Courier New"/>
        </w:rPr>
        <w:t>20</w:t>
      </w:r>
      <w:r w:rsidR="00984F7E">
        <w:t xml:space="preserve"> environmental variables.</w:t>
      </w:r>
    </w:p>
    <w:p w14:paraId="37AE84A2" w14:textId="6FD3F03E" w:rsidR="000415EF" w:rsidRDefault="000415EF" w:rsidP="000415EF">
      <w:pPr>
        <w:pStyle w:val="Heading2"/>
      </w:pPr>
      <w:bookmarkStart w:id="189" w:name="_Toc449534557"/>
      <w:r>
        <w:t>Presence of humans</w:t>
      </w:r>
      <w:bookmarkEnd w:id="189"/>
    </w:p>
    <w:p w14:paraId="1561C832" w14:textId="77777777" w:rsidR="000415EF" w:rsidRDefault="000415EF" w:rsidP="000415EF">
      <w:r>
        <w:t xml:space="preserve">The most informative environmental variables used in model 37A were the lights at night (49% contribution) and distance to roads (39.1%) factors. This shows that there is a strong influence of human presence and human access on </w:t>
      </w:r>
      <w:r>
        <w:rPr>
          <w:i/>
        </w:rPr>
        <w:t>Dendrobium thyrsiflorum.</w:t>
      </w:r>
      <w:r>
        <w:t xml:space="preserve"> Model 35A was also highly influenced by the distance to roads (36.6%) and lights at night (20.5%) but also the tasseled cap transformation for wetness (23.3%). This suggests that </w:t>
      </w:r>
      <w:r>
        <w:rPr>
          <w:i/>
        </w:rPr>
        <w:t xml:space="preserve">Luisia magniflora </w:t>
      </w:r>
      <w:r>
        <w:t>is dependent on specific moisture levels but is also influenced by the presence of humans.</w:t>
      </w:r>
      <w:r w:rsidRPr="000415EF">
        <w:t xml:space="preserve"> </w:t>
      </w:r>
    </w:p>
    <w:p w14:paraId="7170B233" w14:textId="1971454F" w:rsidR="000415EF" w:rsidRDefault="000415EF" w:rsidP="000415EF">
      <w:r>
        <w:t xml:space="preserve">The fact that the presence of humans influences the distribution of these two orchid species suggests that the populations of these species are being hurt by human presence. Since the distance to roads factor is informative along with the lights at night, it is likely that the populations are being hurt by the collection of these species rather than the </w:t>
      </w:r>
      <w:r w:rsidR="00D55ABD">
        <w:t>presence of rubber plantations or deforestation which would be influenced by altitude or a vegetation index, respectively.</w:t>
      </w:r>
    </w:p>
    <w:p w14:paraId="297CAFA2" w14:textId="6723C52B" w:rsidR="00D55ABD" w:rsidRDefault="006A27E4" w:rsidP="00D55ABD">
      <w:pPr>
        <w:pStyle w:val="Heading2"/>
      </w:pPr>
      <w:bookmarkStart w:id="190" w:name="_Toc449534558"/>
      <w:r>
        <w:lastRenderedPageBreak/>
        <w:t>Natural variables</w:t>
      </w:r>
      <w:bookmarkEnd w:id="190"/>
    </w:p>
    <w:p w14:paraId="054FF2D7" w14:textId="54D8719B" w:rsidR="006A27E4" w:rsidRPr="0086791E" w:rsidRDefault="006A27E4" w:rsidP="006A27E4">
      <w:r>
        <w:t xml:space="preserve">Models 35N and 37N show the factors influencing the distribution of each species when there is little or no disturbance by humans. </w:t>
      </w:r>
      <w:r>
        <w:rPr>
          <w:i/>
        </w:rPr>
        <w:t xml:space="preserve">Dendrobium thyrsiflorum </w:t>
      </w:r>
      <w:r>
        <w:t xml:space="preserve">is most influenced by altitude (45.9% contribution), and the tasseled cap transformation for wetness (42.6%). </w:t>
      </w:r>
      <w:r w:rsidR="0086791E">
        <w:t xml:space="preserve">This is corroborated by the literature which shows that this species, like many other orchids in Xishuangbanna, has a lower altitude limit of about 1000m and is sensitive to extremes of </w:t>
      </w:r>
      <w:commentRangeStart w:id="191"/>
      <w:r w:rsidR="0086791E">
        <w:t>moisture</w:t>
      </w:r>
      <w:commentRangeEnd w:id="191"/>
      <w:r w:rsidR="0086791E">
        <w:rPr>
          <w:rStyle w:val="CommentReference"/>
          <w:rFonts w:asciiTheme="minorHAnsi" w:hAnsiTheme="minorHAnsi" w:cstheme="minorBidi"/>
          <w:lang w:val="en-GB"/>
        </w:rPr>
        <w:commentReference w:id="191"/>
      </w:r>
      <w:r w:rsidR="0086791E">
        <w:t xml:space="preserve"> </w:t>
      </w:r>
      <w:r w:rsidR="0086791E">
        <w:fldChar w:fldCharType="begin"/>
      </w:r>
      <w:r w:rsidR="0086791E">
        <w:instrText xml:space="preserve"> ADDIN ZOTERO_ITEM CSL_CITATION {"citationID":"1c0ato9lio","properties":{"formattedCitation":"{\\rtf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86791E">
        <w:fldChar w:fldCharType="separate"/>
      </w:r>
      <w:r w:rsidR="0086791E" w:rsidRPr="0086791E">
        <w:rPr>
          <w:rFonts w:cs="Times New Roman"/>
          <w:szCs w:val="24"/>
        </w:rPr>
        <w:t xml:space="preserve">(Liu </w:t>
      </w:r>
      <w:r w:rsidR="0086791E" w:rsidRPr="0086791E">
        <w:rPr>
          <w:rFonts w:cs="Times New Roman"/>
          <w:i/>
          <w:iCs/>
          <w:szCs w:val="24"/>
        </w:rPr>
        <w:t>et al.</w:t>
      </w:r>
      <w:r w:rsidR="0086791E" w:rsidRPr="0086791E">
        <w:rPr>
          <w:rFonts w:cs="Times New Roman"/>
          <w:szCs w:val="24"/>
        </w:rPr>
        <w:t xml:space="preserve"> 2015)</w:t>
      </w:r>
      <w:r w:rsidR="0086791E">
        <w:fldChar w:fldCharType="end"/>
      </w:r>
      <w:r w:rsidR="0086791E">
        <w:t xml:space="preserve">. </w:t>
      </w:r>
      <w:r w:rsidR="0086791E">
        <w:rPr>
          <w:i/>
        </w:rPr>
        <w:t xml:space="preserve">Luisia magniflora </w:t>
      </w:r>
      <w:r w:rsidR="0086791E">
        <w:t xml:space="preserve">is most influenced by the tasseled cap transformation for wetness (51.5%), slope (23.2%) and altitude (16.8%). This too makes sense, as </w:t>
      </w:r>
      <w:r w:rsidR="0086791E">
        <w:rPr>
          <w:i/>
        </w:rPr>
        <w:t xml:space="preserve">Luisia </w:t>
      </w:r>
      <w:commentRangeStart w:id="192"/>
      <w:r w:rsidR="0086791E">
        <w:t>species</w:t>
      </w:r>
      <w:commentRangeEnd w:id="192"/>
      <w:r w:rsidR="0086791E">
        <w:rPr>
          <w:rStyle w:val="CommentReference"/>
          <w:rFonts w:asciiTheme="minorHAnsi" w:hAnsiTheme="minorHAnsi" w:cstheme="minorBidi"/>
          <w:lang w:val="en-GB"/>
        </w:rPr>
        <w:commentReference w:id="192"/>
      </w:r>
      <w:r w:rsidR="0086791E">
        <w:t xml:space="preserve"> </w:t>
      </w:r>
    </w:p>
    <w:p w14:paraId="2C48E355" w14:textId="77777777" w:rsidR="000415EF" w:rsidRDefault="000415EF" w:rsidP="000415EF"/>
    <w:p w14:paraId="5A7389D8" w14:textId="79E5CCD4" w:rsidR="007B121F" w:rsidRDefault="007B121F" w:rsidP="007B121F">
      <w:pPr>
        <w:pStyle w:val="Heading2"/>
      </w:pPr>
      <w:bookmarkStart w:id="193" w:name="_Toc449534559"/>
      <w:r>
        <w:t>Efficiency models</w:t>
      </w:r>
      <w:bookmarkEnd w:id="193"/>
    </w:p>
    <w:p w14:paraId="41266B0E" w14:textId="3EE1B48B" w:rsidR="007B121F" w:rsidRPr="007B121F" w:rsidRDefault="00C22261" w:rsidP="007B121F">
      <w:r>
        <w:t xml:space="preserve">The </w:t>
      </w:r>
      <w:r w:rsidR="0081431D">
        <w:t>results</w:t>
      </w:r>
      <w:r>
        <w:t xml:space="preserve"> of the efficiency models show</w:t>
      </w:r>
      <w:r w:rsidR="0081431D">
        <w:t xml:space="preserve"> that a high AUC value and model accuracy can be obtained with the use of a small number of carefully selected factors. While much research must be done in selecting the appropriate factors, this high efficiency method could make it possible to model many different areas in a short period of time and therefore create a summary of all the known habitats of a species in a single project. The technique however, can only be used on species that have known factors affecting their distribution because the selection of the wrong factors could create inaccurate and misleading models.</w:t>
      </w:r>
    </w:p>
    <w:p w14:paraId="64067C6C" w14:textId="4F2E8595" w:rsidR="003B1311" w:rsidRDefault="003B1311" w:rsidP="003B1311">
      <w:pPr>
        <w:pStyle w:val="Heading2"/>
      </w:pPr>
      <w:bookmarkStart w:id="194" w:name="_Toc449534560"/>
      <w:r>
        <w:t>Orchid distributions</w:t>
      </w:r>
      <w:bookmarkEnd w:id="194"/>
    </w:p>
    <w:p w14:paraId="35C79A9E" w14:textId="77777777" w:rsidR="003B1311" w:rsidRDefault="003B1311" w:rsidP="003B1311"/>
    <w:p w14:paraId="6B1FF29E" w14:textId="20A9E1B2" w:rsidR="003B1311" w:rsidRDefault="003B1311" w:rsidP="003B1311">
      <w:pPr>
        <w:pStyle w:val="Heading2"/>
      </w:pPr>
      <w:bookmarkStart w:id="195" w:name="_Toc449534561"/>
      <w:r>
        <w:t>Environmental variables</w:t>
      </w:r>
      <w:bookmarkEnd w:id="195"/>
    </w:p>
    <w:p w14:paraId="267323AB" w14:textId="771DDB8F" w:rsidR="003B1311" w:rsidRDefault="003B1311" w:rsidP="003B1311">
      <w:pPr>
        <w:pStyle w:val="Heading2"/>
      </w:pPr>
      <w:bookmarkStart w:id="196" w:name="_Toc449534562"/>
      <w:r>
        <w:t>Assumptions</w:t>
      </w:r>
      <w:bookmarkEnd w:id="196"/>
    </w:p>
    <w:p w14:paraId="2A2C0DE5" w14:textId="77777777" w:rsidR="003B1311" w:rsidRPr="003B1311" w:rsidRDefault="003B1311" w:rsidP="003B1311"/>
    <w:p w14:paraId="30441F64" w14:textId="7A49A564" w:rsidR="003B1311" w:rsidRDefault="003B1311" w:rsidP="003B1311">
      <w:pPr>
        <w:pStyle w:val="Heading2"/>
      </w:pPr>
      <w:bookmarkStart w:id="197" w:name="_Toc449534563"/>
      <w:r>
        <w:t>This is a snapshot</w:t>
      </w:r>
      <w:bookmarkEnd w:id="197"/>
    </w:p>
    <w:p w14:paraId="0C352DE2" w14:textId="6F2C657E" w:rsidR="00C4153D" w:rsidRDefault="0086791E" w:rsidP="003B1311">
      <w:r>
        <w:t xml:space="preserve">It should be noted that Xishuangbanna is a rapidly changing region and the research done here is only a snapshot in time rather than an evolving landscape. Although the altitude, slope, and aspect of the region are unlikely to change drastically in the near </w:t>
      </w:r>
      <w:r>
        <w:lastRenderedPageBreak/>
        <w:t xml:space="preserve">future, the presence of settlements and roads, and the amount of forest are likely to change rapidly. </w:t>
      </w:r>
      <w:r w:rsidR="00F46534">
        <w:t xml:space="preserve">The rubber industry has only benefited the people of the region – those owning the rubber </w:t>
      </w:r>
      <w:r w:rsidR="00C4153D">
        <w:t xml:space="preserve">have made magnificent profits and those working for the rubber farmers are paid fair wages – although profits have recently dwindled due to the high supply in the sector </w:t>
      </w:r>
      <w:r w:rsidR="00C4153D">
        <w:fldChar w:fldCharType="begin"/>
      </w:r>
      <w:r w:rsidR="00C4153D">
        <w:instrText xml:space="preserve"> ADDIN ZOTERO_ITEM CSL_CITATION {"citationID":"2qc6trgvch","properties":{"formattedCitation":"(Sreekar &amp; Huang 2015; Hu 2016)","plainCitation":"(Sreekar &amp; Huang 2015; Hu 2016)"},"citationItems":[{"id":1821,"uris":["http://zotero.org/users/1217525/items/3VD7RHFF"],"uri":["http://zotero.org/users/1217525/items/3VD7RHFF"],"itemData":{"id":1821,"type":"article-journal","title":"Personal communication","author":[{"family":"Sreekar","given":"Rachakonda"},{"family":"Huang","given":"Guohualing"}],"issued":{"date-parts":[["2015"]]}}},{"id":1820,"uris":["http://zotero.org/users/1217525/items/JMWV6CSU"],"uri":["http://zotero.org/users/1217525/items/JMWV6CSU"],"itemData":{"id":1820,"type":"article-journal","title":"Personal communication","author":[{"family":"Hu","given":"SiFan"}],"issued":{"date-parts":[["2016"]]}}}],"schema":"https://github.com/citation-style-language/schema/raw/master/csl-citation.json"} </w:instrText>
      </w:r>
      <w:r w:rsidR="00C4153D">
        <w:fldChar w:fldCharType="separate"/>
      </w:r>
      <w:r w:rsidR="00C4153D" w:rsidRPr="00C4153D">
        <w:t>(</w:t>
      </w:r>
      <w:proofErr w:type="spellStart"/>
      <w:r w:rsidR="00C4153D" w:rsidRPr="00C4153D">
        <w:t>Sreekar</w:t>
      </w:r>
      <w:proofErr w:type="spellEnd"/>
      <w:r w:rsidR="00C4153D" w:rsidRPr="00C4153D">
        <w:t xml:space="preserve"> &amp; Huang 2015; Hu 2016)</w:t>
      </w:r>
      <w:r w:rsidR="00C4153D">
        <w:fldChar w:fldCharType="end"/>
      </w:r>
      <w:r w:rsidR="00A017F2">
        <w:t xml:space="preserve">. There are also plans for the further connection of Xishuangbanna to China’s high-speed railway system and </w:t>
      </w:r>
      <w:r w:rsidR="005568DE">
        <w:t xml:space="preserve">more of South-East Asia. With greater economic opportunity and access to the region, it is fair to predict that there will be an expansion of </w:t>
      </w:r>
      <w:proofErr w:type="spellStart"/>
      <w:r w:rsidR="005568DE">
        <w:t>Xishuangbanna’s</w:t>
      </w:r>
      <w:proofErr w:type="spellEnd"/>
      <w:r w:rsidR="005568DE">
        <w:t xml:space="preserve"> settlements and roads in the future.</w:t>
      </w:r>
    </w:p>
    <w:p w14:paraId="4F7D0731" w14:textId="6AE3EC15" w:rsidR="003B1311" w:rsidRDefault="003B1311" w:rsidP="005568DE">
      <w:pPr>
        <w:pStyle w:val="Heading2"/>
      </w:pPr>
      <w:bookmarkStart w:id="198" w:name="_Toc449534564"/>
      <w:r>
        <w:t>Future improvements and work</w:t>
      </w:r>
      <w:bookmarkEnd w:id="198"/>
    </w:p>
    <w:p w14:paraId="44E4DACA" w14:textId="0788CF50" w:rsidR="005568DE" w:rsidRDefault="005568DE" w:rsidP="005568DE">
      <w:r>
        <w:t xml:space="preserve">This study has shed light on several things that require further investigation. </w:t>
      </w:r>
    </w:p>
    <w:p w14:paraId="153AB044" w14:textId="4B2783DD" w:rsidR="005568DE" w:rsidRDefault="005568DE" w:rsidP="005568DE">
      <w:r>
        <w:t>The following include several environmental variables which could be used in further MAXENT models:</w:t>
      </w:r>
    </w:p>
    <w:p w14:paraId="1AF52F62" w14:textId="15273654" w:rsidR="005568DE" w:rsidRDefault="005568DE" w:rsidP="005568DE">
      <w:r>
        <w:t>Lidar</w:t>
      </w:r>
      <w:r w:rsidR="00E07935">
        <w:t xml:space="preserve"> </w:t>
      </w:r>
      <w:r>
        <w:t xml:space="preserve">– </w:t>
      </w:r>
      <w:r w:rsidR="00E07935">
        <w:t xml:space="preserve">Lidar is a process of using aircraft or spacecraft borne lasers to create </w:t>
      </w:r>
      <w:r>
        <w:t xml:space="preserve">high resolution </w:t>
      </w:r>
      <w:r w:rsidR="00E07935">
        <w:t>terrain maps of the land’s surface. This information could be useful to future models but is only available to government agencies within China.</w:t>
      </w:r>
    </w:p>
    <w:p w14:paraId="49C7E84A" w14:textId="0CBA6EA1" w:rsidR="00E07935" w:rsidRDefault="00E07935" w:rsidP="005568DE">
      <w:r>
        <w:t>Principle component analysis</w:t>
      </w:r>
    </w:p>
    <w:p w14:paraId="1C5BE705" w14:textId="4C334E0B" w:rsidR="00E07935" w:rsidRDefault="00E07935" w:rsidP="005568DE">
      <w:r>
        <w:t>Distance to rivers – The location of water may have an effect on the distribution of orchids or the trees that epiphytic orchids reside in. Although this information was not available at the time of modelling, it may be possible to incorporate it into future models.</w:t>
      </w:r>
    </w:p>
    <w:p w14:paraId="1C42DD5F" w14:textId="7C2C4FCB" w:rsidR="00E07935" w:rsidRDefault="00E07935" w:rsidP="005568DE">
      <w:r>
        <w:lastRenderedPageBreak/>
        <w:t>Unsupervised classification</w:t>
      </w:r>
    </w:p>
    <w:p w14:paraId="4AFE0985" w14:textId="1F994C93" w:rsidR="00E07935" w:rsidRDefault="00E07935" w:rsidP="005568DE">
      <w:r>
        <w:t>Bioclimatic layers – Many habitat suitability models incorporate bioclimatic layers like annual precipitation and mean temperature. When creating the models in this study, the decision to not use these factors was made as layers with the appropriate resolution were not available, however future studies may be able to take advantage of greater resolution layers.</w:t>
      </w:r>
    </w:p>
    <w:p w14:paraId="571B6D48" w14:textId="3A953955" w:rsidR="00E07935" w:rsidRDefault="00E07935" w:rsidP="005568DE">
      <w:r>
        <w:t>Higher resolution vegetation indices – The Sentinel-2 satellites f</w:t>
      </w:r>
      <w:r w:rsidR="0027318A">
        <w:t>rom ESA’s Copernicus program have</w:t>
      </w:r>
      <w:r>
        <w:t xml:space="preserve"> started recording </w:t>
      </w:r>
      <w:r w:rsidR="00EC3FCC">
        <w:t xml:space="preserve">multi-spectral images of earth at 10m </w:t>
      </w:r>
      <w:commentRangeStart w:id="199"/>
      <w:r w:rsidR="00EC3FCC">
        <w:t>resolution</w:t>
      </w:r>
      <w:commentRangeEnd w:id="199"/>
      <w:r w:rsidR="00EC3FCC">
        <w:rPr>
          <w:rStyle w:val="CommentReference"/>
          <w:rFonts w:asciiTheme="minorHAnsi" w:hAnsiTheme="minorHAnsi" w:cstheme="minorBidi"/>
          <w:lang w:val="en-GB"/>
        </w:rPr>
        <w:commentReference w:id="199"/>
      </w:r>
      <w:r w:rsidR="00EC3FCC">
        <w:t xml:space="preserve">. Taking advantage of this higher resolution and the better sensors of future satellites may increase the predictive ability of MAXENT studies. </w:t>
      </w:r>
    </w:p>
    <w:p w14:paraId="7D7440A1" w14:textId="4E7BE242" w:rsidR="00EC3FCC" w:rsidRDefault="00EC3FCC" w:rsidP="005568DE">
      <w:r>
        <w:t>While the number of presence points used in this study was adequate to create habitat suitability models, it would be expected that a greater number of presence points would improve the model. While spending field days to discover a greater number of individuals has a very low return on investment (one individual of the target species is found roughly every ten field days), the use of herbaria and citizen science projects like the Global Biodiversity and Information Facility (gbif.org) could increase the number of known locations with little investment in time</w:t>
      </w:r>
      <w:r w:rsidR="00075B87">
        <w:t xml:space="preserve"> </w:t>
      </w:r>
      <w:r w:rsidR="00075B87">
        <w:fldChar w:fldCharType="begin"/>
      </w:r>
      <w:r w:rsidR="00075B87">
        <w:instrText xml:space="preserve"> ADDIN ZOTERO_ITEM CSL_CITATION {"citationID":"1ct5copflk","properties":{"formattedCitation":"(GBIF 2015)","plainCitation":"(GBIF 2015)"},"citationItems":[{"id":1823,"uris":["http://zotero.org/users/1217525/items/FCNSJAW3"],"uri":["http://zotero.org/users/1217525/items/FCNSJAW3"],"itemData":{"id":1823,"type":"report","title":"2014 Science Review","publisher":"Global Biodiversity Information Facility","publisher-place":"Copenhagen","event-place":"Copenhagen","URL":"http://www.gbif.org/2014-science-review","author":[{"literal":"GBIF"}],"issued":{"date-parts":[["2015"]]}}}],"schema":"https://github.com/citation-style-language/schema/raw/master/csl-citation.json"} </w:instrText>
      </w:r>
      <w:r w:rsidR="00075B87">
        <w:fldChar w:fldCharType="separate"/>
      </w:r>
      <w:r w:rsidR="00075B87" w:rsidRPr="00075B87">
        <w:t>(GBIF 2015)</w:t>
      </w:r>
      <w:r w:rsidR="00075B87">
        <w:fldChar w:fldCharType="end"/>
      </w:r>
      <w:r>
        <w:t xml:space="preserve">. This data </w:t>
      </w:r>
      <w:r w:rsidR="00075B87">
        <w:t xml:space="preserve">was not taken advantage of in this study </w:t>
      </w:r>
      <w:r>
        <w:t>since the area where an orchid may</w:t>
      </w:r>
      <w:r w:rsidR="0027318A">
        <w:t xml:space="preserve"> </w:t>
      </w:r>
      <w:r>
        <w:t xml:space="preserve">have been </w:t>
      </w:r>
      <w:r w:rsidR="0027318A">
        <w:t xml:space="preserve">in historical records </w:t>
      </w:r>
      <w:r w:rsidR="00075B87">
        <w:t xml:space="preserve">may have been converted to rubber plantation or built on in the time since the record was made. Not only would this information be inaccurate, it may damage the model by providing information to MAXENT that suggests that the species can survive in a certain habitat it cannot. This problem can be rectified by travelling to these locations to confirm if the species is still present or at least there is the chance that it is </w:t>
      </w:r>
      <w:r w:rsidR="00075B87">
        <w:lastRenderedPageBreak/>
        <w:t>present. While this method does not eliminate all field days, it reduces them to certain highly targeted areas. The Chinese National Herbarium and the Xishuangbanna Tropical Botanical Garden herbarium both have specimens of the target species that are available</w:t>
      </w:r>
      <w:r w:rsidR="008B01FA">
        <w:t xml:space="preserve"> for researchers to study but citizen science programs in China are not yet popular.</w:t>
      </w:r>
    </w:p>
    <w:p w14:paraId="02683C39" w14:textId="5E4F4BFA" w:rsidR="00075B87" w:rsidRDefault="00075B87" w:rsidP="005568DE">
      <w:r>
        <w:t>Machine learning</w:t>
      </w:r>
      <w:r w:rsidR="0027318A">
        <w:t xml:space="preserve"> and computer vision</w:t>
      </w:r>
      <w:r>
        <w:t xml:space="preserve"> – of the more speculative </w:t>
      </w:r>
      <w:r w:rsidR="008B01FA">
        <w:t>options, machine learning may drastically improve the ability of MAXEN</w:t>
      </w:r>
      <w:r w:rsidR="0027318A">
        <w:t>T as well as create new algorithms that are more able to quickly and accurately create habitat suitability models. Machine learning may also be incorporated in identifying different vegetation types from satellite images as well as the identification of species during field surveys and market surveys.</w:t>
      </w:r>
      <w:r w:rsidR="00EE43E9">
        <w:t xml:space="preserve"> This technique has already been demonstrated by </w:t>
      </w:r>
      <w:r w:rsidR="00EE43E9">
        <w:fldChar w:fldCharType="begin"/>
      </w:r>
      <w:r w:rsidR="00EE43E9">
        <w:instrText xml:space="preserve"> ADDIN ZOTERO_ITEM CSL_CITATION {"citationID":"2cs9t6op2j","properties":{"formattedCitation":"{\\rtf (Kumar {\\i{}et al.} 2012)}","plainCitation":"(Kumar et al. 2012)"},"citationItems":[{"id":1825,"uris":["http://zotero.org/users/1217525/items/4U2Q7KXA"],"uri":["http://zotero.org/users/1217525/items/4U2Q7KXA"],"itemData":{"id":1825,"type":"paper-conference","title":"Leafsnap: A Computer Vision System for Automatic Plant Species Identification","container-title":"The 12th European Conference on Computer Vision (ECCV)","author":[{"family":"Kumar","given":"Neeraj"},{"family":"Belhumeur","given":"Peter N."},{"family":"Biswas","given":"Arijit"},{"family":"Jacobs","given":"David W."},{"family":"Kress","given":"W. John"},{"family":"Lopez","given":"Ida"},{"family":"Soares","given":"João V. B."}],"issued":{"date-parts":[["2012",10]]}}}],"schema":"https://github.com/citation-style-language/schema/raw/master/csl-citation.json"} </w:instrText>
      </w:r>
      <w:r w:rsidR="00EE43E9">
        <w:fldChar w:fldCharType="separate"/>
      </w:r>
      <w:r w:rsidR="00EE43E9" w:rsidRPr="00EE43E9">
        <w:rPr>
          <w:rFonts w:cs="Times New Roman"/>
          <w:szCs w:val="24"/>
        </w:rPr>
        <w:t xml:space="preserve">Kumar </w:t>
      </w:r>
      <w:r w:rsidR="00EE43E9" w:rsidRPr="00EE43E9">
        <w:rPr>
          <w:rFonts w:cs="Times New Roman"/>
          <w:i/>
          <w:iCs/>
          <w:szCs w:val="24"/>
        </w:rPr>
        <w:t>et al.</w:t>
      </w:r>
      <w:r w:rsidR="00EE43E9" w:rsidRPr="00EE43E9">
        <w:rPr>
          <w:rFonts w:cs="Times New Roman"/>
          <w:szCs w:val="24"/>
        </w:rPr>
        <w:t xml:space="preserve"> </w:t>
      </w:r>
      <w:r w:rsidR="00EE43E9">
        <w:rPr>
          <w:rFonts w:cs="Times New Roman"/>
          <w:szCs w:val="24"/>
        </w:rPr>
        <w:t>(</w:t>
      </w:r>
      <w:r w:rsidR="00EE43E9" w:rsidRPr="00EE43E9">
        <w:rPr>
          <w:rFonts w:cs="Times New Roman"/>
          <w:szCs w:val="24"/>
        </w:rPr>
        <w:t>2012)</w:t>
      </w:r>
      <w:r w:rsidR="00EE43E9">
        <w:fldChar w:fldCharType="end"/>
      </w:r>
      <w:r w:rsidR="00EE43E9">
        <w:t xml:space="preserve"> and it will not be long until computer vision methods are more available to the public.</w:t>
      </w:r>
    </w:p>
    <w:p w14:paraId="2155F945" w14:textId="77777777" w:rsidR="008B01FA" w:rsidRPr="005568DE" w:rsidRDefault="008B01FA" w:rsidP="005568DE"/>
    <w:p w14:paraId="61D468B6" w14:textId="09AABA13" w:rsidR="003B1311" w:rsidRDefault="003B1311" w:rsidP="003B1311">
      <w:pPr>
        <w:pStyle w:val="Heading2"/>
      </w:pPr>
      <w:bookmarkStart w:id="200" w:name="_Toc449534565"/>
      <w:r>
        <w:t>Why doe</w:t>
      </w:r>
      <w:r w:rsidR="00E7285F">
        <w:t>s this matter, and what does this teach us?</w:t>
      </w:r>
      <w:bookmarkEnd w:id="200"/>
    </w:p>
    <w:p w14:paraId="3266A15C" w14:textId="26490570" w:rsidR="00F25D3B" w:rsidRDefault="00CC1604" w:rsidP="003B1311">
      <w:r>
        <w:t xml:space="preserve">This study has </w:t>
      </w:r>
      <w:r w:rsidR="002E4D8D">
        <w:t xml:space="preserve">been able to identify that humans are having a noticeable effect on the distributions of both </w:t>
      </w:r>
      <w:r w:rsidR="002E4D8D">
        <w:rPr>
          <w:i/>
        </w:rPr>
        <w:t xml:space="preserve">Dendrobium thyrsiflorum </w:t>
      </w:r>
      <w:r w:rsidR="002E4D8D">
        <w:t xml:space="preserve">and </w:t>
      </w:r>
      <w:r>
        <w:rPr>
          <w:i/>
        </w:rPr>
        <w:t>Luisia magniflora</w:t>
      </w:r>
      <w:r>
        <w:t xml:space="preserve">. Most likely, this effect is coming from wild harvesting of these species, as there is a link between the distance to roads and the distribution of each species. Additionally, this study has identified the most important factors in determining the distribution of these species without the presence of humans; </w:t>
      </w:r>
      <w:r w:rsidR="00F93050">
        <w:rPr>
          <w:i/>
        </w:rPr>
        <w:t xml:space="preserve">Dendrobium thyrsiflorum </w:t>
      </w:r>
      <w:r w:rsidR="00F93050">
        <w:t xml:space="preserve">has a preference to certain altitudes (most notably above </w:t>
      </w:r>
      <w:r w:rsidR="00F93050" w:rsidRPr="00F93050">
        <w:rPr>
          <w:rFonts w:ascii="Courier New" w:hAnsi="Courier New"/>
        </w:rPr>
        <w:t>1000m</w:t>
      </w:r>
      <w:r w:rsidR="00F93050">
        <w:t xml:space="preserve">) and has a preference for certain amounts of moisture, </w:t>
      </w:r>
      <w:r w:rsidR="00F93050">
        <w:rPr>
          <w:i/>
        </w:rPr>
        <w:t xml:space="preserve">Luisia magniflora </w:t>
      </w:r>
      <w:r w:rsidR="00F93050">
        <w:t>has a preference for certain moisture levels as well as certain slope gradients.</w:t>
      </w:r>
    </w:p>
    <w:p w14:paraId="21436AD8" w14:textId="0234406F" w:rsidR="00F25D3B" w:rsidRDefault="00F25D3B" w:rsidP="00F25D3B">
      <w:r>
        <w:t xml:space="preserve">This study has also shown that it is possible </w:t>
      </w:r>
      <w:r w:rsidR="000B6FD8">
        <w:t xml:space="preserve">to create accurate habitat suitability models with very few environmental variables as long as the selection of factors is informed. </w:t>
      </w:r>
      <w:r>
        <w:t xml:space="preserve">Informative and rapidly fabricated habitat suitability models are essential to the effective management of species and ecosystems. With increasing access to environmental data as well as tools like MAXENT, the public and researchers have greater ability to create habitat suitability models of species they are interested in. </w:t>
      </w:r>
    </w:p>
    <w:p w14:paraId="1C6416C1" w14:textId="77777777" w:rsidR="003B1311" w:rsidRPr="003B1311" w:rsidRDefault="003B1311" w:rsidP="003B1311"/>
    <w:p w14:paraId="4B878DAE" w14:textId="77777777" w:rsidR="00C937C3" w:rsidRDefault="00C937C3" w:rsidP="004218C1">
      <w:r>
        <w:lastRenderedPageBreak/>
        <w:br w:type="page"/>
      </w:r>
    </w:p>
    <w:p w14:paraId="2A5334BD" w14:textId="77777777" w:rsidR="00C937C3" w:rsidRDefault="00C937C3" w:rsidP="004218C1">
      <w:pPr>
        <w:pStyle w:val="Heading1"/>
      </w:pPr>
      <w:bookmarkStart w:id="201" w:name="_Toc449534566"/>
      <w:r>
        <w:lastRenderedPageBreak/>
        <w:t>Conclusions</w:t>
      </w:r>
      <w:bookmarkEnd w:id="201"/>
    </w:p>
    <w:p w14:paraId="551AF90C" w14:textId="77777777" w:rsidR="00C937C3" w:rsidRDefault="00C937C3" w:rsidP="004218C1"/>
    <w:p w14:paraId="06D118A8" w14:textId="77777777" w:rsidR="00C937C3" w:rsidRDefault="00C937C3" w:rsidP="004218C1">
      <w:r>
        <w:br w:type="page"/>
      </w:r>
    </w:p>
    <w:p w14:paraId="1EAB8999" w14:textId="77777777" w:rsidR="00C937C3" w:rsidRDefault="00C937C3" w:rsidP="004218C1">
      <w:pPr>
        <w:pStyle w:val="Heading1"/>
      </w:pPr>
      <w:bookmarkStart w:id="202" w:name="_Toc449534567"/>
      <w:r>
        <w:lastRenderedPageBreak/>
        <w:t>References</w:t>
      </w:r>
      <w:bookmarkEnd w:id="202"/>
    </w:p>
    <w:p w14:paraId="35CA7EA3" w14:textId="0F6665CE" w:rsidR="00C937C3" w:rsidRDefault="00C937C3" w:rsidP="004218C1"/>
    <w:p w14:paraId="3468F4B4" w14:textId="77777777" w:rsidR="00C937C3" w:rsidRDefault="00C937C3" w:rsidP="004218C1">
      <w:r>
        <w:br w:type="page"/>
      </w:r>
    </w:p>
    <w:p w14:paraId="39806DCA" w14:textId="77777777" w:rsidR="00C937C3" w:rsidRDefault="00C937C3" w:rsidP="004218C1">
      <w:pPr>
        <w:pStyle w:val="Heading1"/>
      </w:pPr>
      <w:bookmarkStart w:id="203" w:name="_Toc449534568"/>
      <w:r>
        <w:lastRenderedPageBreak/>
        <w:t>Appendices</w:t>
      </w:r>
      <w:bookmarkEnd w:id="203"/>
    </w:p>
    <w:p w14:paraId="0F00B467" w14:textId="1446AF2C" w:rsidR="00C937C3" w:rsidRPr="00C937C3" w:rsidRDefault="00C937C3" w:rsidP="004218C1"/>
    <w:sectPr w:rsidR="00C937C3" w:rsidRPr="00C937C3" w:rsidSect="00C937C3">
      <w:footerReference w:type="default" r:id="rId39"/>
      <w:pgSz w:w="11906" w:h="16838" w:code="9"/>
      <w:pgMar w:top="1440" w:right="1440" w:bottom="1440" w:left="144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muel Herniman" w:date="2016-04-19T20:05:00Z" w:initials="SH">
    <w:p w14:paraId="1A0C29BD" w14:textId="78A7BBE8" w:rsidR="00EE1B6D" w:rsidRDefault="00EE1B6D">
      <w:pPr>
        <w:pStyle w:val="CommentText"/>
      </w:pPr>
      <w:r>
        <w:rPr>
          <w:rStyle w:val="CommentReference"/>
        </w:rPr>
        <w:annotationRef/>
      </w:r>
      <w:r>
        <w:t xml:space="preserve">Or: using </w:t>
      </w:r>
      <w:proofErr w:type="spellStart"/>
      <w:r>
        <w:t>maxent</w:t>
      </w:r>
      <w:proofErr w:type="spellEnd"/>
      <w:r>
        <w:t xml:space="preserve"> to determine the anthropogenic influences on two orchid species in </w:t>
      </w:r>
      <w:proofErr w:type="spellStart"/>
      <w:r>
        <w:t>xsbn</w:t>
      </w:r>
      <w:proofErr w:type="spellEnd"/>
    </w:p>
  </w:comment>
  <w:comment w:id="1" w:author="Samuel Herniman" w:date="2016-04-09T15:14:00Z" w:initials="SH">
    <w:p w14:paraId="7B2BD06B" w14:textId="029797B0" w:rsidR="00EE1B6D" w:rsidRDefault="00EE1B6D" w:rsidP="004218C1">
      <w:pPr>
        <w:pStyle w:val="CommentText"/>
      </w:pPr>
      <w:r>
        <w:rPr>
          <w:rStyle w:val="CommentReference"/>
        </w:rPr>
        <w:annotationRef/>
      </w:r>
      <w:r>
        <w:t>What is the point of this word?</w:t>
      </w:r>
    </w:p>
  </w:comment>
  <w:comment w:id="11" w:author="Samuel Herniman" w:date="2016-04-05T18:29:00Z" w:initials="SH">
    <w:p w14:paraId="573D6888" w14:textId="4AEDE780" w:rsidR="00EE1B6D" w:rsidRDefault="00EE1B6D" w:rsidP="004218C1">
      <w:pPr>
        <w:pStyle w:val="CommentText"/>
      </w:pPr>
      <w:r>
        <w:rPr>
          <w:rStyle w:val="CommentReference"/>
        </w:rPr>
        <w:annotationRef/>
      </w:r>
      <w:r>
        <w:t>See Goh for info on orchid morphology if you need it.</w:t>
      </w:r>
    </w:p>
  </w:comment>
  <w:comment w:id="13" w:author="Samuel Herniman" w:date="2016-04-08T18:34:00Z" w:initials="SH">
    <w:p w14:paraId="6A46CB9E" w14:textId="70DDBBA8" w:rsidR="00EE1B6D" w:rsidRDefault="00EE1B6D" w:rsidP="004218C1">
      <w:pPr>
        <w:pStyle w:val="CommentText"/>
      </w:pPr>
      <w:r>
        <w:rPr>
          <w:rStyle w:val="CommentReference"/>
        </w:rPr>
        <w:annotationRef/>
      </w:r>
      <w:proofErr w:type="spellStart"/>
      <w:r>
        <w:t>Habbit</w:t>
      </w:r>
      <w:proofErr w:type="spellEnd"/>
      <w:r>
        <w:t>?</w:t>
      </w:r>
    </w:p>
  </w:comment>
  <w:comment w:id="14" w:author="Samuel Herniman" w:date="2016-04-22T14:41:00Z" w:initials="SH">
    <w:p w14:paraId="6111F717" w14:textId="334F70E3" w:rsidR="00EE1B6D" w:rsidRDefault="00EE1B6D">
      <w:pPr>
        <w:pStyle w:val="CommentText"/>
      </w:pPr>
      <w:r>
        <w:rPr>
          <w:rStyle w:val="CommentReference"/>
        </w:rPr>
        <w:annotationRef/>
      </w:r>
      <w:r>
        <w:t>Talk about high specificity. Liu 2015</w:t>
      </w:r>
    </w:p>
  </w:comment>
  <w:comment w:id="17" w:author="Samuel Herniman" w:date="2016-04-09T15:24:00Z" w:initials="SH">
    <w:p w14:paraId="6833C884" w14:textId="14FEB719" w:rsidR="00EE1B6D" w:rsidRDefault="00EE1B6D" w:rsidP="004218C1">
      <w:pPr>
        <w:pStyle w:val="CommentText"/>
      </w:pPr>
      <w:r>
        <w:rPr>
          <w:rStyle w:val="CommentReference"/>
        </w:rPr>
        <w:annotationRef/>
      </w:r>
      <w:r>
        <w:t>I have no idea if this makes sense.</w:t>
      </w:r>
    </w:p>
  </w:comment>
  <w:comment w:id="20" w:author="Samuel Herniman" w:date="2016-04-05T18:34:00Z" w:initials="SH">
    <w:p w14:paraId="154C67D9" w14:textId="7B42D0BE" w:rsidR="00EE1B6D" w:rsidRDefault="00EE1B6D" w:rsidP="004218C1">
      <w:pPr>
        <w:pStyle w:val="CommentText"/>
      </w:pPr>
      <w:r>
        <w:rPr>
          <w:rStyle w:val="CommentReference"/>
        </w:rPr>
        <w:annotationRef/>
      </w:r>
      <w:r>
        <w:t>This section may not be needed</w:t>
      </w:r>
    </w:p>
  </w:comment>
  <w:comment w:id="23" w:author="Samuel Herniman" w:date="2016-04-09T15:36:00Z" w:initials="SH">
    <w:p w14:paraId="3BF33F0B" w14:textId="3F96943B" w:rsidR="00EE1B6D" w:rsidRDefault="00EE1B6D" w:rsidP="004218C1">
      <w:pPr>
        <w:pStyle w:val="CommentText"/>
      </w:pPr>
      <w:r>
        <w:rPr>
          <w:rStyle w:val="CommentReference"/>
        </w:rPr>
        <w:annotationRef/>
      </w:r>
      <w:r>
        <w:t>I need to finish this off.</w:t>
      </w:r>
    </w:p>
  </w:comment>
  <w:comment w:id="31" w:author="Samuel Herniman" w:date="2016-04-22T15:12:00Z" w:initials="SH">
    <w:p w14:paraId="7825D6C3" w14:textId="68EA5997" w:rsidR="00EE1B6D" w:rsidRDefault="00EE1B6D">
      <w:pPr>
        <w:pStyle w:val="CommentText"/>
      </w:pPr>
      <w:r>
        <w:rPr>
          <w:rStyle w:val="CommentReference"/>
        </w:rPr>
        <w:annotationRef/>
      </w:r>
      <w:r>
        <w:t>Antibiotics?</w:t>
      </w:r>
    </w:p>
  </w:comment>
  <w:comment w:id="34" w:author="Samuel Herniman" w:date="2016-04-09T16:17:00Z" w:initials="SH">
    <w:p w14:paraId="3ADC8546" w14:textId="3CBB1B68" w:rsidR="00EE1B6D" w:rsidRDefault="00EE1B6D" w:rsidP="004218C1">
      <w:pPr>
        <w:pStyle w:val="CommentText"/>
      </w:pPr>
      <w:r>
        <w:rPr>
          <w:rStyle w:val="CommentReference"/>
        </w:rPr>
        <w:annotationRef/>
      </w:r>
      <w:r>
        <w:t xml:space="preserve">Said this twice. </w:t>
      </w:r>
      <w:proofErr w:type="spellStart"/>
      <w:r>
        <w:t>Probs</w:t>
      </w:r>
      <w:proofErr w:type="spellEnd"/>
      <w:r>
        <w:t xml:space="preserve"> take it out </w:t>
      </w:r>
    </w:p>
  </w:comment>
  <w:comment w:id="37" w:author="Samuel Herniman" w:date="2016-04-22T15:23:00Z" w:initials="SH">
    <w:p w14:paraId="53107296" w14:textId="2077892C" w:rsidR="00EE1B6D" w:rsidRDefault="00EE1B6D">
      <w:pPr>
        <w:pStyle w:val="CommentText"/>
      </w:pPr>
      <w:r>
        <w:rPr>
          <w:rStyle w:val="CommentReference"/>
        </w:rPr>
        <w:annotationRef/>
      </w:r>
      <w:proofErr w:type="gramStart"/>
      <w:r>
        <w:t>cite</w:t>
      </w:r>
      <w:proofErr w:type="gramEnd"/>
    </w:p>
  </w:comment>
  <w:comment w:id="38" w:author="Samuel Herniman" w:date="2016-04-22T15:23:00Z" w:initials="SH">
    <w:p w14:paraId="24D624FE" w14:textId="6975ED90" w:rsidR="00EE1B6D" w:rsidRDefault="00EE1B6D">
      <w:pPr>
        <w:pStyle w:val="CommentText"/>
      </w:pPr>
      <w:r>
        <w:rPr>
          <w:rStyle w:val="CommentReference"/>
        </w:rPr>
        <w:annotationRef/>
      </w:r>
      <w:proofErr w:type="gramStart"/>
      <w:r>
        <w:t>cite</w:t>
      </w:r>
      <w:proofErr w:type="gramEnd"/>
    </w:p>
  </w:comment>
  <w:comment w:id="40" w:author="Samuel Herniman" w:date="2016-04-09T16:01:00Z" w:initials="SH">
    <w:p w14:paraId="3B9E0F87" w14:textId="695D7FEA" w:rsidR="00EE1B6D" w:rsidRDefault="00EE1B6D" w:rsidP="004218C1">
      <w:pPr>
        <w:pStyle w:val="CommentText"/>
      </w:pPr>
      <w:r>
        <w:rPr>
          <w:rStyle w:val="CommentReference"/>
        </w:rPr>
        <w:annotationRef/>
      </w:r>
      <w:r>
        <w:t>Fungi?</w:t>
      </w:r>
    </w:p>
  </w:comment>
  <w:comment w:id="41" w:author="Samuel Herniman" w:date="2016-04-05T17:34:00Z" w:initials="SH">
    <w:p w14:paraId="14A71FE1" w14:textId="729C0A2A" w:rsidR="00EE1B6D" w:rsidRDefault="00EE1B6D" w:rsidP="004218C1">
      <w:pPr>
        <w:pStyle w:val="CommentText"/>
      </w:pPr>
      <w:r>
        <w:rPr>
          <w:rStyle w:val="CommentReference"/>
        </w:rPr>
        <w:annotationRef/>
      </w:r>
      <w:r>
        <w:t>Something by Gao</w:t>
      </w:r>
    </w:p>
  </w:comment>
  <w:comment w:id="43" w:author="Samuel Herniman" w:date="2016-04-09T19:08:00Z" w:initials="SH">
    <w:p w14:paraId="65472611" w14:textId="3AC35E2B" w:rsidR="00EE1B6D" w:rsidRDefault="00EE1B6D" w:rsidP="004218C1">
      <w:pPr>
        <w:pStyle w:val="CommentText"/>
      </w:pPr>
      <w:r>
        <w:rPr>
          <w:rStyle w:val="CommentReference"/>
        </w:rPr>
        <w:annotationRef/>
      </w:r>
      <w:r>
        <w:t>Interesting line in Liu et al 2014:</w:t>
      </w:r>
    </w:p>
    <w:p w14:paraId="42791910" w14:textId="2C821D04" w:rsidR="00EE1B6D" w:rsidRDefault="00EE1B6D" w:rsidP="004218C1">
      <w:pPr>
        <w:pStyle w:val="CommentText"/>
      </w:pPr>
      <w:r>
        <w:t>“While large-scale shade house cultivation generates income for the Reserve, this mode of cultivation does not contribute to species restoration directly”</w:t>
      </w:r>
      <w:r>
        <w:br/>
        <w:t>might be useful.</w:t>
      </w:r>
    </w:p>
  </w:comment>
  <w:comment w:id="48" w:author="Samuel Herniman" w:date="2016-04-14T17:48:00Z" w:initials="SH">
    <w:p w14:paraId="6A640317" w14:textId="4892FC6D" w:rsidR="00EE1B6D" w:rsidRDefault="00EE1B6D">
      <w:pPr>
        <w:pStyle w:val="CommentText"/>
      </w:pPr>
      <w:r>
        <w:rPr>
          <w:rStyle w:val="CommentReference"/>
        </w:rPr>
        <w:annotationRef/>
      </w:r>
      <w:proofErr w:type="gramStart"/>
      <w:r>
        <w:t>i.e</w:t>
      </w:r>
      <w:proofErr w:type="gramEnd"/>
      <w:r>
        <w:t xml:space="preserve">. or </w:t>
      </w:r>
      <w:proofErr w:type="spellStart"/>
      <w:r>
        <w:t>eg</w:t>
      </w:r>
      <w:proofErr w:type="spellEnd"/>
      <w:r>
        <w:t>?</w:t>
      </w:r>
    </w:p>
  </w:comment>
  <w:comment w:id="51" w:author="Samuel Herniman" w:date="2016-04-22T15:59:00Z" w:initials="SH">
    <w:p w14:paraId="41290532" w14:textId="163CB780" w:rsidR="00EE1B6D" w:rsidRDefault="00EE1B6D">
      <w:pPr>
        <w:pStyle w:val="CommentText"/>
      </w:pPr>
      <w:r>
        <w:rPr>
          <w:rStyle w:val="CommentReference"/>
        </w:rPr>
        <w:annotationRef/>
      </w:r>
      <w:r>
        <w:t>Analyses?</w:t>
      </w:r>
    </w:p>
  </w:comment>
  <w:comment w:id="53" w:author="Samuel Herniman" w:date="2016-04-22T15:59:00Z" w:initials="SH">
    <w:p w14:paraId="325853E9" w14:textId="31324792" w:rsidR="00EE1B6D" w:rsidRDefault="00EE1B6D">
      <w:pPr>
        <w:pStyle w:val="CommentText"/>
      </w:pPr>
      <w:r>
        <w:rPr>
          <w:rStyle w:val="CommentReference"/>
        </w:rPr>
        <w:annotationRef/>
      </w:r>
      <w:r>
        <w:t>Remove title?</w:t>
      </w:r>
    </w:p>
  </w:comment>
  <w:comment w:id="57" w:author="Samuel Herniman" w:date="2016-04-19T17:53:00Z" w:initials="SH">
    <w:p w14:paraId="7AA460A7" w14:textId="1EF8ABFA" w:rsidR="00EE1B6D" w:rsidRDefault="00EE1B6D">
      <w:pPr>
        <w:pStyle w:val="CommentText"/>
      </w:pPr>
      <w:r>
        <w:rPr>
          <w:rStyle w:val="CommentReference"/>
        </w:rPr>
        <w:annotationRef/>
      </w:r>
      <w:r>
        <w:t>Insert map of China and XSBN</w:t>
      </w:r>
    </w:p>
  </w:comment>
  <w:comment w:id="58" w:author="Samuel Herniman" w:date="2016-04-19T17:33:00Z" w:initials="SH">
    <w:p w14:paraId="3FF2FA97" w14:textId="77777777" w:rsidR="00EE1B6D" w:rsidRDefault="00EE1B6D" w:rsidP="00083995">
      <w:pPr>
        <w:pStyle w:val="CommentText"/>
      </w:pPr>
      <w:r>
        <w:rPr>
          <w:rStyle w:val="CommentReference"/>
        </w:rPr>
        <w:annotationRef/>
      </w:r>
      <w:r>
        <w:t>Not sure how to incorporate Yunnan into it. Maybe split first sentence and fit it in</w:t>
      </w:r>
    </w:p>
  </w:comment>
  <w:comment w:id="59" w:author="Samuel Herniman" w:date="2016-04-22T16:04:00Z" w:initials="SH">
    <w:p w14:paraId="08CFDB68" w14:textId="34679878" w:rsidR="00EE1B6D" w:rsidRDefault="00EE1B6D">
      <w:pPr>
        <w:pStyle w:val="CommentText"/>
      </w:pPr>
      <w:r>
        <w:rPr>
          <w:rStyle w:val="CommentReference"/>
        </w:rPr>
        <w:annotationRef/>
      </w:r>
      <w:r>
        <w:t>Where is the rest of the sentence?</w:t>
      </w:r>
    </w:p>
  </w:comment>
  <w:comment w:id="60" w:author="Samuel Herniman" w:date="2016-04-22T16:05:00Z" w:initials="SH">
    <w:p w14:paraId="0EA8CD97" w14:textId="51E56129" w:rsidR="00EE1B6D" w:rsidRDefault="00EE1B6D">
      <w:pPr>
        <w:pStyle w:val="CommentText"/>
      </w:pPr>
      <w:r>
        <w:rPr>
          <w:rStyle w:val="CommentReference"/>
        </w:rPr>
        <w:annotationRef/>
      </w:r>
      <w:r>
        <w:t>Make sure</w:t>
      </w:r>
    </w:p>
  </w:comment>
  <w:comment w:id="61" w:author="Samuel Herniman" w:date="2016-04-22T16:10:00Z" w:initials="SH">
    <w:p w14:paraId="7959595A" w14:textId="73C5BD4A" w:rsidR="00EE1B6D" w:rsidRDefault="00EE1B6D">
      <w:pPr>
        <w:pStyle w:val="CommentText"/>
      </w:pPr>
      <w:r>
        <w:rPr>
          <w:rStyle w:val="CommentReference"/>
        </w:rPr>
        <w:annotationRef/>
      </w:r>
    </w:p>
  </w:comment>
  <w:comment w:id="63" w:author="Samuel Herniman" w:date="2016-04-20T14:58:00Z" w:initials="SH">
    <w:p w14:paraId="584963BF" w14:textId="1284837C" w:rsidR="00EE1B6D" w:rsidRDefault="00EE1B6D">
      <w:pPr>
        <w:pStyle w:val="CommentText"/>
      </w:pPr>
      <w:r>
        <w:rPr>
          <w:rStyle w:val="CommentReference"/>
        </w:rPr>
        <w:annotationRef/>
      </w:r>
    </w:p>
  </w:comment>
  <w:comment w:id="65" w:author="Samuel Herniman" w:date="2016-04-21T17:44:00Z" w:initials="SH">
    <w:p w14:paraId="202704F0" w14:textId="13F53AFD" w:rsidR="00EE1B6D" w:rsidRDefault="00EE1B6D">
      <w:pPr>
        <w:pStyle w:val="CommentText"/>
      </w:pPr>
      <w:r>
        <w:rPr>
          <w:rStyle w:val="CommentReference"/>
        </w:rPr>
        <w:annotationRef/>
      </w:r>
    </w:p>
  </w:comment>
  <w:comment w:id="66" w:author="Samuel Herniman" w:date="2016-04-19T20:41:00Z" w:initials="SH">
    <w:p w14:paraId="33C6FD27" w14:textId="4692E5DC" w:rsidR="00EE1B6D" w:rsidRDefault="00EE1B6D">
      <w:pPr>
        <w:pStyle w:val="CommentText"/>
      </w:pPr>
      <w:r>
        <w:rPr>
          <w:rStyle w:val="CommentReference"/>
        </w:rPr>
        <w:annotationRef/>
      </w:r>
      <w:r>
        <w:t>Check this</w:t>
      </w:r>
    </w:p>
  </w:comment>
  <w:comment w:id="67" w:author="Samuel Herniman" w:date="2016-04-22T16:25:00Z" w:initials="SH">
    <w:p w14:paraId="56832CD9" w14:textId="015C7786" w:rsidR="00EE1B6D" w:rsidRDefault="00EE1B6D">
      <w:pPr>
        <w:pStyle w:val="CommentText"/>
      </w:pPr>
      <w:r>
        <w:rPr>
          <w:rStyle w:val="CommentReference"/>
        </w:rPr>
        <w:annotationRef/>
      </w:r>
    </w:p>
  </w:comment>
  <w:comment w:id="73" w:author="Samuel Herniman" w:date="2016-04-21T18:12:00Z" w:initials="SH">
    <w:p w14:paraId="6081C8E8" w14:textId="6E05467E" w:rsidR="00EE1B6D" w:rsidRDefault="00EE1B6D">
      <w:pPr>
        <w:pStyle w:val="CommentText"/>
      </w:pPr>
      <w:r>
        <w:rPr>
          <w:rStyle w:val="CommentReference"/>
        </w:rPr>
        <w:annotationRef/>
      </w:r>
    </w:p>
  </w:comment>
  <w:comment w:id="75" w:author="Samuel Herniman" w:date="2016-04-19T20:25:00Z" w:initials="SH">
    <w:p w14:paraId="739E9F62" w14:textId="756825A7" w:rsidR="00EE1B6D" w:rsidRDefault="00EE1B6D">
      <w:pPr>
        <w:pStyle w:val="CommentText"/>
      </w:pPr>
      <w:r>
        <w:rPr>
          <w:rStyle w:val="CommentReference"/>
        </w:rPr>
        <w:annotationRef/>
      </w:r>
      <w:r>
        <w:t>Or factors?</w:t>
      </w:r>
    </w:p>
  </w:comment>
  <w:comment w:id="78" w:author="Samuel Herniman" w:date="2016-04-20T19:45:00Z" w:initials="SH">
    <w:p w14:paraId="77ABDE8D" w14:textId="5F3DC3E5" w:rsidR="00EE1B6D" w:rsidRDefault="00EE1B6D">
      <w:pPr>
        <w:pStyle w:val="CommentText"/>
      </w:pPr>
      <w:r>
        <w:rPr>
          <w:rStyle w:val="CommentReference"/>
        </w:rPr>
        <w:annotationRef/>
      </w:r>
      <w:r>
        <w:t>Do I need to cite this software?</w:t>
      </w:r>
    </w:p>
  </w:comment>
  <w:comment w:id="79" w:author="Samuel Herniman" w:date="2016-04-24T21:05:00Z" w:initials="SH">
    <w:p w14:paraId="03DC42A5" w14:textId="33F55A28" w:rsidR="00EE1B6D" w:rsidRDefault="00EE1B6D">
      <w:pPr>
        <w:pStyle w:val="CommentText"/>
      </w:pPr>
      <w:r>
        <w:rPr>
          <w:rStyle w:val="CommentReference"/>
        </w:rPr>
        <w:annotationRef/>
      </w:r>
    </w:p>
  </w:comment>
  <w:comment w:id="80" w:author="Samuel Herniman" w:date="2016-04-20T14:54:00Z" w:initials="SH">
    <w:p w14:paraId="59BC7C14" w14:textId="2EF0E029" w:rsidR="00EE1B6D" w:rsidRDefault="00EE1B6D">
      <w:pPr>
        <w:pStyle w:val="CommentText"/>
      </w:pPr>
      <w:r>
        <w:rPr>
          <w:rStyle w:val="CommentReference"/>
        </w:rPr>
        <w:annotationRef/>
      </w:r>
    </w:p>
  </w:comment>
  <w:comment w:id="81" w:author="Samuel Herniman" w:date="2016-04-20T14:54:00Z" w:initials="SH">
    <w:p w14:paraId="69D45704" w14:textId="121B114B" w:rsidR="00EE1B6D" w:rsidRDefault="00EE1B6D">
      <w:pPr>
        <w:pStyle w:val="CommentText"/>
      </w:pPr>
      <w:r>
        <w:rPr>
          <w:rStyle w:val="CommentReference"/>
        </w:rPr>
        <w:annotationRef/>
      </w:r>
    </w:p>
  </w:comment>
  <w:comment w:id="82" w:author="Samuel Herniman" w:date="2016-04-20T20:40:00Z" w:initials="SH">
    <w:p w14:paraId="52E0F3B8" w14:textId="1AF2B170" w:rsidR="00EE1B6D" w:rsidRDefault="00EE1B6D">
      <w:pPr>
        <w:pStyle w:val="CommentText"/>
      </w:pPr>
      <w:r>
        <w:rPr>
          <w:rStyle w:val="CommentReference"/>
        </w:rPr>
        <w:annotationRef/>
      </w:r>
    </w:p>
  </w:comment>
  <w:comment w:id="83" w:author="Samuel Herniman" w:date="2016-04-20T20:40:00Z" w:initials="SH">
    <w:p w14:paraId="6B8DD620" w14:textId="3B5C6B8F" w:rsidR="00EE1B6D" w:rsidRDefault="00EE1B6D">
      <w:pPr>
        <w:pStyle w:val="CommentText"/>
      </w:pPr>
      <w:r>
        <w:rPr>
          <w:rStyle w:val="CommentReference"/>
        </w:rPr>
        <w:annotationRef/>
      </w:r>
    </w:p>
  </w:comment>
  <w:comment w:id="86" w:author="Samuel Herniman" w:date="2016-04-20T20:39:00Z" w:initials="SH">
    <w:p w14:paraId="4C37CED3" w14:textId="14065B15" w:rsidR="00EE1B6D" w:rsidRDefault="00EE1B6D">
      <w:pPr>
        <w:pStyle w:val="CommentText"/>
      </w:pPr>
      <w:r>
        <w:rPr>
          <w:rStyle w:val="CommentReference"/>
        </w:rPr>
        <w:annotationRef/>
      </w:r>
    </w:p>
  </w:comment>
  <w:comment w:id="88" w:author="Samuel Herniman" w:date="2016-04-24T21:07:00Z" w:initials="SH">
    <w:p w14:paraId="4AA51ECB" w14:textId="5D8290BD" w:rsidR="00EE1B6D" w:rsidRDefault="00EE1B6D">
      <w:pPr>
        <w:pStyle w:val="CommentText"/>
      </w:pPr>
      <w:r>
        <w:rPr>
          <w:rStyle w:val="CommentReference"/>
        </w:rPr>
        <w:annotationRef/>
      </w:r>
      <w:r>
        <w:t xml:space="preserve">Or should it be </w:t>
      </w:r>
      <w:proofErr w:type="spellStart"/>
      <w:r>
        <w:t>eg</w:t>
      </w:r>
      <w:proofErr w:type="spellEnd"/>
      <w:r>
        <w:t>?</w:t>
      </w:r>
    </w:p>
  </w:comment>
  <w:comment w:id="89" w:author="Samuel Herniman" w:date="2016-04-20T20:49:00Z" w:initials="SH">
    <w:p w14:paraId="644D8FE7" w14:textId="2B67C305" w:rsidR="00EE1B6D" w:rsidRDefault="00EE1B6D">
      <w:pPr>
        <w:pStyle w:val="CommentText"/>
      </w:pPr>
      <w:r>
        <w:rPr>
          <w:rStyle w:val="CommentReference"/>
        </w:rPr>
        <w:annotationRef/>
      </w:r>
      <w:r w:rsidRPr="0096354D">
        <w:t>http://resources.arcgis.com/en/help/main/10.1/index.html#//009z000000z5000000</w:t>
      </w:r>
    </w:p>
  </w:comment>
  <w:comment w:id="92" w:author="Samuel Herniman" w:date="2016-04-21T16:17:00Z" w:initials="SH">
    <w:p w14:paraId="611FDEE5" w14:textId="1EB6EE1B" w:rsidR="00EE1B6D" w:rsidRDefault="00EE1B6D">
      <w:pPr>
        <w:pStyle w:val="CommentText"/>
      </w:pPr>
      <w:r>
        <w:rPr>
          <w:rStyle w:val="CommentReference"/>
        </w:rPr>
        <w:annotationRef/>
      </w:r>
    </w:p>
  </w:comment>
  <w:comment w:id="93" w:author="Samuel Herniman" w:date="2016-04-21T16:39:00Z" w:initials="SH">
    <w:p w14:paraId="5922DDCB" w14:textId="152473B4" w:rsidR="00EE1B6D" w:rsidRDefault="00EE1B6D">
      <w:pPr>
        <w:pStyle w:val="CommentText"/>
      </w:pPr>
      <w:r>
        <w:rPr>
          <w:rStyle w:val="CommentReference"/>
        </w:rPr>
        <w:annotationRef/>
      </w:r>
      <w:proofErr w:type="gramStart"/>
      <w:r>
        <w:t>or</w:t>
      </w:r>
      <w:proofErr w:type="gramEnd"/>
      <w:r>
        <w:t xml:space="preserve"> </w:t>
      </w:r>
      <w:proofErr w:type="spellStart"/>
      <w:r>
        <w:t>apendix</w:t>
      </w:r>
      <w:proofErr w:type="spellEnd"/>
    </w:p>
  </w:comment>
  <w:comment w:id="98" w:author="Samuel Herniman" w:date="2016-04-21T17:40:00Z" w:initials="SH">
    <w:p w14:paraId="4BF98DE1" w14:textId="7A20F281" w:rsidR="00EE1B6D" w:rsidRDefault="00EE1B6D">
      <w:pPr>
        <w:pStyle w:val="CommentText"/>
      </w:pPr>
      <w:r>
        <w:rPr>
          <w:rStyle w:val="CommentReference"/>
        </w:rPr>
        <w:annotationRef/>
      </w:r>
      <w:r>
        <w:t>I might not need this section</w:t>
      </w:r>
    </w:p>
  </w:comment>
  <w:comment w:id="100" w:author="Samuel Herniman" w:date="2016-04-21T18:19:00Z" w:initials="SH">
    <w:p w14:paraId="66E37C31" w14:textId="4020468E" w:rsidR="00EE1B6D" w:rsidRDefault="00EE1B6D">
      <w:pPr>
        <w:pStyle w:val="CommentText"/>
      </w:pPr>
      <w:r>
        <w:rPr>
          <w:rStyle w:val="CommentReference"/>
        </w:rPr>
        <w:annotationRef/>
      </w:r>
    </w:p>
  </w:comment>
  <w:comment w:id="102" w:author="Samuel Herniman" w:date="2016-04-21T17:38:00Z" w:initials="SH">
    <w:p w14:paraId="68E98AAF" w14:textId="77777777" w:rsidR="00EE1B6D" w:rsidRDefault="00EE1B6D" w:rsidP="009B6EB6">
      <w:pPr>
        <w:pStyle w:val="CommentText"/>
      </w:pPr>
      <w:r>
        <w:rPr>
          <w:rStyle w:val="CommentReference"/>
        </w:rPr>
        <w:annotationRef/>
      </w:r>
    </w:p>
  </w:comment>
  <w:comment w:id="103" w:author="Samuel Herniman" w:date="2016-04-21T20:06:00Z" w:initials="SH">
    <w:p w14:paraId="038A96C5" w14:textId="1D02C43D" w:rsidR="00EE1B6D" w:rsidRDefault="00EE1B6D">
      <w:pPr>
        <w:pStyle w:val="CommentText"/>
      </w:pPr>
      <w:r>
        <w:rPr>
          <w:rStyle w:val="CommentReference"/>
        </w:rPr>
        <w:annotationRef/>
      </w:r>
      <w:r>
        <w:t>Cite?</w:t>
      </w:r>
    </w:p>
  </w:comment>
  <w:comment w:id="104" w:author="Samuel Herniman" w:date="2016-04-21T20:06:00Z" w:initials="SH">
    <w:p w14:paraId="0E2F06FE" w14:textId="68881196" w:rsidR="00EE1B6D" w:rsidRDefault="00EE1B6D">
      <w:pPr>
        <w:pStyle w:val="CommentText"/>
      </w:pPr>
      <w:r>
        <w:rPr>
          <w:rStyle w:val="CommentReference"/>
        </w:rPr>
        <w:annotationRef/>
      </w:r>
      <w:r>
        <w:t>Cite?</w:t>
      </w:r>
    </w:p>
  </w:comment>
  <w:comment w:id="105" w:author="Samuel Herniman" w:date="2016-04-24T20:20:00Z" w:initials="SH">
    <w:p w14:paraId="75B73C03" w14:textId="118622BF" w:rsidR="00EE1B6D" w:rsidRDefault="00EE1B6D">
      <w:pPr>
        <w:pStyle w:val="CommentText"/>
      </w:pPr>
      <w:r>
        <w:rPr>
          <w:rStyle w:val="CommentReference"/>
        </w:rPr>
        <w:annotationRef/>
      </w:r>
    </w:p>
  </w:comment>
  <w:comment w:id="106" w:author="Samuel Herniman" w:date="2016-04-21T20:07:00Z" w:initials="SH">
    <w:p w14:paraId="600545CA" w14:textId="45533B50" w:rsidR="00EE1B6D" w:rsidRDefault="00EE1B6D">
      <w:pPr>
        <w:pStyle w:val="CommentText"/>
      </w:pPr>
      <w:r>
        <w:rPr>
          <w:rStyle w:val="CommentReference"/>
        </w:rPr>
        <w:annotationRef/>
      </w:r>
    </w:p>
  </w:comment>
  <w:comment w:id="109" w:author="Samuel Herniman" w:date="2016-04-21T21:01:00Z" w:initials="SH">
    <w:p w14:paraId="6209C3F6" w14:textId="08CCDA7B" w:rsidR="00EE1B6D" w:rsidRDefault="00EE1B6D">
      <w:pPr>
        <w:pStyle w:val="CommentText"/>
      </w:pPr>
      <w:r>
        <w:rPr>
          <w:rStyle w:val="CommentReference"/>
        </w:rPr>
        <w:annotationRef/>
      </w:r>
      <w:proofErr w:type="gramStart"/>
      <w:r>
        <w:t>rephrase</w:t>
      </w:r>
      <w:proofErr w:type="gramEnd"/>
    </w:p>
  </w:comment>
  <w:comment w:id="111" w:author="Samuel Herniman" w:date="2016-04-24T21:54:00Z" w:initials="SH">
    <w:p w14:paraId="510D294C" w14:textId="00F627B3" w:rsidR="00EE1B6D" w:rsidRDefault="00EE1B6D">
      <w:pPr>
        <w:pStyle w:val="CommentText"/>
      </w:pPr>
      <w:r>
        <w:rPr>
          <w:rStyle w:val="CommentReference"/>
        </w:rPr>
        <w:annotationRef/>
      </w:r>
    </w:p>
  </w:comment>
  <w:comment w:id="113" w:author="Samuel Herniman" w:date="2016-04-24T23:01:00Z" w:initials="SH">
    <w:p w14:paraId="72149EC1" w14:textId="1C1B540B" w:rsidR="00EE1B6D" w:rsidRDefault="00EE1B6D">
      <w:pPr>
        <w:pStyle w:val="CommentText"/>
      </w:pPr>
      <w:r>
        <w:rPr>
          <w:rStyle w:val="CommentReference"/>
        </w:rPr>
        <w:annotationRef/>
      </w:r>
    </w:p>
  </w:comment>
  <w:comment w:id="114" w:author="Samuel Herniman" w:date="2016-04-24T23:02:00Z" w:initials="SH">
    <w:p w14:paraId="5F73DC45" w14:textId="7AD63EB2" w:rsidR="00EE1B6D" w:rsidRDefault="00EE1B6D">
      <w:pPr>
        <w:pStyle w:val="CommentText"/>
      </w:pPr>
      <w:r>
        <w:rPr>
          <w:rStyle w:val="CommentReference"/>
        </w:rPr>
        <w:annotationRef/>
      </w:r>
    </w:p>
  </w:comment>
  <w:comment w:id="116" w:author="Samuel Herniman" w:date="2016-04-24T23:18:00Z" w:initials="SH">
    <w:p w14:paraId="0F9A2FBF" w14:textId="29267DB1" w:rsidR="00EE1B6D" w:rsidRDefault="00EE1B6D">
      <w:pPr>
        <w:pStyle w:val="CommentText"/>
      </w:pPr>
      <w:r>
        <w:rPr>
          <w:rStyle w:val="CommentReference"/>
        </w:rPr>
        <w:annotationRef/>
      </w:r>
    </w:p>
  </w:comment>
  <w:comment w:id="117" w:author="Samuel Herniman" w:date="2016-04-24T23:22:00Z" w:initials="SH">
    <w:p w14:paraId="28BE7D8E" w14:textId="1C122F05" w:rsidR="00EE1B6D" w:rsidRDefault="00EE1B6D">
      <w:pPr>
        <w:pStyle w:val="CommentText"/>
      </w:pPr>
      <w:r>
        <w:rPr>
          <w:rStyle w:val="CommentReference"/>
        </w:rPr>
        <w:annotationRef/>
      </w:r>
      <w:proofErr w:type="gramStart"/>
      <w:r>
        <w:t>rephrase</w:t>
      </w:r>
      <w:proofErr w:type="gramEnd"/>
      <w:r>
        <w:t>. Got from html file.</w:t>
      </w:r>
    </w:p>
  </w:comment>
  <w:comment w:id="118" w:author="Samuel Herniman" w:date="2016-04-24T23:22:00Z" w:initials="SH">
    <w:p w14:paraId="79371830" w14:textId="5BFFD0DD" w:rsidR="00EE1B6D" w:rsidRDefault="00EE1B6D">
      <w:pPr>
        <w:pStyle w:val="CommentText"/>
      </w:pPr>
      <w:r>
        <w:rPr>
          <w:rStyle w:val="CommentReference"/>
        </w:rPr>
        <w:annotationRef/>
      </w:r>
      <w:r>
        <w:t>Is it suggested or known?</w:t>
      </w:r>
    </w:p>
  </w:comment>
  <w:comment w:id="121" w:author="Samuel Herniman" w:date="2016-04-24T21:54:00Z" w:initials="SH">
    <w:p w14:paraId="7079EFB7" w14:textId="77777777" w:rsidR="00EE1B6D" w:rsidRDefault="00EE1B6D" w:rsidP="00EA53D6">
      <w:pPr>
        <w:pStyle w:val="CommentText"/>
      </w:pPr>
      <w:r>
        <w:rPr>
          <w:rStyle w:val="CommentReference"/>
        </w:rPr>
        <w:annotationRef/>
      </w:r>
    </w:p>
  </w:comment>
  <w:comment w:id="123" w:author="Samuel Herniman" w:date="2016-04-24T23:04:00Z" w:initials="SH">
    <w:p w14:paraId="52863882" w14:textId="0232A906" w:rsidR="00EE1B6D" w:rsidRDefault="00EE1B6D">
      <w:pPr>
        <w:pStyle w:val="CommentText"/>
      </w:pPr>
      <w:r>
        <w:rPr>
          <w:rStyle w:val="CommentReference"/>
        </w:rPr>
        <w:annotationRef/>
      </w:r>
    </w:p>
  </w:comment>
  <w:comment w:id="124" w:author="Samuel Herniman" w:date="2016-04-24T23:04:00Z" w:initials="SH">
    <w:p w14:paraId="6C8AFDD4" w14:textId="2B38A621" w:rsidR="00EE1B6D" w:rsidRDefault="00EE1B6D">
      <w:pPr>
        <w:pStyle w:val="CommentText"/>
      </w:pPr>
      <w:r>
        <w:rPr>
          <w:rStyle w:val="CommentReference"/>
        </w:rPr>
        <w:annotationRef/>
      </w:r>
    </w:p>
  </w:comment>
  <w:comment w:id="126" w:author="Samuel Herniman" w:date="2016-04-24T23:18:00Z" w:initials="SH">
    <w:p w14:paraId="04867FAF" w14:textId="77777777" w:rsidR="00EE1B6D" w:rsidRDefault="00EE1B6D" w:rsidP="00603068">
      <w:pPr>
        <w:pStyle w:val="CommentText"/>
      </w:pPr>
      <w:r>
        <w:rPr>
          <w:rStyle w:val="CommentReference"/>
        </w:rPr>
        <w:annotationRef/>
      </w:r>
    </w:p>
  </w:comment>
  <w:comment w:id="127" w:author="Samuel Herniman" w:date="2016-04-24T23:22:00Z" w:initials="SH">
    <w:p w14:paraId="36DD0722" w14:textId="77777777" w:rsidR="00EE1B6D" w:rsidRDefault="00EE1B6D" w:rsidP="00603068">
      <w:pPr>
        <w:pStyle w:val="CommentText"/>
      </w:pPr>
      <w:r>
        <w:rPr>
          <w:rStyle w:val="CommentReference"/>
        </w:rPr>
        <w:annotationRef/>
      </w:r>
      <w:proofErr w:type="gramStart"/>
      <w:r>
        <w:t>rephrase</w:t>
      </w:r>
      <w:proofErr w:type="gramEnd"/>
      <w:r>
        <w:t>. Got from html file.</w:t>
      </w:r>
    </w:p>
  </w:comment>
  <w:comment w:id="128" w:author="Samuel Herniman" w:date="2016-04-24T23:22:00Z" w:initials="SH">
    <w:p w14:paraId="586783C8" w14:textId="77777777" w:rsidR="00EE1B6D" w:rsidRDefault="00EE1B6D" w:rsidP="00603068">
      <w:pPr>
        <w:pStyle w:val="CommentText"/>
      </w:pPr>
      <w:r>
        <w:rPr>
          <w:rStyle w:val="CommentReference"/>
        </w:rPr>
        <w:annotationRef/>
      </w:r>
      <w:r>
        <w:t>Is it suggested or known?</w:t>
      </w:r>
    </w:p>
  </w:comment>
  <w:comment w:id="131" w:author="Samuel Herniman" w:date="2016-04-24T21:54:00Z" w:initials="SH">
    <w:p w14:paraId="0A9F8FEC" w14:textId="77777777" w:rsidR="00EE1B6D" w:rsidRDefault="00EE1B6D" w:rsidP="00EA53D6">
      <w:pPr>
        <w:pStyle w:val="CommentText"/>
      </w:pPr>
      <w:r>
        <w:rPr>
          <w:rStyle w:val="CommentReference"/>
        </w:rPr>
        <w:annotationRef/>
      </w:r>
    </w:p>
  </w:comment>
  <w:comment w:id="133" w:author="Samuel Herniman" w:date="2016-04-24T23:05:00Z" w:initials="SH">
    <w:p w14:paraId="1090094C" w14:textId="00C15D96" w:rsidR="00EE1B6D" w:rsidRDefault="00EE1B6D">
      <w:pPr>
        <w:pStyle w:val="CommentText"/>
      </w:pPr>
      <w:r>
        <w:rPr>
          <w:rStyle w:val="CommentReference"/>
        </w:rPr>
        <w:annotationRef/>
      </w:r>
    </w:p>
  </w:comment>
  <w:comment w:id="134" w:author="Samuel Herniman" w:date="2016-04-24T23:05:00Z" w:initials="SH">
    <w:p w14:paraId="64750B79" w14:textId="79461491" w:rsidR="00EE1B6D" w:rsidRDefault="00EE1B6D">
      <w:pPr>
        <w:pStyle w:val="CommentText"/>
      </w:pPr>
      <w:r>
        <w:rPr>
          <w:rStyle w:val="CommentReference"/>
        </w:rPr>
        <w:annotationRef/>
      </w:r>
    </w:p>
  </w:comment>
  <w:comment w:id="136" w:author="Samuel Herniman" w:date="2016-04-24T23:18:00Z" w:initials="SH">
    <w:p w14:paraId="7FCA385C" w14:textId="77777777" w:rsidR="00EE1B6D" w:rsidRDefault="00EE1B6D" w:rsidP="00376B45">
      <w:pPr>
        <w:pStyle w:val="CommentText"/>
      </w:pPr>
      <w:r>
        <w:rPr>
          <w:rStyle w:val="CommentReference"/>
        </w:rPr>
        <w:annotationRef/>
      </w:r>
    </w:p>
  </w:comment>
  <w:comment w:id="137" w:author="Samuel Herniman" w:date="2016-04-24T23:22:00Z" w:initials="SH">
    <w:p w14:paraId="0BE10C93" w14:textId="77777777" w:rsidR="00EE1B6D" w:rsidRDefault="00EE1B6D" w:rsidP="00376B45">
      <w:pPr>
        <w:pStyle w:val="CommentText"/>
      </w:pPr>
      <w:r>
        <w:rPr>
          <w:rStyle w:val="CommentReference"/>
        </w:rPr>
        <w:annotationRef/>
      </w:r>
      <w:proofErr w:type="gramStart"/>
      <w:r>
        <w:t>rephrase</w:t>
      </w:r>
      <w:proofErr w:type="gramEnd"/>
      <w:r>
        <w:t>. Got from html file.</w:t>
      </w:r>
    </w:p>
  </w:comment>
  <w:comment w:id="138" w:author="Samuel Herniman" w:date="2016-04-24T23:22:00Z" w:initials="SH">
    <w:p w14:paraId="53AC0D49" w14:textId="77777777" w:rsidR="00EE1B6D" w:rsidRDefault="00EE1B6D" w:rsidP="00376B45">
      <w:pPr>
        <w:pStyle w:val="CommentText"/>
      </w:pPr>
      <w:r>
        <w:rPr>
          <w:rStyle w:val="CommentReference"/>
        </w:rPr>
        <w:annotationRef/>
      </w:r>
      <w:r>
        <w:t>Is it suggested or known?</w:t>
      </w:r>
    </w:p>
  </w:comment>
  <w:comment w:id="141" w:author="Samuel Herniman" w:date="2016-04-24T21:54:00Z" w:initials="SH">
    <w:p w14:paraId="69CDE326" w14:textId="77777777" w:rsidR="00EE1B6D" w:rsidRDefault="00EE1B6D" w:rsidP="00EA53D6">
      <w:pPr>
        <w:pStyle w:val="CommentText"/>
      </w:pPr>
      <w:r>
        <w:rPr>
          <w:rStyle w:val="CommentReference"/>
        </w:rPr>
        <w:annotationRef/>
      </w:r>
    </w:p>
  </w:comment>
  <w:comment w:id="143" w:author="Samuel Herniman" w:date="2016-04-24T23:06:00Z" w:initials="SH">
    <w:p w14:paraId="4BB9841D" w14:textId="270E3A3B" w:rsidR="00EE1B6D" w:rsidRDefault="00EE1B6D">
      <w:pPr>
        <w:pStyle w:val="CommentText"/>
      </w:pPr>
      <w:r>
        <w:rPr>
          <w:rStyle w:val="CommentReference"/>
        </w:rPr>
        <w:annotationRef/>
      </w:r>
    </w:p>
  </w:comment>
  <w:comment w:id="144" w:author="Samuel Herniman" w:date="2016-04-24T23:06:00Z" w:initials="SH">
    <w:p w14:paraId="67DCC046" w14:textId="1AC92B47" w:rsidR="00EE1B6D" w:rsidRDefault="00EE1B6D">
      <w:pPr>
        <w:pStyle w:val="CommentText"/>
      </w:pPr>
      <w:r>
        <w:rPr>
          <w:rStyle w:val="CommentReference"/>
        </w:rPr>
        <w:annotationRef/>
      </w:r>
    </w:p>
  </w:comment>
  <w:comment w:id="146" w:author="Samuel Herniman" w:date="2016-04-24T23:18:00Z" w:initials="SH">
    <w:p w14:paraId="3E340B07" w14:textId="77777777" w:rsidR="00EE1B6D" w:rsidRDefault="00EE1B6D" w:rsidP="00376B45">
      <w:pPr>
        <w:pStyle w:val="CommentText"/>
      </w:pPr>
      <w:r>
        <w:rPr>
          <w:rStyle w:val="CommentReference"/>
        </w:rPr>
        <w:annotationRef/>
      </w:r>
    </w:p>
  </w:comment>
  <w:comment w:id="147" w:author="Samuel Herniman" w:date="2016-04-24T23:22:00Z" w:initials="SH">
    <w:p w14:paraId="6D97D738" w14:textId="77777777" w:rsidR="00EE1B6D" w:rsidRDefault="00EE1B6D" w:rsidP="00376B45">
      <w:pPr>
        <w:pStyle w:val="CommentText"/>
      </w:pPr>
      <w:r>
        <w:rPr>
          <w:rStyle w:val="CommentReference"/>
        </w:rPr>
        <w:annotationRef/>
      </w:r>
      <w:proofErr w:type="gramStart"/>
      <w:r>
        <w:t>rephrase</w:t>
      </w:r>
      <w:proofErr w:type="gramEnd"/>
      <w:r>
        <w:t>. Got from html file.</w:t>
      </w:r>
    </w:p>
  </w:comment>
  <w:comment w:id="148" w:author="Samuel Herniman" w:date="2016-04-24T23:22:00Z" w:initials="SH">
    <w:p w14:paraId="75286AB7" w14:textId="77777777" w:rsidR="00EE1B6D" w:rsidRDefault="00EE1B6D" w:rsidP="00376B45">
      <w:pPr>
        <w:pStyle w:val="CommentText"/>
      </w:pPr>
      <w:r>
        <w:rPr>
          <w:rStyle w:val="CommentReference"/>
        </w:rPr>
        <w:annotationRef/>
      </w:r>
      <w:r>
        <w:t>Is it suggested or known?</w:t>
      </w:r>
    </w:p>
  </w:comment>
  <w:comment w:id="150" w:author="Samuel Herniman" w:date="2016-04-26T16:32:00Z" w:initials="SH">
    <w:p w14:paraId="72F018E8" w14:textId="7FF881BA" w:rsidR="00EE1B6D" w:rsidRDefault="00EE1B6D">
      <w:pPr>
        <w:pStyle w:val="CommentText"/>
      </w:pPr>
      <w:r>
        <w:rPr>
          <w:rStyle w:val="CommentReference"/>
        </w:rPr>
        <w:annotationRef/>
      </w:r>
    </w:p>
  </w:comment>
  <w:comment w:id="151" w:author="Samuel Herniman" w:date="2016-04-26T17:04:00Z" w:initials="SH">
    <w:p w14:paraId="2DAB7654" w14:textId="25E73063" w:rsidR="00EE1B6D" w:rsidRDefault="00EE1B6D">
      <w:pPr>
        <w:pStyle w:val="CommentText"/>
      </w:pPr>
      <w:r>
        <w:rPr>
          <w:rStyle w:val="CommentReference"/>
        </w:rPr>
        <w:annotationRef/>
      </w:r>
    </w:p>
  </w:comment>
  <w:comment w:id="155" w:author="Samuel Herniman" w:date="2016-04-25T14:11:00Z" w:initials="SH">
    <w:p w14:paraId="215F4092" w14:textId="5E3CED51" w:rsidR="00EE1B6D" w:rsidRDefault="00EE1B6D">
      <w:pPr>
        <w:pStyle w:val="CommentText"/>
      </w:pPr>
      <w:r>
        <w:rPr>
          <w:rStyle w:val="CommentReference"/>
        </w:rPr>
        <w:annotationRef/>
      </w:r>
    </w:p>
  </w:comment>
  <w:comment w:id="158" w:author="Samuel Herniman" w:date="2016-04-25T14:11:00Z" w:initials="SH">
    <w:p w14:paraId="51133DFC" w14:textId="77777777" w:rsidR="00EE1B6D" w:rsidRDefault="00EE1B6D" w:rsidP="00F30FC6">
      <w:pPr>
        <w:pStyle w:val="CommentText"/>
      </w:pPr>
      <w:r>
        <w:rPr>
          <w:rStyle w:val="CommentReference"/>
        </w:rPr>
        <w:annotationRef/>
      </w:r>
    </w:p>
  </w:comment>
  <w:comment w:id="161" w:author="Samuel Herniman" w:date="2016-04-25T14:11:00Z" w:initials="SH">
    <w:p w14:paraId="7A7A0898" w14:textId="77777777" w:rsidR="00EE1B6D" w:rsidRDefault="00EE1B6D" w:rsidP="00F30FC6">
      <w:pPr>
        <w:pStyle w:val="CommentText"/>
      </w:pPr>
      <w:r>
        <w:rPr>
          <w:rStyle w:val="CommentReference"/>
        </w:rPr>
        <w:annotationRef/>
      </w:r>
    </w:p>
  </w:comment>
  <w:comment w:id="164" w:author="Samuel Herniman" w:date="2016-04-25T14:11:00Z" w:initials="SH">
    <w:p w14:paraId="12A4FCB6" w14:textId="77777777" w:rsidR="00EE1B6D" w:rsidRDefault="00EE1B6D" w:rsidP="00F30FC6">
      <w:pPr>
        <w:pStyle w:val="CommentText"/>
      </w:pPr>
      <w:r>
        <w:rPr>
          <w:rStyle w:val="CommentReference"/>
        </w:rPr>
        <w:annotationRef/>
      </w:r>
    </w:p>
  </w:comment>
  <w:comment w:id="167" w:author="Samuel Herniman" w:date="2016-04-27T13:18:00Z" w:initials="SH">
    <w:p w14:paraId="2014C8AA" w14:textId="5862E771" w:rsidR="00EE1B6D" w:rsidRDefault="00EE1B6D">
      <w:pPr>
        <w:pStyle w:val="CommentText"/>
      </w:pPr>
      <w:r>
        <w:rPr>
          <w:rStyle w:val="CommentReference"/>
        </w:rPr>
        <w:annotationRef/>
      </w:r>
    </w:p>
  </w:comment>
  <w:comment w:id="169" w:author="Samuel Herniman" w:date="2016-04-24T23:05:00Z" w:initials="SH">
    <w:p w14:paraId="560756F7" w14:textId="77777777" w:rsidR="00EE1B6D" w:rsidRDefault="00EE1B6D" w:rsidP="00872528">
      <w:pPr>
        <w:pStyle w:val="CommentText"/>
      </w:pPr>
      <w:r>
        <w:rPr>
          <w:rStyle w:val="CommentReference"/>
        </w:rPr>
        <w:annotationRef/>
      </w:r>
    </w:p>
  </w:comment>
  <w:comment w:id="170" w:author="Samuel Herniman" w:date="2016-04-24T23:05:00Z" w:initials="SH">
    <w:p w14:paraId="72A01366" w14:textId="77777777" w:rsidR="00EE1B6D" w:rsidRDefault="00EE1B6D" w:rsidP="00872528">
      <w:pPr>
        <w:pStyle w:val="CommentText"/>
      </w:pPr>
      <w:r>
        <w:rPr>
          <w:rStyle w:val="CommentReference"/>
        </w:rPr>
        <w:annotationRef/>
      </w:r>
    </w:p>
  </w:comment>
  <w:comment w:id="172" w:author="Samuel Herniman" w:date="2016-04-24T23:18:00Z" w:initials="SH">
    <w:p w14:paraId="5B21BCED" w14:textId="77777777" w:rsidR="00EE1B6D" w:rsidRDefault="00EE1B6D" w:rsidP="00140798">
      <w:pPr>
        <w:pStyle w:val="CommentText"/>
      </w:pPr>
      <w:r>
        <w:rPr>
          <w:rStyle w:val="CommentReference"/>
        </w:rPr>
        <w:annotationRef/>
      </w:r>
    </w:p>
  </w:comment>
  <w:comment w:id="173" w:author="Samuel Herniman" w:date="2016-04-24T23:22:00Z" w:initials="SH">
    <w:p w14:paraId="3859C210" w14:textId="77777777" w:rsidR="00EE1B6D" w:rsidRDefault="00EE1B6D" w:rsidP="00140798">
      <w:pPr>
        <w:pStyle w:val="CommentText"/>
      </w:pPr>
      <w:r>
        <w:rPr>
          <w:rStyle w:val="CommentReference"/>
        </w:rPr>
        <w:annotationRef/>
      </w:r>
      <w:proofErr w:type="gramStart"/>
      <w:r>
        <w:t>rephrase</w:t>
      </w:r>
      <w:proofErr w:type="gramEnd"/>
      <w:r>
        <w:t>. Got from html file.</w:t>
      </w:r>
    </w:p>
  </w:comment>
  <w:comment w:id="174" w:author="Samuel Herniman" w:date="2016-04-24T23:22:00Z" w:initials="SH">
    <w:p w14:paraId="6676C437" w14:textId="77777777" w:rsidR="00EE1B6D" w:rsidRDefault="00EE1B6D" w:rsidP="00140798">
      <w:pPr>
        <w:pStyle w:val="CommentText"/>
      </w:pPr>
      <w:r>
        <w:rPr>
          <w:rStyle w:val="CommentReference"/>
        </w:rPr>
        <w:annotationRef/>
      </w:r>
      <w:r>
        <w:t>Is it suggested or known?</w:t>
      </w:r>
    </w:p>
  </w:comment>
  <w:comment w:id="177" w:author="Samuel Herniman" w:date="2016-04-24T23:05:00Z" w:initials="SH">
    <w:p w14:paraId="1A488935" w14:textId="77777777" w:rsidR="00EE1B6D" w:rsidRDefault="00EE1B6D" w:rsidP="00140798">
      <w:pPr>
        <w:pStyle w:val="CommentText"/>
      </w:pPr>
      <w:r>
        <w:rPr>
          <w:rStyle w:val="CommentReference"/>
        </w:rPr>
        <w:annotationRef/>
      </w:r>
    </w:p>
  </w:comment>
  <w:comment w:id="178" w:author="Samuel Herniman" w:date="2016-04-24T23:05:00Z" w:initials="SH">
    <w:p w14:paraId="6BC46CCD" w14:textId="77777777" w:rsidR="00EE1B6D" w:rsidRDefault="00EE1B6D" w:rsidP="00140798">
      <w:pPr>
        <w:pStyle w:val="CommentText"/>
      </w:pPr>
      <w:r>
        <w:rPr>
          <w:rStyle w:val="CommentReference"/>
        </w:rPr>
        <w:annotationRef/>
      </w:r>
    </w:p>
  </w:comment>
  <w:comment w:id="180" w:author="Samuel Herniman" w:date="2016-04-24T23:18:00Z" w:initials="SH">
    <w:p w14:paraId="698ED74D" w14:textId="77777777" w:rsidR="00EE1B6D" w:rsidRDefault="00EE1B6D" w:rsidP="00140798">
      <w:pPr>
        <w:pStyle w:val="CommentText"/>
      </w:pPr>
      <w:r>
        <w:rPr>
          <w:rStyle w:val="CommentReference"/>
        </w:rPr>
        <w:annotationRef/>
      </w:r>
    </w:p>
  </w:comment>
  <w:comment w:id="181" w:author="Samuel Herniman" w:date="2016-04-24T23:22:00Z" w:initials="SH">
    <w:p w14:paraId="27E6954B" w14:textId="77777777" w:rsidR="00EE1B6D" w:rsidRDefault="00EE1B6D" w:rsidP="00140798">
      <w:pPr>
        <w:pStyle w:val="CommentText"/>
      </w:pPr>
      <w:r>
        <w:rPr>
          <w:rStyle w:val="CommentReference"/>
        </w:rPr>
        <w:annotationRef/>
      </w:r>
      <w:proofErr w:type="gramStart"/>
      <w:r>
        <w:t>rephrase</w:t>
      </w:r>
      <w:proofErr w:type="gramEnd"/>
      <w:r>
        <w:t>. Got from html file.</w:t>
      </w:r>
    </w:p>
  </w:comment>
  <w:comment w:id="182" w:author="Samuel Herniman" w:date="2016-04-24T23:22:00Z" w:initials="SH">
    <w:p w14:paraId="53FA1C70" w14:textId="77777777" w:rsidR="00EE1B6D" w:rsidRDefault="00EE1B6D" w:rsidP="00140798">
      <w:pPr>
        <w:pStyle w:val="CommentText"/>
      </w:pPr>
      <w:r>
        <w:rPr>
          <w:rStyle w:val="CommentReference"/>
        </w:rPr>
        <w:annotationRef/>
      </w:r>
      <w:r>
        <w:t>Is it suggested or known?</w:t>
      </w:r>
    </w:p>
  </w:comment>
  <w:comment w:id="185" w:author="Samuel Herniman" w:date="2016-04-25T23:20:00Z" w:initials="SH">
    <w:p w14:paraId="31ABD538" w14:textId="5B3FF9A3" w:rsidR="00EE1B6D" w:rsidRDefault="00EE1B6D">
      <w:pPr>
        <w:pStyle w:val="CommentText"/>
      </w:pPr>
      <w:r>
        <w:rPr>
          <w:rStyle w:val="CommentReference"/>
        </w:rPr>
        <w:annotationRef/>
      </w:r>
      <w:proofErr w:type="gramStart"/>
      <w:r>
        <w:t>examples</w:t>
      </w:r>
      <w:proofErr w:type="gramEnd"/>
    </w:p>
  </w:comment>
  <w:comment w:id="186" w:author="Samuel Herniman" w:date="2016-04-25T23:23:00Z" w:initials="SH">
    <w:p w14:paraId="583A5D2A" w14:textId="0BCD7AEA" w:rsidR="00EE1B6D" w:rsidRDefault="00EE1B6D">
      <w:pPr>
        <w:pStyle w:val="CommentText"/>
      </w:pPr>
      <w:r>
        <w:rPr>
          <w:rStyle w:val="CommentReference"/>
        </w:rPr>
        <w:annotationRef/>
      </w:r>
      <w:proofErr w:type="gramStart"/>
      <w:r>
        <w:t>one</w:t>
      </w:r>
      <w:proofErr w:type="gramEnd"/>
      <w:r>
        <w:t xml:space="preserve"> more.</w:t>
      </w:r>
    </w:p>
  </w:comment>
  <w:comment w:id="187" w:author="Samuel Herniman" w:date="2016-04-25T23:22:00Z" w:initials="SH">
    <w:p w14:paraId="4037F6A9" w14:textId="69CB877C" w:rsidR="00EE1B6D" w:rsidRDefault="00EE1B6D">
      <w:pPr>
        <w:pStyle w:val="CommentText"/>
      </w:pPr>
      <w:r>
        <w:rPr>
          <w:rStyle w:val="CommentReference"/>
        </w:rPr>
        <w:annotationRef/>
      </w:r>
      <w:r>
        <w:t>Might want to check</w:t>
      </w:r>
    </w:p>
  </w:comment>
  <w:comment w:id="191" w:author="Samuel Herniman" w:date="2016-04-26T18:04:00Z" w:initials="SH">
    <w:p w14:paraId="621CDF36" w14:textId="2765EE3A" w:rsidR="00EE1B6D" w:rsidRDefault="00EE1B6D">
      <w:pPr>
        <w:pStyle w:val="CommentText"/>
      </w:pPr>
      <w:r>
        <w:rPr>
          <w:rStyle w:val="CommentReference"/>
        </w:rPr>
        <w:annotationRef/>
      </w:r>
      <w:r>
        <w:t xml:space="preserve">Look up how to take care of </w:t>
      </w:r>
      <w:proofErr w:type="spellStart"/>
      <w:r>
        <w:t>dt.</w:t>
      </w:r>
      <w:proofErr w:type="spellEnd"/>
    </w:p>
  </w:comment>
  <w:comment w:id="192" w:author="Samuel Herniman" w:date="2016-04-26T18:06:00Z" w:initials="SH">
    <w:p w14:paraId="0E8B2546" w14:textId="0B21995E" w:rsidR="00EE1B6D" w:rsidRDefault="00EE1B6D">
      <w:pPr>
        <w:pStyle w:val="CommentText"/>
      </w:pPr>
      <w:r>
        <w:rPr>
          <w:rStyle w:val="CommentReference"/>
        </w:rPr>
        <w:annotationRef/>
      </w:r>
    </w:p>
  </w:comment>
  <w:comment w:id="199" w:author="Samuel Herniman" w:date="2016-04-27T00:35:00Z" w:initials="SH">
    <w:p w14:paraId="5D839CD1" w14:textId="60718125" w:rsidR="00EE1B6D" w:rsidRDefault="00EE1B6D">
      <w:pPr>
        <w:pStyle w:val="CommentText"/>
      </w:pPr>
      <w:r>
        <w:rPr>
          <w:rStyle w:val="CommentReference"/>
        </w:rPr>
        <w:annotationRef/>
      </w:r>
      <w:r>
        <w:t>Cite sentinel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C29BD" w15:done="0"/>
  <w15:commentEx w15:paraId="7B2BD06B" w15:done="0"/>
  <w15:commentEx w15:paraId="573D6888" w15:done="0"/>
  <w15:commentEx w15:paraId="6A46CB9E" w15:done="0"/>
  <w15:commentEx w15:paraId="6111F717" w15:done="0"/>
  <w15:commentEx w15:paraId="6833C884" w15:done="0"/>
  <w15:commentEx w15:paraId="154C67D9" w15:done="0"/>
  <w15:commentEx w15:paraId="3BF33F0B" w15:done="0"/>
  <w15:commentEx w15:paraId="7825D6C3" w15:done="0"/>
  <w15:commentEx w15:paraId="3ADC8546" w15:done="0"/>
  <w15:commentEx w15:paraId="53107296" w15:done="0"/>
  <w15:commentEx w15:paraId="24D624FE" w15:done="0"/>
  <w15:commentEx w15:paraId="3B9E0F87" w15:done="0"/>
  <w15:commentEx w15:paraId="14A71FE1" w15:done="0"/>
  <w15:commentEx w15:paraId="42791910" w15:done="0"/>
  <w15:commentEx w15:paraId="6A640317" w15:done="0"/>
  <w15:commentEx w15:paraId="41290532" w15:done="0"/>
  <w15:commentEx w15:paraId="325853E9" w15:done="0"/>
  <w15:commentEx w15:paraId="7AA460A7" w15:done="0"/>
  <w15:commentEx w15:paraId="3FF2FA97" w15:done="0"/>
  <w15:commentEx w15:paraId="08CFDB68" w15:done="0"/>
  <w15:commentEx w15:paraId="0EA8CD97" w15:done="0"/>
  <w15:commentEx w15:paraId="7959595A" w15:done="0"/>
  <w15:commentEx w15:paraId="584963BF" w15:done="0"/>
  <w15:commentEx w15:paraId="202704F0" w15:done="0"/>
  <w15:commentEx w15:paraId="33C6FD27" w15:done="0"/>
  <w15:commentEx w15:paraId="56832CD9" w15:done="0"/>
  <w15:commentEx w15:paraId="6081C8E8" w15:done="0"/>
  <w15:commentEx w15:paraId="739E9F62" w15:done="0"/>
  <w15:commentEx w15:paraId="77ABDE8D" w15:done="0"/>
  <w15:commentEx w15:paraId="03DC42A5" w15:done="0"/>
  <w15:commentEx w15:paraId="59BC7C14" w15:done="0"/>
  <w15:commentEx w15:paraId="69D45704" w15:done="0"/>
  <w15:commentEx w15:paraId="52E0F3B8" w15:done="0"/>
  <w15:commentEx w15:paraId="6B8DD620" w15:done="0"/>
  <w15:commentEx w15:paraId="4C37CED3" w15:done="0"/>
  <w15:commentEx w15:paraId="4AA51ECB" w15:done="0"/>
  <w15:commentEx w15:paraId="644D8FE7" w15:done="0"/>
  <w15:commentEx w15:paraId="611FDEE5" w15:done="0"/>
  <w15:commentEx w15:paraId="5922DDCB" w15:done="0"/>
  <w15:commentEx w15:paraId="4BF98DE1" w15:done="0"/>
  <w15:commentEx w15:paraId="66E37C31" w15:done="0"/>
  <w15:commentEx w15:paraId="68E98AAF" w15:done="0"/>
  <w15:commentEx w15:paraId="038A96C5" w15:done="0"/>
  <w15:commentEx w15:paraId="0E2F06FE" w15:done="0"/>
  <w15:commentEx w15:paraId="75B73C03" w15:done="0"/>
  <w15:commentEx w15:paraId="600545CA" w15:done="0"/>
  <w15:commentEx w15:paraId="6209C3F6" w15:done="0"/>
  <w15:commentEx w15:paraId="510D294C" w15:done="0"/>
  <w15:commentEx w15:paraId="72149EC1" w15:done="0"/>
  <w15:commentEx w15:paraId="5F73DC45" w15:done="0"/>
  <w15:commentEx w15:paraId="0F9A2FBF" w15:done="0"/>
  <w15:commentEx w15:paraId="28BE7D8E" w15:done="0"/>
  <w15:commentEx w15:paraId="79371830" w15:done="0"/>
  <w15:commentEx w15:paraId="7079EFB7" w15:done="0"/>
  <w15:commentEx w15:paraId="52863882" w15:done="0"/>
  <w15:commentEx w15:paraId="6C8AFDD4" w15:done="0"/>
  <w15:commentEx w15:paraId="04867FAF" w15:done="0"/>
  <w15:commentEx w15:paraId="36DD0722" w15:done="0"/>
  <w15:commentEx w15:paraId="586783C8" w15:done="0"/>
  <w15:commentEx w15:paraId="0A9F8FEC" w15:done="0"/>
  <w15:commentEx w15:paraId="1090094C" w15:done="0"/>
  <w15:commentEx w15:paraId="64750B79" w15:done="0"/>
  <w15:commentEx w15:paraId="7FCA385C" w15:done="0"/>
  <w15:commentEx w15:paraId="0BE10C93" w15:done="0"/>
  <w15:commentEx w15:paraId="53AC0D49" w15:done="0"/>
  <w15:commentEx w15:paraId="69CDE326" w15:done="0"/>
  <w15:commentEx w15:paraId="4BB9841D" w15:done="0"/>
  <w15:commentEx w15:paraId="67DCC046" w15:done="0"/>
  <w15:commentEx w15:paraId="3E340B07" w15:done="0"/>
  <w15:commentEx w15:paraId="6D97D738" w15:done="0"/>
  <w15:commentEx w15:paraId="75286AB7" w15:done="0"/>
  <w15:commentEx w15:paraId="72F018E8" w15:done="0"/>
  <w15:commentEx w15:paraId="2DAB7654" w15:done="0"/>
  <w15:commentEx w15:paraId="215F4092" w15:done="0"/>
  <w15:commentEx w15:paraId="51133DFC" w15:done="0"/>
  <w15:commentEx w15:paraId="7A7A0898" w15:done="0"/>
  <w15:commentEx w15:paraId="12A4FCB6" w15:done="0"/>
  <w15:commentEx w15:paraId="2014C8AA" w15:done="0"/>
  <w15:commentEx w15:paraId="560756F7" w15:done="0"/>
  <w15:commentEx w15:paraId="72A01366" w15:done="0"/>
  <w15:commentEx w15:paraId="5B21BCED" w15:done="0"/>
  <w15:commentEx w15:paraId="3859C210" w15:done="0"/>
  <w15:commentEx w15:paraId="6676C437" w15:done="0"/>
  <w15:commentEx w15:paraId="1A488935" w15:done="0"/>
  <w15:commentEx w15:paraId="6BC46CCD" w15:done="0"/>
  <w15:commentEx w15:paraId="698ED74D" w15:done="0"/>
  <w15:commentEx w15:paraId="27E6954B" w15:done="0"/>
  <w15:commentEx w15:paraId="53FA1C70" w15:done="0"/>
  <w15:commentEx w15:paraId="31ABD538" w15:done="0"/>
  <w15:commentEx w15:paraId="583A5D2A" w15:done="0"/>
  <w15:commentEx w15:paraId="4037F6A9" w15:done="0"/>
  <w15:commentEx w15:paraId="621CDF36" w15:done="0"/>
  <w15:commentEx w15:paraId="0E8B2546" w15:done="0"/>
  <w15:commentEx w15:paraId="5D839CD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3F7E" w14:textId="77777777" w:rsidR="00EE1B6D" w:rsidRDefault="00EE1B6D" w:rsidP="004218C1">
      <w:r>
        <w:separator/>
      </w:r>
    </w:p>
  </w:endnote>
  <w:endnote w:type="continuationSeparator" w:id="0">
    <w:p w14:paraId="709F86C7" w14:textId="77777777" w:rsidR="00EE1B6D" w:rsidRDefault="00EE1B6D" w:rsidP="0042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Microsoft New Tai Lue">
    <w:panose1 w:val="020B0502040204020203"/>
    <w:charset w:val="00"/>
    <w:family w:val="swiss"/>
    <w:pitch w:val="variable"/>
    <w:sig w:usb0="00000003" w:usb1="00000000" w:usb2="8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1F255" w14:textId="77777777" w:rsidR="00EE1B6D" w:rsidRDefault="00EE1B6D" w:rsidP="004218C1">
    <w:pPr>
      <w:pStyle w:val="Footer"/>
    </w:pPr>
  </w:p>
  <w:p w14:paraId="7FAA5AE0" w14:textId="77777777" w:rsidR="00EE1B6D" w:rsidRDefault="00EE1B6D" w:rsidP="00421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FB787" w14:textId="77777777" w:rsidR="00EE1B6D" w:rsidRDefault="00EE1B6D" w:rsidP="004218C1">
      <w:r>
        <w:separator/>
      </w:r>
    </w:p>
  </w:footnote>
  <w:footnote w:type="continuationSeparator" w:id="0">
    <w:p w14:paraId="52DEF5B6" w14:textId="77777777" w:rsidR="00EE1B6D" w:rsidRDefault="00EE1B6D" w:rsidP="004218C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Herniman">
    <w15:presenceInfo w15:providerId="AD" w15:userId="S-1-5-21-3078600092-423061347-3850411739-131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573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03"/>
    <w:rsid w:val="000019E8"/>
    <w:rsid w:val="00007A30"/>
    <w:rsid w:val="00021618"/>
    <w:rsid w:val="000260ED"/>
    <w:rsid w:val="0002738C"/>
    <w:rsid w:val="00034A02"/>
    <w:rsid w:val="000415EF"/>
    <w:rsid w:val="000621EF"/>
    <w:rsid w:val="00063DFC"/>
    <w:rsid w:val="000652A4"/>
    <w:rsid w:val="00075B87"/>
    <w:rsid w:val="00082D54"/>
    <w:rsid w:val="00083995"/>
    <w:rsid w:val="00085F0D"/>
    <w:rsid w:val="000925B1"/>
    <w:rsid w:val="000A1162"/>
    <w:rsid w:val="000A78AE"/>
    <w:rsid w:val="000B6FD8"/>
    <w:rsid w:val="000B7AB2"/>
    <w:rsid w:val="000C616C"/>
    <w:rsid w:val="000C76B0"/>
    <w:rsid w:val="000E51AE"/>
    <w:rsid w:val="00100A10"/>
    <w:rsid w:val="00111616"/>
    <w:rsid w:val="00114640"/>
    <w:rsid w:val="00120D20"/>
    <w:rsid w:val="00140798"/>
    <w:rsid w:val="00140A1A"/>
    <w:rsid w:val="0014315A"/>
    <w:rsid w:val="00145698"/>
    <w:rsid w:val="00147D6A"/>
    <w:rsid w:val="00161C00"/>
    <w:rsid w:val="00166B4C"/>
    <w:rsid w:val="00176641"/>
    <w:rsid w:val="001A4415"/>
    <w:rsid w:val="001C064C"/>
    <w:rsid w:val="001C3278"/>
    <w:rsid w:val="001C3355"/>
    <w:rsid w:val="001C5FD8"/>
    <w:rsid w:val="001C7B7D"/>
    <w:rsid w:val="001D1DF8"/>
    <w:rsid w:val="001E2911"/>
    <w:rsid w:val="001F236A"/>
    <w:rsid w:val="002033FD"/>
    <w:rsid w:val="00246EA0"/>
    <w:rsid w:val="0026459D"/>
    <w:rsid w:val="0027318A"/>
    <w:rsid w:val="00285EDC"/>
    <w:rsid w:val="00287668"/>
    <w:rsid w:val="00297E85"/>
    <w:rsid w:val="002B0EF6"/>
    <w:rsid w:val="002C10DB"/>
    <w:rsid w:val="002E4D8D"/>
    <w:rsid w:val="002E7808"/>
    <w:rsid w:val="002F0D9F"/>
    <w:rsid w:val="002F697D"/>
    <w:rsid w:val="00302382"/>
    <w:rsid w:val="00306040"/>
    <w:rsid w:val="00317826"/>
    <w:rsid w:val="003370A9"/>
    <w:rsid w:val="00343F02"/>
    <w:rsid w:val="00345A89"/>
    <w:rsid w:val="003474EA"/>
    <w:rsid w:val="00353BB9"/>
    <w:rsid w:val="003614E2"/>
    <w:rsid w:val="003630F5"/>
    <w:rsid w:val="0036495E"/>
    <w:rsid w:val="00372468"/>
    <w:rsid w:val="0037480C"/>
    <w:rsid w:val="00376B45"/>
    <w:rsid w:val="0038516D"/>
    <w:rsid w:val="00386C4E"/>
    <w:rsid w:val="003918DB"/>
    <w:rsid w:val="00395F3D"/>
    <w:rsid w:val="003A00D8"/>
    <w:rsid w:val="003B1311"/>
    <w:rsid w:val="003B47C6"/>
    <w:rsid w:val="003C329E"/>
    <w:rsid w:val="003C5E67"/>
    <w:rsid w:val="003F7065"/>
    <w:rsid w:val="00412462"/>
    <w:rsid w:val="00414B2B"/>
    <w:rsid w:val="004218C1"/>
    <w:rsid w:val="00424667"/>
    <w:rsid w:val="00446604"/>
    <w:rsid w:val="00451B9C"/>
    <w:rsid w:val="00465B4D"/>
    <w:rsid w:val="0047645A"/>
    <w:rsid w:val="0048176E"/>
    <w:rsid w:val="004B7FC7"/>
    <w:rsid w:val="004D641E"/>
    <w:rsid w:val="004E4186"/>
    <w:rsid w:val="004E6EB7"/>
    <w:rsid w:val="004F28FE"/>
    <w:rsid w:val="00503010"/>
    <w:rsid w:val="005035FA"/>
    <w:rsid w:val="00513594"/>
    <w:rsid w:val="00527291"/>
    <w:rsid w:val="005326C6"/>
    <w:rsid w:val="0054219A"/>
    <w:rsid w:val="005568DE"/>
    <w:rsid w:val="0056791B"/>
    <w:rsid w:val="0058761C"/>
    <w:rsid w:val="00587F12"/>
    <w:rsid w:val="005A4AC5"/>
    <w:rsid w:val="005A69A9"/>
    <w:rsid w:val="005B0C17"/>
    <w:rsid w:val="005B639B"/>
    <w:rsid w:val="005B71B9"/>
    <w:rsid w:val="005C4EEC"/>
    <w:rsid w:val="005D06E5"/>
    <w:rsid w:val="005D54C1"/>
    <w:rsid w:val="00602EEA"/>
    <w:rsid w:val="00603068"/>
    <w:rsid w:val="00614D0E"/>
    <w:rsid w:val="00631946"/>
    <w:rsid w:val="00664C94"/>
    <w:rsid w:val="0068059D"/>
    <w:rsid w:val="006A27E4"/>
    <w:rsid w:val="006B1789"/>
    <w:rsid w:val="006B2083"/>
    <w:rsid w:val="006B47F0"/>
    <w:rsid w:val="006C5B75"/>
    <w:rsid w:val="006D3151"/>
    <w:rsid w:val="006D4B76"/>
    <w:rsid w:val="006D4FF6"/>
    <w:rsid w:val="006D75B5"/>
    <w:rsid w:val="006E5D64"/>
    <w:rsid w:val="006E5E46"/>
    <w:rsid w:val="006F2813"/>
    <w:rsid w:val="00710440"/>
    <w:rsid w:val="0071698B"/>
    <w:rsid w:val="00730620"/>
    <w:rsid w:val="00737A45"/>
    <w:rsid w:val="00743648"/>
    <w:rsid w:val="00757513"/>
    <w:rsid w:val="007578BF"/>
    <w:rsid w:val="00762957"/>
    <w:rsid w:val="00776AF0"/>
    <w:rsid w:val="007A2EB9"/>
    <w:rsid w:val="007A5E6F"/>
    <w:rsid w:val="007A6418"/>
    <w:rsid w:val="007B0679"/>
    <w:rsid w:val="007B121F"/>
    <w:rsid w:val="007C33D0"/>
    <w:rsid w:val="007C6E30"/>
    <w:rsid w:val="007E0828"/>
    <w:rsid w:val="007E1600"/>
    <w:rsid w:val="007E2EF4"/>
    <w:rsid w:val="007E4ADD"/>
    <w:rsid w:val="007E71F5"/>
    <w:rsid w:val="008006A3"/>
    <w:rsid w:val="00800794"/>
    <w:rsid w:val="00802CCA"/>
    <w:rsid w:val="00807514"/>
    <w:rsid w:val="00807C14"/>
    <w:rsid w:val="0081066E"/>
    <w:rsid w:val="0081431D"/>
    <w:rsid w:val="008306DA"/>
    <w:rsid w:val="00842465"/>
    <w:rsid w:val="00857EE4"/>
    <w:rsid w:val="00862513"/>
    <w:rsid w:val="00862D5E"/>
    <w:rsid w:val="0086791E"/>
    <w:rsid w:val="00872528"/>
    <w:rsid w:val="0087767F"/>
    <w:rsid w:val="00880DC3"/>
    <w:rsid w:val="00890896"/>
    <w:rsid w:val="008960D5"/>
    <w:rsid w:val="0089653D"/>
    <w:rsid w:val="008A0446"/>
    <w:rsid w:val="008B01FA"/>
    <w:rsid w:val="008C5181"/>
    <w:rsid w:val="008D1FEC"/>
    <w:rsid w:val="008E148B"/>
    <w:rsid w:val="008E4485"/>
    <w:rsid w:val="008F2DDF"/>
    <w:rsid w:val="00900770"/>
    <w:rsid w:val="00914935"/>
    <w:rsid w:val="00925CD9"/>
    <w:rsid w:val="00925F8D"/>
    <w:rsid w:val="00960BF6"/>
    <w:rsid w:val="0096354D"/>
    <w:rsid w:val="00965FC6"/>
    <w:rsid w:val="00967CBD"/>
    <w:rsid w:val="00984F7E"/>
    <w:rsid w:val="00991BF4"/>
    <w:rsid w:val="009A3CFB"/>
    <w:rsid w:val="009A5E3F"/>
    <w:rsid w:val="009B164F"/>
    <w:rsid w:val="009B6EB6"/>
    <w:rsid w:val="009C669B"/>
    <w:rsid w:val="009D3AB7"/>
    <w:rsid w:val="009D7A32"/>
    <w:rsid w:val="009F0C68"/>
    <w:rsid w:val="009F2DA1"/>
    <w:rsid w:val="00A017F2"/>
    <w:rsid w:val="00A125BB"/>
    <w:rsid w:val="00A13A42"/>
    <w:rsid w:val="00A17AE5"/>
    <w:rsid w:val="00A2143C"/>
    <w:rsid w:val="00A25AF0"/>
    <w:rsid w:val="00A34703"/>
    <w:rsid w:val="00A37188"/>
    <w:rsid w:val="00A4210E"/>
    <w:rsid w:val="00A56E45"/>
    <w:rsid w:val="00A633FE"/>
    <w:rsid w:val="00A655BF"/>
    <w:rsid w:val="00A85267"/>
    <w:rsid w:val="00A87509"/>
    <w:rsid w:val="00AB4840"/>
    <w:rsid w:val="00B04D44"/>
    <w:rsid w:val="00B27ADD"/>
    <w:rsid w:val="00B31808"/>
    <w:rsid w:val="00B371DD"/>
    <w:rsid w:val="00B47CC7"/>
    <w:rsid w:val="00B61452"/>
    <w:rsid w:val="00B64D4B"/>
    <w:rsid w:val="00B66A66"/>
    <w:rsid w:val="00B66D08"/>
    <w:rsid w:val="00B677BA"/>
    <w:rsid w:val="00B81AAB"/>
    <w:rsid w:val="00B8649B"/>
    <w:rsid w:val="00BB0BE4"/>
    <w:rsid w:val="00BB4DE2"/>
    <w:rsid w:val="00BC3F12"/>
    <w:rsid w:val="00BE4CDF"/>
    <w:rsid w:val="00BF4AEB"/>
    <w:rsid w:val="00BF5A24"/>
    <w:rsid w:val="00BF6A9D"/>
    <w:rsid w:val="00C0400F"/>
    <w:rsid w:val="00C073A3"/>
    <w:rsid w:val="00C22261"/>
    <w:rsid w:val="00C26112"/>
    <w:rsid w:val="00C273E1"/>
    <w:rsid w:val="00C360CD"/>
    <w:rsid w:val="00C4153D"/>
    <w:rsid w:val="00C44318"/>
    <w:rsid w:val="00C458DF"/>
    <w:rsid w:val="00C463AA"/>
    <w:rsid w:val="00C51083"/>
    <w:rsid w:val="00C51D8A"/>
    <w:rsid w:val="00C67BED"/>
    <w:rsid w:val="00C70D9F"/>
    <w:rsid w:val="00C70E18"/>
    <w:rsid w:val="00C845ED"/>
    <w:rsid w:val="00C85A2A"/>
    <w:rsid w:val="00C87E27"/>
    <w:rsid w:val="00C9180B"/>
    <w:rsid w:val="00C937C3"/>
    <w:rsid w:val="00C962B2"/>
    <w:rsid w:val="00C96B05"/>
    <w:rsid w:val="00CB33E2"/>
    <w:rsid w:val="00CC1604"/>
    <w:rsid w:val="00CE5F4F"/>
    <w:rsid w:val="00CF2513"/>
    <w:rsid w:val="00D1013C"/>
    <w:rsid w:val="00D37528"/>
    <w:rsid w:val="00D42132"/>
    <w:rsid w:val="00D528BF"/>
    <w:rsid w:val="00D55ABD"/>
    <w:rsid w:val="00D60171"/>
    <w:rsid w:val="00D72B84"/>
    <w:rsid w:val="00D75AE7"/>
    <w:rsid w:val="00D825B8"/>
    <w:rsid w:val="00D83E16"/>
    <w:rsid w:val="00D84AC4"/>
    <w:rsid w:val="00DB25C6"/>
    <w:rsid w:val="00DC02DE"/>
    <w:rsid w:val="00DC525E"/>
    <w:rsid w:val="00DC60F1"/>
    <w:rsid w:val="00DD0D9B"/>
    <w:rsid w:val="00DD16CF"/>
    <w:rsid w:val="00E0231E"/>
    <w:rsid w:val="00E07935"/>
    <w:rsid w:val="00E11AB7"/>
    <w:rsid w:val="00E12E88"/>
    <w:rsid w:val="00E217F2"/>
    <w:rsid w:val="00E25CA3"/>
    <w:rsid w:val="00E26CA7"/>
    <w:rsid w:val="00E32A0C"/>
    <w:rsid w:val="00E37ECB"/>
    <w:rsid w:val="00E40A99"/>
    <w:rsid w:val="00E40DB0"/>
    <w:rsid w:val="00E41450"/>
    <w:rsid w:val="00E44FAE"/>
    <w:rsid w:val="00E45930"/>
    <w:rsid w:val="00E51DE5"/>
    <w:rsid w:val="00E53F85"/>
    <w:rsid w:val="00E7285F"/>
    <w:rsid w:val="00E803AE"/>
    <w:rsid w:val="00E96EB8"/>
    <w:rsid w:val="00EA53D6"/>
    <w:rsid w:val="00EA58A1"/>
    <w:rsid w:val="00EB56FD"/>
    <w:rsid w:val="00EC3FCC"/>
    <w:rsid w:val="00EC54C9"/>
    <w:rsid w:val="00EC55EE"/>
    <w:rsid w:val="00ED2C5C"/>
    <w:rsid w:val="00EE1B6D"/>
    <w:rsid w:val="00EE43E9"/>
    <w:rsid w:val="00EF15A5"/>
    <w:rsid w:val="00EF55B3"/>
    <w:rsid w:val="00EF686C"/>
    <w:rsid w:val="00F10EE4"/>
    <w:rsid w:val="00F15ECF"/>
    <w:rsid w:val="00F1700C"/>
    <w:rsid w:val="00F25D3B"/>
    <w:rsid w:val="00F30FC6"/>
    <w:rsid w:val="00F35EAF"/>
    <w:rsid w:val="00F40BB9"/>
    <w:rsid w:val="00F40DF3"/>
    <w:rsid w:val="00F46534"/>
    <w:rsid w:val="00F57A88"/>
    <w:rsid w:val="00F61296"/>
    <w:rsid w:val="00F63861"/>
    <w:rsid w:val="00F93050"/>
    <w:rsid w:val="00FA3C52"/>
    <w:rsid w:val="00FA6E03"/>
    <w:rsid w:val="00FB006E"/>
    <w:rsid w:val="00FB6B12"/>
    <w:rsid w:val="00FB76C1"/>
    <w:rsid w:val="00FF55D3"/>
    <w:rsid w:val="00FF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7345"/>
    <o:shapelayout v:ext="edit">
      <o:idmap v:ext="edit" data="1"/>
    </o:shapelayout>
  </w:shapeDefaults>
  <w:decimalSymbol w:val="."/>
  <w:listSeparator w:val=","/>
  <w14:docId w14:val="055BA29D"/>
  <w15:chartTrackingRefBased/>
  <w15:docId w15:val="{F20322D5-2CF8-4ECF-A2B2-E937C131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C1"/>
    <w:pPr>
      <w:spacing w:line="480" w:lineRule="auto"/>
      <w:jc w:val="both"/>
    </w:pPr>
    <w:rPr>
      <w:rFonts w:ascii="Constantia" w:hAnsi="Constantia" w:cs="Courier New"/>
      <w:sz w:val="24"/>
      <w:lang w:val="en-US"/>
    </w:rPr>
  </w:style>
  <w:style w:type="paragraph" w:styleId="Heading1">
    <w:name w:val="heading 1"/>
    <w:basedOn w:val="Normal"/>
    <w:next w:val="Normal"/>
    <w:link w:val="Heading1Char"/>
    <w:uiPriority w:val="9"/>
    <w:qFormat/>
    <w:rsid w:val="00965FC6"/>
    <w:pPr>
      <w:outlineLvl w:val="0"/>
    </w:pPr>
    <w:rPr>
      <w:b/>
      <w:sz w:val="36"/>
    </w:rPr>
  </w:style>
  <w:style w:type="paragraph" w:styleId="Heading2">
    <w:name w:val="heading 2"/>
    <w:aliases w:val="Dis2"/>
    <w:basedOn w:val="Title"/>
    <w:next w:val="Normal"/>
    <w:link w:val="Heading2Char"/>
    <w:uiPriority w:val="9"/>
    <w:unhideWhenUsed/>
    <w:qFormat/>
    <w:rsid w:val="004D641E"/>
    <w:pPr>
      <w:jc w:val="left"/>
      <w:outlineLvl w:val="1"/>
    </w:pPr>
    <w:rPr>
      <w:sz w:val="36"/>
    </w:rPr>
  </w:style>
  <w:style w:type="paragraph" w:styleId="Heading3">
    <w:name w:val="heading 3"/>
    <w:aliases w:val="Dis3"/>
    <w:basedOn w:val="SciHeading1"/>
    <w:next w:val="Normal"/>
    <w:link w:val="Heading3Char"/>
    <w:uiPriority w:val="9"/>
    <w:unhideWhenUsed/>
    <w:qFormat/>
    <w:rsid w:val="00BF4AEB"/>
    <w:pPr>
      <w:outlineLvl w:val="2"/>
    </w:pPr>
    <w:rPr>
      <w:rFonts w:ascii="Courier New" w:hAnsi="Courier New" w:cs="Courier New"/>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FC6"/>
    <w:rPr>
      <w:b/>
      <w:sz w:val="36"/>
      <w:lang w:val="en-US"/>
    </w:rPr>
  </w:style>
  <w:style w:type="paragraph" w:styleId="TOCHeading">
    <w:name w:val="TOC Heading"/>
    <w:basedOn w:val="Heading1"/>
    <w:next w:val="Normal"/>
    <w:uiPriority w:val="39"/>
    <w:unhideWhenUsed/>
    <w:qFormat/>
    <w:rsid w:val="00034A02"/>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4A02"/>
    <w:pPr>
      <w:spacing w:after="100"/>
    </w:pPr>
  </w:style>
  <w:style w:type="character" w:styleId="Hyperlink">
    <w:name w:val="Hyperlink"/>
    <w:basedOn w:val="DefaultParagraphFont"/>
    <w:uiPriority w:val="99"/>
    <w:unhideWhenUsed/>
    <w:rsid w:val="00034A02"/>
    <w:rPr>
      <w:color w:val="0563C1" w:themeColor="hyperlink"/>
      <w:u w:val="single"/>
    </w:rPr>
  </w:style>
  <w:style w:type="paragraph" w:styleId="Header">
    <w:name w:val="header"/>
    <w:basedOn w:val="Normal"/>
    <w:link w:val="HeaderChar"/>
    <w:uiPriority w:val="99"/>
    <w:unhideWhenUsed/>
    <w:rsid w:val="00C93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7C3"/>
  </w:style>
  <w:style w:type="paragraph" w:styleId="Footer">
    <w:name w:val="footer"/>
    <w:basedOn w:val="Normal"/>
    <w:link w:val="FooterChar"/>
    <w:uiPriority w:val="99"/>
    <w:unhideWhenUsed/>
    <w:rsid w:val="00C93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7C3"/>
  </w:style>
  <w:style w:type="paragraph" w:customStyle="1" w:styleId="SciHeading1">
    <w:name w:val="Sci Heading 1"/>
    <w:basedOn w:val="Heading1"/>
    <w:link w:val="SciHeading1Char"/>
    <w:qFormat/>
    <w:rsid w:val="00BF4AEB"/>
    <w:pPr>
      <w:keepNext/>
      <w:keepLines/>
      <w:spacing w:before="240" w:after="0" w:line="259" w:lineRule="auto"/>
      <w:jc w:val="left"/>
    </w:pPr>
    <w:rPr>
      <w:rFonts w:asciiTheme="majorHAnsi" w:eastAsiaTheme="majorEastAsia" w:hAnsiTheme="majorHAnsi" w:cstheme="majorBidi"/>
      <w:b w:val="0"/>
      <w:color w:val="000000" w:themeColor="text1"/>
      <w:sz w:val="32"/>
      <w:szCs w:val="32"/>
    </w:rPr>
  </w:style>
  <w:style w:type="character" w:customStyle="1" w:styleId="SciHeading1Char">
    <w:name w:val="Sci Heading 1 Char"/>
    <w:basedOn w:val="Heading1Char"/>
    <w:link w:val="SciHeading1"/>
    <w:rsid w:val="00BF4AEB"/>
    <w:rPr>
      <w:rFonts w:asciiTheme="majorHAnsi" w:eastAsiaTheme="majorEastAsia" w:hAnsiTheme="majorHAnsi" w:cstheme="majorBidi"/>
      <w:b w:val="0"/>
      <w:color w:val="000000" w:themeColor="text1"/>
      <w:sz w:val="32"/>
      <w:szCs w:val="32"/>
      <w:lang w:val="en-US"/>
    </w:rPr>
  </w:style>
  <w:style w:type="paragraph" w:styleId="Title">
    <w:name w:val="Title"/>
    <w:basedOn w:val="Normal"/>
    <w:next w:val="Normal"/>
    <w:link w:val="TitleChar"/>
    <w:uiPriority w:val="10"/>
    <w:qFormat/>
    <w:rsid w:val="001C7B7D"/>
    <w:pPr>
      <w:jc w:val="center"/>
    </w:pPr>
  </w:style>
  <w:style w:type="character" w:customStyle="1" w:styleId="TitleChar">
    <w:name w:val="Title Char"/>
    <w:basedOn w:val="DefaultParagraphFont"/>
    <w:link w:val="Title"/>
    <w:uiPriority w:val="10"/>
    <w:rsid w:val="001C7B7D"/>
    <w:rPr>
      <w:rFonts w:ascii="Courier New" w:hAnsi="Courier New" w:cs="Courier New"/>
      <w:sz w:val="24"/>
      <w:lang w:val="en-US"/>
    </w:rPr>
  </w:style>
  <w:style w:type="paragraph" w:styleId="Caption">
    <w:name w:val="caption"/>
    <w:basedOn w:val="Normal"/>
    <w:next w:val="Normal"/>
    <w:uiPriority w:val="35"/>
    <w:unhideWhenUsed/>
    <w:qFormat/>
    <w:rsid w:val="00A655BF"/>
    <w:pPr>
      <w:keepNext/>
      <w:spacing w:after="200" w:line="240" w:lineRule="auto"/>
    </w:pPr>
    <w:rPr>
      <w:rFonts w:ascii="Courier New" w:hAnsi="Courier New"/>
      <w:iCs/>
      <w:szCs w:val="24"/>
      <w:lang w:val="en-GB"/>
    </w:rPr>
  </w:style>
  <w:style w:type="character" w:customStyle="1" w:styleId="Heading2Char">
    <w:name w:val="Heading 2 Char"/>
    <w:aliases w:val="Dis2 Char"/>
    <w:basedOn w:val="DefaultParagraphFont"/>
    <w:link w:val="Heading2"/>
    <w:uiPriority w:val="9"/>
    <w:rsid w:val="004D641E"/>
    <w:rPr>
      <w:rFonts w:ascii="Courier New" w:hAnsi="Courier New" w:cs="Courier New"/>
      <w:sz w:val="36"/>
      <w:lang w:val="en-US"/>
    </w:rPr>
  </w:style>
  <w:style w:type="character" w:customStyle="1" w:styleId="Heading3Char">
    <w:name w:val="Heading 3 Char"/>
    <w:aliases w:val="Dis3 Char"/>
    <w:basedOn w:val="DefaultParagraphFont"/>
    <w:link w:val="Heading3"/>
    <w:uiPriority w:val="9"/>
    <w:rsid w:val="00BF4AEB"/>
    <w:rPr>
      <w:rFonts w:ascii="Courier New" w:eastAsiaTheme="majorEastAsia" w:hAnsi="Courier New" w:cs="Courier New"/>
      <w:color w:val="000000" w:themeColor="text1"/>
      <w:sz w:val="28"/>
      <w:szCs w:val="32"/>
      <w:lang w:val="en-US"/>
    </w:rPr>
  </w:style>
  <w:style w:type="paragraph" w:styleId="TOC2">
    <w:name w:val="toc 2"/>
    <w:basedOn w:val="Normal"/>
    <w:next w:val="Normal"/>
    <w:autoRedefine/>
    <w:uiPriority w:val="39"/>
    <w:unhideWhenUsed/>
    <w:rsid w:val="00BF4AEB"/>
    <w:pPr>
      <w:spacing w:after="100"/>
      <w:ind w:left="240"/>
    </w:pPr>
  </w:style>
  <w:style w:type="paragraph" w:styleId="TOC3">
    <w:name w:val="toc 3"/>
    <w:basedOn w:val="Normal"/>
    <w:next w:val="Normal"/>
    <w:autoRedefine/>
    <w:uiPriority w:val="39"/>
    <w:unhideWhenUsed/>
    <w:rsid w:val="00BF4AEB"/>
    <w:pPr>
      <w:spacing w:after="100"/>
      <w:ind w:left="480"/>
    </w:pPr>
  </w:style>
  <w:style w:type="character" w:styleId="CommentReference">
    <w:name w:val="annotation reference"/>
    <w:basedOn w:val="DefaultParagraphFont"/>
    <w:uiPriority w:val="99"/>
    <w:semiHidden/>
    <w:unhideWhenUsed/>
    <w:rsid w:val="004D641E"/>
    <w:rPr>
      <w:sz w:val="16"/>
      <w:szCs w:val="16"/>
    </w:rPr>
  </w:style>
  <w:style w:type="paragraph" w:styleId="CommentText">
    <w:name w:val="annotation text"/>
    <w:basedOn w:val="Normal"/>
    <w:link w:val="CommentTextChar"/>
    <w:uiPriority w:val="99"/>
    <w:unhideWhenUsed/>
    <w:rsid w:val="004D641E"/>
    <w:pPr>
      <w:spacing w:line="240" w:lineRule="auto"/>
      <w:jc w:val="left"/>
    </w:pPr>
    <w:rPr>
      <w:rFonts w:ascii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4D641E"/>
    <w:rPr>
      <w:sz w:val="20"/>
      <w:szCs w:val="20"/>
    </w:rPr>
  </w:style>
  <w:style w:type="paragraph" w:styleId="BalloonText">
    <w:name w:val="Balloon Text"/>
    <w:basedOn w:val="Normal"/>
    <w:link w:val="BalloonTextChar"/>
    <w:uiPriority w:val="99"/>
    <w:semiHidden/>
    <w:unhideWhenUsed/>
    <w:rsid w:val="004D64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41E"/>
    <w:rPr>
      <w:rFonts w:ascii="Segoe UI" w:hAnsi="Segoe UI" w:cs="Segoe UI"/>
      <w:sz w:val="18"/>
      <w:szCs w:val="18"/>
      <w:lang w:val="en-US"/>
    </w:rPr>
  </w:style>
  <w:style w:type="paragraph" w:customStyle="1" w:styleId="Dis1">
    <w:name w:val="Dis1"/>
    <w:basedOn w:val="Heading1"/>
    <w:link w:val="Dis1Char"/>
    <w:qFormat/>
    <w:rsid w:val="000A1162"/>
  </w:style>
  <w:style w:type="character" w:customStyle="1" w:styleId="Dis1Char">
    <w:name w:val="Dis1 Char"/>
    <w:basedOn w:val="Heading1Char"/>
    <w:link w:val="Dis1"/>
    <w:rsid w:val="000A1162"/>
    <w:rPr>
      <w:rFonts w:ascii="Courier New" w:hAnsi="Courier New" w:cs="Courier New"/>
      <w:b/>
      <w:sz w:val="36"/>
      <w:lang w:val="en-US"/>
    </w:rPr>
  </w:style>
  <w:style w:type="paragraph" w:styleId="CommentSubject">
    <w:name w:val="annotation subject"/>
    <w:basedOn w:val="CommentText"/>
    <w:next w:val="CommentText"/>
    <w:link w:val="CommentSubjectChar"/>
    <w:uiPriority w:val="99"/>
    <w:semiHidden/>
    <w:unhideWhenUsed/>
    <w:rsid w:val="00345A89"/>
    <w:pPr>
      <w:jc w:val="both"/>
    </w:pPr>
    <w:rPr>
      <w:rFonts w:ascii="Courier New" w:hAnsi="Courier New" w:cs="Courier New"/>
      <w:b/>
      <w:bCs/>
      <w:lang w:val="en-US"/>
    </w:rPr>
  </w:style>
  <w:style w:type="character" w:customStyle="1" w:styleId="CommentSubjectChar">
    <w:name w:val="Comment Subject Char"/>
    <w:basedOn w:val="CommentTextChar"/>
    <w:link w:val="CommentSubject"/>
    <w:uiPriority w:val="99"/>
    <w:semiHidden/>
    <w:rsid w:val="00345A89"/>
    <w:rPr>
      <w:rFonts w:ascii="Courier New" w:hAnsi="Courier New" w:cs="Courier New"/>
      <w:b/>
      <w:bCs/>
      <w:sz w:val="20"/>
      <w:szCs w:val="20"/>
      <w:lang w:val="en-US"/>
    </w:rPr>
  </w:style>
  <w:style w:type="paragraph" w:styleId="Bibliography">
    <w:name w:val="Bibliography"/>
    <w:basedOn w:val="Normal"/>
    <w:next w:val="Normal"/>
    <w:uiPriority w:val="37"/>
    <w:unhideWhenUsed/>
    <w:rsid w:val="00614D0E"/>
    <w:pPr>
      <w:spacing w:after="240" w:line="240" w:lineRule="auto"/>
      <w:ind w:left="720" w:hanging="720"/>
    </w:pPr>
  </w:style>
  <w:style w:type="table" w:styleId="TableGrid">
    <w:name w:val="Table Grid"/>
    <w:basedOn w:val="TableNormal"/>
    <w:uiPriority w:val="39"/>
    <w:rsid w:val="0071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14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36368">
      <w:bodyDiv w:val="1"/>
      <w:marLeft w:val="0"/>
      <w:marRight w:val="0"/>
      <w:marTop w:val="0"/>
      <w:marBottom w:val="0"/>
      <w:divBdr>
        <w:top w:val="none" w:sz="0" w:space="0" w:color="auto"/>
        <w:left w:val="none" w:sz="0" w:space="0" w:color="auto"/>
        <w:bottom w:val="none" w:sz="0" w:space="0" w:color="auto"/>
        <w:right w:val="none" w:sz="0" w:space="0" w:color="auto"/>
      </w:divBdr>
    </w:div>
    <w:div w:id="130294381">
      <w:bodyDiv w:val="1"/>
      <w:marLeft w:val="0"/>
      <w:marRight w:val="0"/>
      <w:marTop w:val="0"/>
      <w:marBottom w:val="0"/>
      <w:divBdr>
        <w:top w:val="none" w:sz="0" w:space="0" w:color="auto"/>
        <w:left w:val="none" w:sz="0" w:space="0" w:color="auto"/>
        <w:bottom w:val="none" w:sz="0" w:space="0" w:color="auto"/>
        <w:right w:val="none" w:sz="0" w:space="0" w:color="auto"/>
      </w:divBdr>
    </w:div>
    <w:div w:id="272711349">
      <w:bodyDiv w:val="1"/>
      <w:marLeft w:val="0"/>
      <w:marRight w:val="0"/>
      <w:marTop w:val="0"/>
      <w:marBottom w:val="0"/>
      <w:divBdr>
        <w:top w:val="none" w:sz="0" w:space="0" w:color="auto"/>
        <w:left w:val="none" w:sz="0" w:space="0" w:color="auto"/>
        <w:bottom w:val="none" w:sz="0" w:space="0" w:color="auto"/>
        <w:right w:val="none" w:sz="0" w:space="0" w:color="auto"/>
      </w:divBdr>
    </w:div>
    <w:div w:id="299724052">
      <w:bodyDiv w:val="1"/>
      <w:marLeft w:val="0"/>
      <w:marRight w:val="0"/>
      <w:marTop w:val="0"/>
      <w:marBottom w:val="0"/>
      <w:divBdr>
        <w:top w:val="none" w:sz="0" w:space="0" w:color="auto"/>
        <w:left w:val="none" w:sz="0" w:space="0" w:color="auto"/>
        <w:bottom w:val="none" w:sz="0" w:space="0" w:color="auto"/>
        <w:right w:val="none" w:sz="0" w:space="0" w:color="auto"/>
      </w:divBdr>
    </w:div>
    <w:div w:id="350425093">
      <w:bodyDiv w:val="1"/>
      <w:marLeft w:val="0"/>
      <w:marRight w:val="0"/>
      <w:marTop w:val="0"/>
      <w:marBottom w:val="0"/>
      <w:divBdr>
        <w:top w:val="none" w:sz="0" w:space="0" w:color="auto"/>
        <w:left w:val="none" w:sz="0" w:space="0" w:color="auto"/>
        <w:bottom w:val="none" w:sz="0" w:space="0" w:color="auto"/>
        <w:right w:val="none" w:sz="0" w:space="0" w:color="auto"/>
      </w:divBdr>
    </w:div>
    <w:div w:id="433208281">
      <w:bodyDiv w:val="1"/>
      <w:marLeft w:val="0"/>
      <w:marRight w:val="0"/>
      <w:marTop w:val="0"/>
      <w:marBottom w:val="0"/>
      <w:divBdr>
        <w:top w:val="none" w:sz="0" w:space="0" w:color="auto"/>
        <w:left w:val="none" w:sz="0" w:space="0" w:color="auto"/>
        <w:bottom w:val="none" w:sz="0" w:space="0" w:color="auto"/>
        <w:right w:val="none" w:sz="0" w:space="0" w:color="auto"/>
      </w:divBdr>
    </w:div>
    <w:div w:id="531461724">
      <w:bodyDiv w:val="1"/>
      <w:marLeft w:val="0"/>
      <w:marRight w:val="0"/>
      <w:marTop w:val="0"/>
      <w:marBottom w:val="0"/>
      <w:divBdr>
        <w:top w:val="none" w:sz="0" w:space="0" w:color="auto"/>
        <w:left w:val="none" w:sz="0" w:space="0" w:color="auto"/>
        <w:bottom w:val="none" w:sz="0" w:space="0" w:color="auto"/>
        <w:right w:val="none" w:sz="0" w:space="0" w:color="auto"/>
      </w:divBdr>
    </w:div>
    <w:div w:id="540018896">
      <w:bodyDiv w:val="1"/>
      <w:marLeft w:val="0"/>
      <w:marRight w:val="0"/>
      <w:marTop w:val="0"/>
      <w:marBottom w:val="0"/>
      <w:divBdr>
        <w:top w:val="none" w:sz="0" w:space="0" w:color="auto"/>
        <w:left w:val="none" w:sz="0" w:space="0" w:color="auto"/>
        <w:bottom w:val="none" w:sz="0" w:space="0" w:color="auto"/>
        <w:right w:val="none" w:sz="0" w:space="0" w:color="auto"/>
      </w:divBdr>
    </w:div>
    <w:div w:id="547684832">
      <w:bodyDiv w:val="1"/>
      <w:marLeft w:val="0"/>
      <w:marRight w:val="0"/>
      <w:marTop w:val="0"/>
      <w:marBottom w:val="0"/>
      <w:divBdr>
        <w:top w:val="none" w:sz="0" w:space="0" w:color="auto"/>
        <w:left w:val="none" w:sz="0" w:space="0" w:color="auto"/>
        <w:bottom w:val="none" w:sz="0" w:space="0" w:color="auto"/>
        <w:right w:val="none" w:sz="0" w:space="0" w:color="auto"/>
      </w:divBdr>
    </w:div>
    <w:div w:id="730428633">
      <w:bodyDiv w:val="1"/>
      <w:marLeft w:val="0"/>
      <w:marRight w:val="0"/>
      <w:marTop w:val="0"/>
      <w:marBottom w:val="0"/>
      <w:divBdr>
        <w:top w:val="none" w:sz="0" w:space="0" w:color="auto"/>
        <w:left w:val="none" w:sz="0" w:space="0" w:color="auto"/>
        <w:bottom w:val="none" w:sz="0" w:space="0" w:color="auto"/>
        <w:right w:val="none" w:sz="0" w:space="0" w:color="auto"/>
      </w:divBdr>
    </w:div>
    <w:div w:id="738328578">
      <w:bodyDiv w:val="1"/>
      <w:marLeft w:val="0"/>
      <w:marRight w:val="0"/>
      <w:marTop w:val="0"/>
      <w:marBottom w:val="0"/>
      <w:divBdr>
        <w:top w:val="none" w:sz="0" w:space="0" w:color="auto"/>
        <w:left w:val="none" w:sz="0" w:space="0" w:color="auto"/>
        <w:bottom w:val="none" w:sz="0" w:space="0" w:color="auto"/>
        <w:right w:val="none" w:sz="0" w:space="0" w:color="auto"/>
      </w:divBdr>
    </w:div>
    <w:div w:id="875117618">
      <w:bodyDiv w:val="1"/>
      <w:marLeft w:val="0"/>
      <w:marRight w:val="0"/>
      <w:marTop w:val="0"/>
      <w:marBottom w:val="0"/>
      <w:divBdr>
        <w:top w:val="none" w:sz="0" w:space="0" w:color="auto"/>
        <w:left w:val="none" w:sz="0" w:space="0" w:color="auto"/>
        <w:bottom w:val="none" w:sz="0" w:space="0" w:color="auto"/>
        <w:right w:val="none" w:sz="0" w:space="0" w:color="auto"/>
      </w:divBdr>
    </w:div>
    <w:div w:id="958028839">
      <w:bodyDiv w:val="1"/>
      <w:marLeft w:val="0"/>
      <w:marRight w:val="0"/>
      <w:marTop w:val="0"/>
      <w:marBottom w:val="0"/>
      <w:divBdr>
        <w:top w:val="none" w:sz="0" w:space="0" w:color="auto"/>
        <w:left w:val="none" w:sz="0" w:space="0" w:color="auto"/>
        <w:bottom w:val="none" w:sz="0" w:space="0" w:color="auto"/>
        <w:right w:val="none" w:sz="0" w:space="0" w:color="auto"/>
      </w:divBdr>
    </w:div>
    <w:div w:id="985742345">
      <w:bodyDiv w:val="1"/>
      <w:marLeft w:val="0"/>
      <w:marRight w:val="0"/>
      <w:marTop w:val="0"/>
      <w:marBottom w:val="0"/>
      <w:divBdr>
        <w:top w:val="none" w:sz="0" w:space="0" w:color="auto"/>
        <w:left w:val="none" w:sz="0" w:space="0" w:color="auto"/>
        <w:bottom w:val="none" w:sz="0" w:space="0" w:color="auto"/>
        <w:right w:val="none" w:sz="0" w:space="0" w:color="auto"/>
      </w:divBdr>
    </w:div>
    <w:div w:id="1016276377">
      <w:bodyDiv w:val="1"/>
      <w:marLeft w:val="0"/>
      <w:marRight w:val="0"/>
      <w:marTop w:val="0"/>
      <w:marBottom w:val="0"/>
      <w:divBdr>
        <w:top w:val="none" w:sz="0" w:space="0" w:color="auto"/>
        <w:left w:val="none" w:sz="0" w:space="0" w:color="auto"/>
        <w:bottom w:val="none" w:sz="0" w:space="0" w:color="auto"/>
        <w:right w:val="none" w:sz="0" w:space="0" w:color="auto"/>
      </w:divBdr>
    </w:div>
    <w:div w:id="1130365120">
      <w:bodyDiv w:val="1"/>
      <w:marLeft w:val="0"/>
      <w:marRight w:val="0"/>
      <w:marTop w:val="0"/>
      <w:marBottom w:val="0"/>
      <w:divBdr>
        <w:top w:val="none" w:sz="0" w:space="0" w:color="auto"/>
        <w:left w:val="none" w:sz="0" w:space="0" w:color="auto"/>
        <w:bottom w:val="none" w:sz="0" w:space="0" w:color="auto"/>
        <w:right w:val="none" w:sz="0" w:space="0" w:color="auto"/>
      </w:divBdr>
    </w:div>
    <w:div w:id="1141651741">
      <w:bodyDiv w:val="1"/>
      <w:marLeft w:val="0"/>
      <w:marRight w:val="0"/>
      <w:marTop w:val="0"/>
      <w:marBottom w:val="0"/>
      <w:divBdr>
        <w:top w:val="none" w:sz="0" w:space="0" w:color="auto"/>
        <w:left w:val="none" w:sz="0" w:space="0" w:color="auto"/>
        <w:bottom w:val="none" w:sz="0" w:space="0" w:color="auto"/>
        <w:right w:val="none" w:sz="0" w:space="0" w:color="auto"/>
      </w:divBdr>
    </w:div>
    <w:div w:id="1194657867">
      <w:bodyDiv w:val="1"/>
      <w:marLeft w:val="0"/>
      <w:marRight w:val="0"/>
      <w:marTop w:val="0"/>
      <w:marBottom w:val="0"/>
      <w:divBdr>
        <w:top w:val="none" w:sz="0" w:space="0" w:color="auto"/>
        <w:left w:val="none" w:sz="0" w:space="0" w:color="auto"/>
        <w:bottom w:val="none" w:sz="0" w:space="0" w:color="auto"/>
        <w:right w:val="none" w:sz="0" w:space="0" w:color="auto"/>
      </w:divBdr>
    </w:div>
    <w:div w:id="1211843476">
      <w:bodyDiv w:val="1"/>
      <w:marLeft w:val="0"/>
      <w:marRight w:val="0"/>
      <w:marTop w:val="0"/>
      <w:marBottom w:val="0"/>
      <w:divBdr>
        <w:top w:val="none" w:sz="0" w:space="0" w:color="auto"/>
        <w:left w:val="none" w:sz="0" w:space="0" w:color="auto"/>
        <w:bottom w:val="none" w:sz="0" w:space="0" w:color="auto"/>
        <w:right w:val="none" w:sz="0" w:space="0" w:color="auto"/>
      </w:divBdr>
    </w:div>
    <w:div w:id="1347173099">
      <w:bodyDiv w:val="1"/>
      <w:marLeft w:val="0"/>
      <w:marRight w:val="0"/>
      <w:marTop w:val="0"/>
      <w:marBottom w:val="0"/>
      <w:divBdr>
        <w:top w:val="none" w:sz="0" w:space="0" w:color="auto"/>
        <w:left w:val="none" w:sz="0" w:space="0" w:color="auto"/>
        <w:bottom w:val="none" w:sz="0" w:space="0" w:color="auto"/>
        <w:right w:val="none" w:sz="0" w:space="0" w:color="auto"/>
      </w:divBdr>
    </w:div>
    <w:div w:id="1473250791">
      <w:bodyDiv w:val="1"/>
      <w:marLeft w:val="0"/>
      <w:marRight w:val="0"/>
      <w:marTop w:val="0"/>
      <w:marBottom w:val="0"/>
      <w:divBdr>
        <w:top w:val="none" w:sz="0" w:space="0" w:color="auto"/>
        <w:left w:val="none" w:sz="0" w:space="0" w:color="auto"/>
        <w:bottom w:val="none" w:sz="0" w:space="0" w:color="auto"/>
        <w:right w:val="none" w:sz="0" w:space="0" w:color="auto"/>
      </w:divBdr>
    </w:div>
    <w:div w:id="1506435271">
      <w:bodyDiv w:val="1"/>
      <w:marLeft w:val="0"/>
      <w:marRight w:val="0"/>
      <w:marTop w:val="0"/>
      <w:marBottom w:val="0"/>
      <w:divBdr>
        <w:top w:val="none" w:sz="0" w:space="0" w:color="auto"/>
        <w:left w:val="none" w:sz="0" w:space="0" w:color="auto"/>
        <w:bottom w:val="none" w:sz="0" w:space="0" w:color="auto"/>
        <w:right w:val="none" w:sz="0" w:space="0" w:color="auto"/>
      </w:divBdr>
    </w:div>
    <w:div w:id="1822235904">
      <w:bodyDiv w:val="1"/>
      <w:marLeft w:val="0"/>
      <w:marRight w:val="0"/>
      <w:marTop w:val="0"/>
      <w:marBottom w:val="0"/>
      <w:divBdr>
        <w:top w:val="none" w:sz="0" w:space="0" w:color="auto"/>
        <w:left w:val="none" w:sz="0" w:space="0" w:color="auto"/>
        <w:bottom w:val="none" w:sz="0" w:space="0" w:color="auto"/>
        <w:right w:val="none" w:sz="0" w:space="0" w:color="auto"/>
      </w:divBdr>
    </w:div>
    <w:div w:id="1855800489">
      <w:bodyDiv w:val="1"/>
      <w:marLeft w:val="0"/>
      <w:marRight w:val="0"/>
      <w:marTop w:val="0"/>
      <w:marBottom w:val="0"/>
      <w:divBdr>
        <w:top w:val="none" w:sz="0" w:space="0" w:color="auto"/>
        <w:left w:val="none" w:sz="0" w:space="0" w:color="auto"/>
        <w:bottom w:val="none" w:sz="0" w:space="0" w:color="auto"/>
        <w:right w:val="none" w:sz="0" w:space="0" w:color="auto"/>
      </w:divBdr>
    </w:div>
    <w:div w:id="1934775708">
      <w:bodyDiv w:val="1"/>
      <w:marLeft w:val="0"/>
      <w:marRight w:val="0"/>
      <w:marTop w:val="0"/>
      <w:marBottom w:val="0"/>
      <w:divBdr>
        <w:top w:val="none" w:sz="0" w:space="0" w:color="auto"/>
        <w:left w:val="none" w:sz="0" w:space="0" w:color="auto"/>
        <w:bottom w:val="none" w:sz="0" w:space="0" w:color="auto"/>
        <w:right w:val="none" w:sz="0" w:space="0" w:color="auto"/>
      </w:divBdr>
    </w:div>
    <w:div w:id="2062249675">
      <w:bodyDiv w:val="1"/>
      <w:marLeft w:val="0"/>
      <w:marRight w:val="0"/>
      <w:marTop w:val="0"/>
      <w:marBottom w:val="0"/>
      <w:divBdr>
        <w:top w:val="none" w:sz="0" w:space="0" w:color="auto"/>
        <w:left w:val="none" w:sz="0" w:space="0" w:color="auto"/>
        <w:bottom w:val="none" w:sz="0" w:space="0" w:color="auto"/>
        <w:right w:val="none" w:sz="0" w:space="0" w:color="auto"/>
      </w:divBdr>
    </w:div>
    <w:div w:id="21278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openxmlformats.org/officeDocument/2006/relationships/hyperlink" Target="https://www.openstreetmap.org/" TargetMode="External"/><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4.jpeg"/><Relationship Id="rId17" Type="http://schemas.openxmlformats.org/officeDocument/2006/relationships/hyperlink" Target="https://www.openstreetmap.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www.openstreetmap.org/" TargetMode="External"/><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lpdaac.usgs.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earthexplorer.usgs.go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780FE-A690-48A1-9FE2-BF9184876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7FADCD5E.dotm</Template>
  <TotalTime>161</TotalTime>
  <Pages>74</Pages>
  <Words>53651</Words>
  <Characters>305813</Characters>
  <Application>Microsoft Office Word</Application>
  <DocSecurity>0</DocSecurity>
  <Lines>2548</Lines>
  <Paragraphs>717</Paragraphs>
  <ScaleCrop>false</ScaleCrop>
  <HeadingPairs>
    <vt:vector size="2" baseType="variant">
      <vt:variant>
        <vt:lpstr>Title</vt:lpstr>
      </vt:variant>
      <vt:variant>
        <vt:i4>1</vt:i4>
      </vt:variant>
    </vt:vector>
  </HeadingPairs>
  <TitlesOfParts>
    <vt:vector size="1" baseType="lpstr">
      <vt:lpstr/>
    </vt:vector>
  </TitlesOfParts>
  <Company>Pryfysgol Bangor University</Company>
  <LinksUpToDate>false</LinksUpToDate>
  <CharactersWithSpaces>358747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Herniman</dc:creator>
  <cp:keywords/>
  <dc:description/>
  <cp:lastModifiedBy>Samuel Herniman</cp:lastModifiedBy>
  <cp:revision>13</cp:revision>
  <cp:lastPrinted>2016-04-22T16:08:00Z</cp:lastPrinted>
  <dcterms:created xsi:type="dcterms:W3CDTF">2016-04-27T11:46:00Z</dcterms:created>
  <dcterms:modified xsi:type="dcterms:W3CDTF">2016-04-27T14:33:00Z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id="B9iP3SWr"/&gt;&lt;style id="http://www.zotero.org/styles/journal-of-applied-ecology"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name="noteType" value=""/&gt;&lt;/prefs&gt;&lt;/data&gt;</vt:lpwstr>
  </property>
</Properties>
</file>